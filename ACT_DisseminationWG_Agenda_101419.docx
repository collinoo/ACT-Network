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3" w14:textId="0A310810" w:rsidR="009E64AE" w:rsidRPr="00F13653" w:rsidRDefault="003C20B0" w:rsidP="004E7A54">
      <w:pPr>
        <w:ind w:firstLine="720"/>
        <w:jc w:val="center"/>
      </w:pPr>
      <w:r>
        <w:rPr>
          <w:rFonts w:cs="Arial"/>
          <w:b/>
          <w:color w:val="6C737A" w:themeColor="accent4"/>
          <w:sz w:val="36"/>
        </w:rPr>
        <w:t>Agenda</w:t>
      </w:r>
    </w:p>
    <w:tbl>
      <w:tblPr>
        <w:tblStyle w:val="AspenTable"/>
        <w:tblW w:w="14393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4860"/>
        <w:gridCol w:w="1980"/>
        <w:gridCol w:w="5580"/>
      </w:tblGrid>
      <w:tr w:rsidR="00F953F1" w:rsidRPr="00F953F1" w14:paraId="38971149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3" w:type="dxa"/>
            <w:gridSpan w:val="4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3B20E9"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1E68E72B" w14:textId="30FE2E69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756295A1" w14:textId="6E2984AA" w:rsidR="00F953F1" w:rsidRPr="006C0A03" w:rsidRDefault="0093056E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>:00 pm –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3B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634FBBB6" w14:textId="0AE04860" w:rsidR="00F953F1" w:rsidRPr="006C0A03" w:rsidRDefault="00551E9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4AFBC82C" w14:textId="45F0BE9E" w:rsidR="00F953F1" w:rsidRPr="006179FE" w:rsidRDefault="00551E9A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100856</w:t>
            </w:r>
          </w:p>
        </w:tc>
      </w:tr>
    </w:tbl>
    <w:p w14:paraId="52392C80" w14:textId="64BDA7B5" w:rsidR="00ED2A97" w:rsidRPr="00F953F1" w:rsidRDefault="00ED2A97" w:rsidP="003B20E9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2957"/>
        <w:gridCol w:w="3043"/>
        <w:gridCol w:w="1175"/>
        <w:gridCol w:w="2970"/>
        <w:gridCol w:w="2970"/>
        <w:gridCol w:w="1285"/>
      </w:tblGrid>
      <w:tr w:rsidR="00F953F1" w:rsidRPr="00F953F1" w14:paraId="4CCFEE6E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0" w:type="dxa"/>
            <w:gridSpan w:val="6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DD0E37">
        <w:tc>
          <w:tcPr>
            <w:tcW w:w="6000" w:type="dxa"/>
            <w:gridSpan w:val="2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2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8A4485" w:rsidRPr="006C0A03" w14:paraId="26CE14B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2E008DD7" w14:textId="77777777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Steven Reis</w:t>
            </w:r>
          </w:p>
        </w:tc>
        <w:tc>
          <w:tcPr>
            <w:tcW w:w="3043" w:type="dxa"/>
            <w:vAlign w:val="center"/>
          </w:tcPr>
          <w:p w14:paraId="3DA92A7A" w14:textId="2E2E6C2C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Pittsburgh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1DCF56F9" w14:textId="0DD21418" w:rsidR="008A4485" w:rsidRPr="00F953F1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5C2B1F8" w14:textId="176D5823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Jennifer Humensky</w:t>
            </w:r>
          </w:p>
        </w:tc>
        <w:tc>
          <w:tcPr>
            <w:tcW w:w="2970" w:type="dxa"/>
            <w:vAlign w:val="center"/>
          </w:tcPr>
          <w:p w14:paraId="36486154" w14:textId="58DAFE58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11CAA950" w14:textId="60339813" w:rsidR="008A4485" w:rsidRPr="006C0A03" w:rsidRDefault="003F361B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14:paraId="33613DAA" w14:textId="77777777" w:rsidTr="00710042">
        <w:tc>
          <w:tcPr>
            <w:tcW w:w="2957" w:type="dxa"/>
            <w:vAlign w:val="center"/>
          </w:tcPr>
          <w:p w14:paraId="6BC80524" w14:textId="594972B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Elaine Morrato</w:t>
            </w:r>
          </w:p>
        </w:tc>
        <w:tc>
          <w:tcPr>
            <w:tcW w:w="3043" w:type="dxa"/>
            <w:vAlign w:val="center"/>
          </w:tcPr>
          <w:p w14:paraId="4AFD823A" w14:textId="66BE29FB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7A79CB6D" w14:textId="7DC3927D" w:rsidR="008A4485" w:rsidRPr="00F953F1" w:rsidRDefault="001511E0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E5C430B" w14:textId="4828DEEF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D7E0511" w14:textId="62FD5D19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56952960" w14:textId="0FE4456D" w:rsidR="008A4485" w:rsidRPr="006C0A03" w:rsidRDefault="00940989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A4485" w:rsidRPr="006C0A03" w14:paraId="216C0B8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3D4B84FF" w14:textId="6339FDC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Harold Pincus</w:t>
            </w:r>
          </w:p>
        </w:tc>
        <w:tc>
          <w:tcPr>
            <w:tcW w:w="3043" w:type="dxa"/>
            <w:vAlign w:val="center"/>
          </w:tcPr>
          <w:p w14:paraId="34876AEA" w14:textId="41569432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4A1D69C6" w14:textId="2DDE93D3" w:rsidR="008A4485" w:rsidRPr="00F953F1" w:rsidRDefault="009A3DA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vAlign w:val="center"/>
          </w:tcPr>
          <w:p w14:paraId="13F2A9CC" w14:textId="61E3464D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Paige Ottmar </w:t>
            </w:r>
          </w:p>
        </w:tc>
        <w:tc>
          <w:tcPr>
            <w:tcW w:w="2970" w:type="dxa"/>
            <w:vAlign w:val="center"/>
          </w:tcPr>
          <w:p w14:paraId="656FB7CE" w14:textId="59AB8686"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78599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EB42BD" w14:textId="098B5BDF" w:rsidR="008A4485" w:rsidRDefault="0085431A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A4485" w:rsidRPr="006C0A03" w14:paraId="16D43120" w14:textId="77777777" w:rsidTr="006B642F">
        <w:tc>
          <w:tcPr>
            <w:tcW w:w="2957" w:type="dxa"/>
            <w:vAlign w:val="center"/>
          </w:tcPr>
          <w:p w14:paraId="75827FE8" w14:textId="2A8065D2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Lindsay Lennox</w:t>
            </w:r>
          </w:p>
        </w:tc>
        <w:tc>
          <w:tcPr>
            <w:tcW w:w="3043" w:type="dxa"/>
            <w:vAlign w:val="center"/>
          </w:tcPr>
          <w:p w14:paraId="2A71D80D" w14:textId="34BFD1E4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6C7A2C6F" w14:textId="7F866F53" w:rsidR="008A4485" w:rsidRDefault="00736A87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5940" w:type="dxa"/>
            <w:gridSpan w:val="2"/>
            <w:vAlign w:val="center"/>
          </w:tcPr>
          <w:p w14:paraId="260783A1" w14:textId="670CE12B"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518125" w14:textId="7C7C2448" w:rsidR="008A4485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5313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B2680F">
        <w:trPr>
          <w:trHeight w:val="286"/>
          <w:tblHeader/>
        </w:trPr>
        <w:tc>
          <w:tcPr>
            <w:tcW w:w="1088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bookmarkStart w:id="0" w:name="_Hlk508348529"/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848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1B445E" w:rsidRPr="00F953F1" w14:paraId="28EC4E7B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5CE70CE0" w14:textId="70B061C6" w:rsidR="001B445E" w:rsidRDefault="001B445E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ACT Survey</w:t>
            </w:r>
          </w:p>
        </w:tc>
        <w:tc>
          <w:tcPr>
            <w:tcW w:w="1848" w:type="pct"/>
            <w:vAlign w:val="center"/>
          </w:tcPr>
          <w:p w14:paraId="26E5E257" w14:textId="7383A424" w:rsidR="001B445E" w:rsidRDefault="001B445E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Finalize next steps (pilot sites, </w:t>
            </w:r>
            <w:r w:rsidR="00E35B77">
              <w:rPr>
                <w:rFonts w:asciiTheme="minorHAnsi" w:hAnsiTheme="minorHAnsi" w:cstheme="minorHAnsi"/>
                <w:color w:val="000000" w:themeColor="text1"/>
              </w:rPr>
              <w:t>timeline, expectations for 12/6 F2F exec. committee meeting)</w:t>
            </w:r>
          </w:p>
        </w:tc>
        <w:tc>
          <w:tcPr>
            <w:tcW w:w="2064" w:type="pct"/>
            <w:vAlign w:val="center"/>
          </w:tcPr>
          <w:p w14:paraId="7FF6D429" w14:textId="77777777" w:rsidR="001B445E" w:rsidRDefault="00153ED6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</w:rPr>
              <w:t>Do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</w:rPr>
              <w:t xml:space="preserve"> the survey sooner rather than later </w:t>
            </w:r>
            <w:r w:rsidR="00EA7C28">
              <w:rPr>
                <w:rFonts w:asciiTheme="minorHAnsi" w:hAnsiTheme="minorHAnsi" w:cstheme="minorHAnsi"/>
                <w:color w:val="000000" w:themeColor="text1"/>
              </w:rPr>
              <w:t xml:space="preserve">so it informs ACT 2.0 or do we wait until we know more about ACT 2.0 before we send out the survey? </w:t>
            </w:r>
          </w:p>
          <w:p w14:paraId="285A8FD4" w14:textId="12522BEE" w:rsidR="00EA7C28" w:rsidRDefault="00EA7C28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756C0374" w14:textId="629FAFD7" w:rsidR="001930A6" w:rsidRDefault="007F6870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Ask for input from the PIs w/ regards to how the survey can be useful in ACT 2.0; we can pilot the survey in parallel. </w:t>
            </w:r>
          </w:p>
          <w:p w14:paraId="2329B727" w14:textId="7590D8C7" w:rsidR="001A31EF" w:rsidRDefault="001A31EF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-Need structure around the pilot:</w:t>
            </w:r>
            <w:r w:rsidR="0069355E">
              <w:rPr>
                <w:rFonts w:asciiTheme="minorHAnsi" w:hAnsiTheme="minorHAnsi" w:cstheme="minorHAnsi"/>
                <w:color w:val="000000" w:themeColor="text1"/>
              </w:rPr>
              <w:t xml:space="preserve"> more one on one </w:t>
            </w:r>
          </w:p>
          <w:p w14:paraId="50D94181" w14:textId="39B2CB67" w:rsidR="005E7F17" w:rsidRDefault="005E7F17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1B320A95" w14:textId="13C16446" w:rsidR="005E7F17" w:rsidRPr="00D369A8" w:rsidRDefault="005E7F17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Elaina will reach out to Jennifer on next steps in finalizing the survey</w:t>
            </w:r>
            <w:r w:rsidR="00D369A8">
              <w:rPr>
                <w:rFonts w:asciiTheme="minorHAnsi" w:hAnsiTheme="minorHAnsi" w:cstheme="minorHAnsi"/>
                <w:b/>
                <w:color w:val="000000" w:themeColor="text1"/>
              </w:rPr>
              <w:t xml:space="preserve">. </w:t>
            </w:r>
            <w:r w:rsidR="00D369A8">
              <w:rPr>
                <w:rFonts w:asciiTheme="minorHAnsi" w:hAnsiTheme="minorHAnsi" w:cstheme="minorHAnsi"/>
                <w:color w:val="000000" w:themeColor="text1"/>
              </w:rPr>
              <w:t xml:space="preserve">Then, we each will run through the survey with those at our institutions. </w:t>
            </w:r>
          </w:p>
          <w:p w14:paraId="43A3F4BE" w14:textId="03F0E2DC" w:rsidR="005E7F17" w:rsidRDefault="005E7F17" w:rsidP="00023735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B3BD07D" w14:textId="444817DC" w:rsidR="005E7F17" w:rsidRPr="005E7F17" w:rsidRDefault="00DC2F32" w:rsidP="00023735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Elaina will reach out to the PIs to see if they want us to leverage a survey for ACT 2.0 – what do we want to run by our community? Do we want to collect input, feedback? </w:t>
            </w:r>
          </w:p>
          <w:p w14:paraId="51821E66" w14:textId="77777777" w:rsidR="00EA7C28" w:rsidRDefault="00EA7C28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5C28EBD6" w14:textId="3B362C9E" w:rsidR="00EA7C28" w:rsidRPr="00153ED6" w:rsidRDefault="00EA7C28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95993" w:rsidRPr="00F953F1" w14:paraId="3024EA05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74BEDC75" w14:textId="62B3F6B0" w:rsidR="00295993" w:rsidRDefault="008919DE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Training Outreach</w:t>
            </w:r>
          </w:p>
        </w:tc>
        <w:tc>
          <w:tcPr>
            <w:tcW w:w="1848" w:type="pct"/>
            <w:vAlign w:val="center"/>
          </w:tcPr>
          <w:p w14:paraId="591C7B73" w14:textId="7697EA7C" w:rsidR="00295993" w:rsidRDefault="005F1337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Discuss items to address during the 10/15 </w:t>
            </w:r>
            <w:r w:rsidR="00E35B77">
              <w:rPr>
                <w:rFonts w:asciiTheme="minorHAnsi" w:hAnsiTheme="minorHAnsi" w:cstheme="minorHAnsi"/>
                <w:color w:val="000000" w:themeColor="text1"/>
              </w:rPr>
              <w:t>e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xec. </w:t>
            </w:r>
            <w:r w:rsidR="00E35B77">
              <w:rPr>
                <w:rFonts w:asciiTheme="minorHAnsi" w:hAnsiTheme="minorHAnsi" w:cstheme="minorHAnsi"/>
                <w:color w:val="000000" w:themeColor="text1"/>
              </w:rPr>
              <w:t>c</w:t>
            </w:r>
            <w:r>
              <w:rPr>
                <w:rFonts w:asciiTheme="minorHAnsi" w:hAnsiTheme="minorHAnsi" w:cstheme="minorHAnsi"/>
                <w:color w:val="000000" w:themeColor="text1"/>
              </w:rPr>
              <w:t>ommittee call</w:t>
            </w:r>
          </w:p>
        </w:tc>
        <w:tc>
          <w:tcPr>
            <w:tcW w:w="2064" w:type="pct"/>
            <w:vAlign w:val="center"/>
          </w:tcPr>
          <w:p w14:paraId="27E3E854" w14:textId="77777777" w:rsidR="00F5711A" w:rsidRPr="00117487" w:rsidRDefault="005E7F17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17487">
              <w:rPr>
                <w:rFonts w:asciiTheme="minorHAnsi" w:hAnsiTheme="minorHAnsi" w:cstheme="minorHAnsi"/>
                <w:color w:val="000000" w:themeColor="text1"/>
              </w:rPr>
              <w:t xml:space="preserve">How do we measure the impact of this training? </w:t>
            </w:r>
          </w:p>
          <w:p w14:paraId="34B8C9DD" w14:textId="45A5CFF9" w:rsidR="005E7F17" w:rsidRPr="00117487" w:rsidRDefault="00DC2F32" w:rsidP="00023735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17487">
              <w:rPr>
                <w:rFonts w:asciiTheme="minorHAnsi" w:hAnsiTheme="minorHAnsi" w:cstheme="minorHAnsi"/>
                <w:color w:val="000000" w:themeColor="text1"/>
              </w:rPr>
              <w:t xml:space="preserve">Refocus on this for the next ACT Exec. Committee meeting </w:t>
            </w:r>
          </w:p>
        </w:tc>
      </w:tr>
      <w:tr w:rsidR="0024043A" w:rsidRPr="00F953F1" w14:paraId="2D1EA9E7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24938D38" w14:textId="08622D88" w:rsidR="0024043A" w:rsidRDefault="004B7B12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Dissemination </w:t>
            </w:r>
            <w:r w:rsidR="003F361B">
              <w:rPr>
                <w:rFonts w:asciiTheme="minorHAnsi" w:hAnsiTheme="minorHAnsi" w:cstheme="minorHAnsi"/>
                <w:b/>
                <w:color w:val="000000" w:themeColor="text1"/>
              </w:rPr>
              <w:t>Paper</w:t>
            </w:r>
          </w:p>
        </w:tc>
        <w:tc>
          <w:tcPr>
            <w:tcW w:w="1848" w:type="pct"/>
            <w:vAlign w:val="center"/>
          </w:tcPr>
          <w:p w14:paraId="4B9D72FD" w14:textId="3D30EA09" w:rsidR="002666C8" w:rsidRDefault="003F361B" w:rsidP="003F361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Review key figures, tables for comment </w:t>
            </w:r>
            <w:r w:rsidR="00597F8C">
              <w:rPr>
                <w:rFonts w:asciiTheme="minorHAnsi" w:hAnsiTheme="minorHAnsi" w:cstheme="minorHAnsi"/>
                <w:i/>
                <w:color w:val="000000" w:themeColor="text1"/>
              </w:rPr>
              <w:t>(to be distributed via email on Monday)</w:t>
            </w:r>
          </w:p>
        </w:tc>
        <w:tc>
          <w:tcPr>
            <w:tcW w:w="2064" w:type="pct"/>
            <w:vAlign w:val="center"/>
          </w:tcPr>
          <w:p w14:paraId="72511EFC" w14:textId="7CD25FDA" w:rsidR="00387EEC" w:rsidRDefault="00F76E22" w:rsidP="0018303B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DC2F32">
              <w:rPr>
                <w:rFonts w:asciiTheme="minorHAnsi" w:hAnsiTheme="minorHAnsi" w:cstheme="minorHAnsi"/>
                <w:color w:val="000000" w:themeColor="text1"/>
              </w:rPr>
              <w:t xml:space="preserve">To be submitted on the 31st </w:t>
            </w:r>
            <w:bookmarkStart w:id="1" w:name="_GoBack"/>
            <w:bookmarkEnd w:id="1"/>
          </w:p>
        </w:tc>
      </w:tr>
      <w:bookmarkEnd w:id="0"/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1DDBF540" w:rsidR="003C20B0" w:rsidRPr="003C20B0" w:rsidRDefault="003C20B0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 xml:space="preserve">Outstanding/Future Agenda Items </w:t>
            </w:r>
          </w:p>
        </w:tc>
      </w:tr>
      <w:tr w:rsidR="003C20B0" w:rsidRPr="00F953F1" w14:paraId="36E7E7F9" w14:textId="77777777" w:rsidTr="00B47865">
        <w:trPr>
          <w:trHeight w:val="350"/>
        </w:trPr>
        <w:tc>
          <w:tcPr>
            <w:tcW w:w="1088" w:type="pct"/>
            <w:vAlign w:val="center"/>
          </w:tcPr>
          <w:p w14:paraId="1F400F9A" w14:textId="17FD40BE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Meeting:</w:t>
            </w:r>
          </w:p>
        </w:tc>
        <w:tc>
          <w:tcPr>
            <w:tcW w:w="3912" w:type="pct"/>
            <w:gridSpan w:val="2"/>
            <w:vAlign w:val="center"/>
          </w:tcPr>
          <w:p w14:paraId="7A9B67BE" w14:textId="086FA8DA" w:rsidR="007B3A56" w:rsidRPr="009360C3" w:rsidRDefault="006E6496" w:rsidP="006E6496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10/</w:t>
            </w:r>
            <w:r w:rsidR="005F1337">
              <w:rPr>
                <w:rFonts w:asciiTheme="minorHAnsi" w:hAnsiTheme="minorHAnsi" w:cstheme="minorHAnsi"/>
                <w:color w:val="000000" w:themeColor="text1"/>
                <w:sz w:val="20"/>
              </w:rPr>
              <w:t>21</w:t>
            </w:r>
            <w:r w:rsidR="0079391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; </w:t>
            </w:r>
            <w:r w:rsidR="00D15275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dissemination survey </w:t>
            </w:r>
          </w:p>
        </w:tc>
      </w:tr>
    </w:tbl>
    <w:p w14:paraId="42BF4E3D" w14:textId="7388DC15" w:rsidR="003A6603" w:rsidRPr="00F13653" w:rsidRDefault="003A6603" w:rsidP="004E7A54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FF81D" w14:textId="77777777" w:rsidR="00EC5A39" w:rsidRDefault="00EC5A39" w:rsidP="005E5E5E">
      <w:r>
        <w:separator/>
      </w:r>
    </w:p>
  </w:endnote>
  <w:endnote w:type="continuationSeparator" w:id="0">
    <w:p w14:paraId="014F1FEB" w14:textId="77777777" w:rsidR="00EC5A39" w:rsidRDefault="00EC5A39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36177A45" w:rsidR="00213672" w:rsidRPr="007B35A3" w:rsidRDefault="00213672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2</w:t>
    </w:r>
    <w:r w:rsidRPr="003B20E9">
      <w:rPr>
        <w:noProof/>
        <w:color w:val="6C737A"/>
      </w:rPr>
      <w:fldChar w:fldCharType="end"/>
    </w:r>
  </w:p>
  <w:p w14:paraId="27599752" w14:textId="729EBF9B" w:rsidR="00213672" w:rsidRPr="00421FDB" w:rsidRDefault="00213672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498A2BF" w:rsidR="00213672" w:rsidRPr="007B35A3" w:rsidRDefault="00213672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A4C61" w14:textId="77777777" w:rsidR="00EC5A39" w:rsidRDefault="00EC5A39" w:rsidP="005E5E5E">
      <w:r>
        <w:separator/>
      </w:r>
    </w:p>
  </w:footnote>
  <w:footnote w:type="continuationSeparator" w:id="0">
    <w:p w14:paraId="1C68463F" w14:textId="77777777" w:rsidR="00EC5A39" w:rsidRDefault="00EC5A39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213672" w:rsidRDefault="00213672" w:rsidP="00F953F1">
    <w:pPr>
      <w:jc w:val="center"/>
      <w:rPr>
        <w:sz w:val="20"/>
      </w:rPr>
    </w:pPr>
  </w:p>
  <w:p w14:paraId="6A0A760F" w14:textId="77777777" w:rsidR="00213672" w:rsidRDefault="00213672" w:rsidP="001214B9">
    <w:pPr>
      <w:jc w:val="right"/>
      <w:rPr>
        <w:sz w:val="20"/>
      </w:rPr>
    </w:pPr>
  </w:p>
  <w:p w14:paraId="27703DCB" w14:textId="77777777" w:rsidR="00213672" w:rsidRPr="001214B9" w:rsidRDefault="00213672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213672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071149B4" w:rsidR="00213672" w:rsidRDefault="00213672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Dissemination &amp; Evaluation Work Group Meeting</w:t>
          </w:r>
        </w:p>
      </w:tc>
    </w:tr>
    <w:tr w:rsidR="00213672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49776DD7" w:rsidR="00213672" w:rsidRDefault="00987E05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10/</w:t>
          </w:r>
          <w:r w:rsidR="008919DE">
            <w:rPr>
              <w:color w:val="6C737A"/>
              <w:sz w:val="20"/>
            </w:rPr>
            <w:t>14</w:t>
          </w:r>
          <w:r w:rsidR="00BE7C9A">
            <w:rPr>
              <w:color w:val="6C737A"/>
              <w:sz w:val="20"/>
            </w:rPr>
            <w:t>/19</w:t>
          </w:r>
        </w:p>
      </w:tc>
    </w:tr>
  </w:tbl>
  <w:p w14:paraId="27599753" w14:textId="7C0AE7E0" w:rsidR="00213672" w:rsidRPr="00C969AB" w:rsidRDefault="00213672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351"/>
    <w:multiLevelType w:val="hybridMultilevel"/>
    <w:tmpl w:val="FD6CC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465E"/>
    <w:multiLevelType w:val="hybridMultilevel"/>
    <w:tmpl w:val="D010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14"/>
  </w:num>
  <w:num w:numId="11">
    <w:abstractNumId w:val="7"/>
  </w:num>
  <w:num w:numId="12">
    <w:abstractNumId w:val="4"/>
  </w:num>
  <w:num w:numId="13">
    <w:abstractNumId w:val="11"/>
  </w:num>
  <w:num w:numId="14">
    <w:abstractNumId w:val="6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eyNDUxNjKwMDBV0lEKTi0uzszPAykwrwUAKrQvJCwAAAA="/>
  </w:docVars>
  <w:rsids>
    <w:rsidRoot w:val="00684903"/>
    <w:rsid w:val="00006307"/>
    <w:rsid w:val="000063A0"/>
    <w:rsid w:val="000068EF"/>
    <w:rsid w:val="00011549"/>
    <w:rsid w:val="000138F5"/>
    <w:rsid w:val="00016B20"/>
    <w:rsid w:val="00021B8A"/>
    <w:rsid w:val="00023735"/>
    <w:rsid w:val="0002455D"/>
    <w:rsid w:val="00024B06"/>
    <w:rsid w:val="00024E48"/>
    <w:rsid w:val="00027206"/>
    <w:rsid w:val="00030DCD"/>
    <w:rsid w:val="0003442C"/>
    <w:rsid w:val="00037665"/>
    <w:rsid w:val="00041DC5"/>
    <w:rsid w:val="00042521"/>
    <w:rsid w:val="00043BA5"/>
    <w:rsid w:val="00043C6E"/>
    <w:rsid w:val="0004466F"/>
    <w:rsid w:val="00045524"/>
    <w:rsid w:val="000455D1"/>
    <w:rsid w:val="00045AEF"/>
    <w:rsid w:val="000471F8"/>
    <w:rsid w:val="000515C2"/>
    <w:rsid w:val="0005360E"/>
    <w:rsid w:val="00053FC3"/>
    <w:rsid w:val="000554D1"/>
    <w:rsid w:val="000559C3"/>
    <w:rsid w:val="0005645A"/>
    <w:rsid w:val="000569AF"/>
    <w:rsid w:val="000577AA"/>
    <w:rsid w:val="00063170"/>
    <w:rsid w:val="00063C28"/>
    <w:rsid w:val="000644C5"/>
    <w:rsid w:val="00064BEA"/>
    <w:rsid w:val="00065633"/>
    <w:rsid w:val="00070560"/>
    <w:rsid w:val="000719E0"/>
    <w:rsid w:val="0007200D"/>
    <w:rsid w:val="000721B5"/>
    <w:rsid w:val="00072F32"/>
    <w:rsid w:val="00076E7C"/>
    <w:rsid w:val="00076F16"/>
    <w:rsid w:val="000775F3"/>
    <w:rsid w:val="00077B1A"/>
    <w:rsid w:val="00081C2D"/>
    <w:rsid w:val="00081DE4"/>
    <w:rsid w:val="000831CD"/>
    <w:rsid w:val="00086ACA"/>
    <w:rsid w:val="0009111F"/>
    <w:rsid w:val="00091AA1"/>
    <w:rsid w:val="00095238"/>
    <w:rsid w:val="00096199"/>
    <w:rsid w:val="000968A2"/>
    <w:rsid w:val="000A1604"/>
    <w:rsid w:val="000A3AF7"/>
    <w:rsid w:val="000A3B05"/>
    <w:rsid w:val="000A4C7C"/>
    <w:rsid w:val="000A4DD1"/>
    <w:rsid w:val="000A5E47"/>
    <w:rsid w:val="000A66A0"/>
    <w:rsid w:val="000A79FE"/>
    <w:rsid w:val="000B0686"/>
    <w:rsid w:val="000B225D"/>
    <w:rsid w:val="000B2F31"/>
    <w:rsid w:val="000B42D3"/>
    <w:rsid w:val="000B562A"/>
    <w:rsid w:val="000B56EC"/>
    <w:rsid w:val="000B7EE0"/>
    <w:rsid w:val="000C1B87"/>
    <w:rsid w:val="000C25FB"/>
    <w:rsid w:val="000C3051"/>
    <w:rsid w:val="000C42A8"/>
    <w:rsid w:val="000C68FF"/>
    <w:rsid w:val="000D004F"/>
    <w:rsid w:val="000D1588"/>
    <w:rsid w:val="000D3305"/>
    <w:rsid w:val="000E12F9"/>
    <w:rsid w:val="000E27D3"/>
    <w:rsid w:val="000E3544"/>
    <w:rsid w:val="000E4864"/>
    <w:rsid w:val="000E4AAA"/>
    <w:rsid w:val="000E4B47"/>
    <w:rsid w:val="000E52C4"/>
    <w:rsid w:val="000E6B50"/>
    <w:rsid w:val="000E7D11"/>
    <w:rsid w:val="000E7E9D"/>
    <w:rsid w:val="000E7FA1"/>
    <w:rsid w:val="000F047B"/>
    <w:rsid w:val="000F145C"/>
    <w:rsid w:val="000F1617"/>
    <w:rsid w:val="000F1751"/>
    <w:rsid w:val="000F36A3"/>
    <w:rsid w:val="000F3CEE"/>
    <w:rsid w:val="000F6EC9"/>
    <w:rsid w:val="000F75EA"/>
    <w:rsid w:val="001002C4"/>
    <w:rsid w:val="00100E21"/>
    <w:rsid w:val="00103369"/>
    <w:rsid w:val="00103D6C"/>
    <w:rsid w:val="00105160"/>
    <w:rsid w:val="00105E2C"/>
    <w:rsid w:val="001062D7"/>
    <w:rsid w:val="001076A8"/>
    <w:rsid w:val="00110DA8"/>
    <w:rsid w:val="001117F7"/>
    <w:rsid w:val="00112325"/>
    <w:rsid w:val="001124C9"/>
    <w:rsid w:val="00112D85"/>
    <w:rsid w:val="001147EA"/>
    <w:rsid w:val="00116132"/>
    <w:rsid w:val="001163A5"/>
    <w:rsid w:val="00117487"/>
    <w:rsid w:val="001214B9"/>
    <w:rsid w:val="00122847"/>
    <w:rsid w:val="00127C42"/>
    <w:rsid w:val="001309AF"/>
    <w:rsid w:val="00131DC3"/>
    <w:rsid w:val="001341BA"/>
    <w:rsid w:val="00134585"/>
    <w:rsid w:val="00135412"/>
    <w:rsid w:val="00135502"/>
    <w:rsid w:val="0013734D"/>
    <w:rsid w:val="00137D30"/>
    <w:rsid w:val="00140702"/>
    <w:rsid w:val="00140FFF"/>
    <w:rsid w:val="00141EE3"/>
    <w:rsid w:val="001423B5"/>
    <w:rsid w:val="00142A70"/>
    <w:rsid w:val="00143516"/>
    <w:rsid w:val="00143604"/>
    <w:rsid w:val="00143CEB"/>
    <w:rsid w:val="001452D9"/>
    <w:rsid w:val="00145D05"/>
    <w:rsid w:val="00146108"/>
    <w:rsid w:val="00146E6D"/>
    <w:rsid w:val="001511E0"/>
    <w:rsid w:val="0015178F"/>
    <w:rsid w:val="00152CBD"/>
    <w:rsid w:val="00153ED6"/>
    <w:rsid w:val="00154F83"/>
    <w:rsid w:val="00154F87"/>
    <w:rsid w:val="001576C8"/>
    <w:rsid w:val="00157EE2"/>
    <w:rsid w:val="00161FAA"/>
    <w:rsid w:val="001633E2"/>
    <w:rsid w:val="00163A56"/>
    <w:rsid w:val="00164086"/>
    <w:rsid w:val="0016436B"/>
    <w:rsid w:val="0016487B"/>
    <w:rsid w:val="00165702"/>
    <w:rsid w:val="001671A2"/>
    <w:rsid w:val="00170065"/>
    <w:rsid w:val="00173490"/>
    <w:rsid w:val="00174A66"/>
    <w:rsid w:val="00175968"/>
    <w:rsid w:val="00176640"/>
    <w:rsid w:val="00180330"/>
    <w:rsid w:val="001813BD"/>
    <w:rsid w:val="001819C2"/>
    <w:rsid w:val="0018303B"/>
    <w:rsid w:val="0018325C"/>
    <w:rsid w:val="00184695"/>
    <w:rsid w:val="00185D91"/>
    <w:rsid w:val="001919E4"/>
    <w:rsid w:val="00191C08"/>
    <w:rsid w:val="001930A6"/>
    <w:rsid w:val="001965DC"/>
    <w:rsid w:val="0019734C"/>
    <w:rsid w:val="00197747"/>
    <w:rsid w:val="0019782D"/>
    <w:rsid w:val="00197B40"/>
    <w:rsid w:val="00197BCD"/>
    <w:rsid w:val="00197CD3"/>
    <w:rsid w:val="001A0462"/>
    <w:rsid w:val="001A09B1"/>
    <w:rsid w:val="001A2A13"/>
    <w:rsid w:val="001A3137"/>
    <w:rsid w:val="001A31EF"/>
    <w:rsid w:val="001A61FB"/>
    <w:rsid w:val="001A777E"/>
    <w:rsid w:val="001A7858"/>
    <w:rsid w:val="001B0A88"/>
    <w:rsid w:val="001B1EE9"/>
    <w:rsid w:val="001B445E"/>
    <w:rsid w:val="001B59F4"/>
    <w:rsid w:val="001B5EE8"/>
    <w:rsid w:val="001B7818"/>
    <w:rsid w:val="001C13E9"/>
    <w:rsid w:val="001C1D4D"/>
    <w:rsid w:val="001C2A06"/>
    <w:rsid w:val="001C3869"/>
    <w:rsid w:val="001C3A08"/>
    <w:rsid w:val="001C44BC"/>
    <w:rsid w:val="001C472E"/>
    <w:rsid w:val="001C5341"/>
    <w:rsid w:val="001C618F"/>
    <w:rsid w:val="001D0282"/>
    <w:rsid w:val="001D0BE5"/>
    <w:rsid w:val="001D1180"/>
    <w:rsid w:val="001D1F85"/>
    <w:rsid w:val="001D3B5A"/>
    <w:rsid w:val="001D6277"/>
    <w:rsid w:val="001D662D"/>
    <w:rsid w:val="001D6A3B"/>
    <w:rsid w:val="001D7C06"/>
    <w:rsid w:val="001E413D"/>
    <w:rsid w:val="001F6361"/>
    <w:rsid w:val="001F66EB"/>
    <w:rsid w:val="001F7954"/>
    <w:rsid w:val="00200EDD"/>
    <w:rsid w:val="00202AAE"/>
    <w:rsid w:val="002033D5"/>
    <w:rsid w:val="00204214"/>
    <w:rsid w:val="00205377"/>
    <w:rsid w:val="00206700"/>
    <w:rsid w:val="00210DEA"/>
    <w:rsid w:val="0021132C"/>
    <w:rsid w:val="002130AA"/>
    <w:rsid w:val="00213672"/>
    <w:rsid w:val="0021579A"/>
    <w:rsid w:val="00215FBC"/>
    <w:rsid w:val="00220E8A"/>
    <w:rsid w:val="0022201B"/>
    <w:rsid w:val="002236AD"/>
    <w:rsid w:val="00223D33"/>
    <w:rsid w:val="00225939"/>
    <w:rsid w:val="00227107"/>
    <w:rsid w:val="002274A4"/>
    <w:rsid w:val="002279EF"/>
    <w:rsid w:val="0023489C"/>
    <w:rsid w:val="0023497D"/>
    <w:rsid w:val="00235386"/>
    <w:rsid w:val="002356EB"/>
    <w:rsid w:val="002357EC"/>
    <w:rsid w:val="0024043A"/>
    <w:rsid w:val="00241AE7"/>
    <w:rsid w:val="002439F1"/>
    <w:rsid w:val="002455A1"/>
    <w:rsid w:val="00247F76"/>
    <w:rsid w:val="00251730"/>
    <w:rsid w:val="0025318C"/>
    <w:rsid w:val="00256892"/>
    <w:rsid w:val="00260FC8"/>
    <w:rsid w:val="00261ACB"/>
    <w:rsid w:val="00262A5D"/>
    <w:rsid w:val="00263497"/>
    <w:rsid w:val="002666C8"/>
    <w:rsid w:val="0026760E"/>
    <w:rsid w:val="00270404"/>
    <w:rsid w:val="00270E8C"/>
    <w:rsid w:val="00271867"/>
    <w:rsid w:val="00273CA0"/>
    <w:rsid w:val="00274EF9"/>
    <w:rsid w:val="002753DD"/>
    <w:rsid w:val="00276B13"/>
    <w:rsid w:val="00277753"/>
    <w:rsid w:val="00277871"/>
    <w:rsid w:val="00277AEF"/>
    <w:rsid w:val="0028272F"/>
    <w:rsid w:val="00282D5C"/>
    <w:rsid w:val="00283E39"/>
    <w:rsid w:val="00283E68"/>
    <w:rsid w:val="00285130"/>
    <w:rsid w:val="00290290"/>
    <w:rsid w:val="00291144"/>
    <w:rsid w:val="00291381"/>
    <w:rsid w:val="002932B9"/>
    <w:rsid w:val="0029457B"/>
    <w:rsid w:val="00295993"/>
    <w:rsid w:val="00295C79"/>
    <w:rsid w:val="002974F9"/>
    <w:rsid w:val="002A18C2"/>
    <w:rsid w:val="002A2AA6"/>
    <w:rsid w:val="002A3CA6"/>
    <w:rsid w:val="002A770C"/>
    <w:rsid w:val="002B4AC4"/>
    <w:rsid w:val="002B596F"/>
    <w:rsid w:val="002B676E"/>
    <w:rsid w:val="002B6A62"/>
    <w:rsid w:val="002B6A9F"/>
    <w:rsid w:val="002B78A4"/>
    <w:rsid w:val="002C129B"/>
    <w:rsid w:val="002C1C90"/>
    <w:rsid w:val="002C2D45"/>
    <w:rsid w:val="002C2F82"/>
    <w:rsid w:val="002C3B73"/>
    <w:rsid w:val="002C4491"/>
    <w:rsid w:val="002C5BCE"/>
    <w:rsid w:val="002C5BD6"/>
    <w:rsid w:val="002C62CE"/>
    <w:rsid w:val="002C6D37"/>
    <w:rsid w:val="002C7E34"/>
    <w:rsid w:val="002C7EFE"/>
    <w:rsid w:val="002D2640"/>
    <w:rsid w:val="002D2756"/>
    <w:rsid w:val="002D2E91"/>
    <w:rsid w:val="002D4C6A"/>
    <w:rsid w:val="002D6822"/>
    <w:rsid w:val="002D7A80"/>
    <w:rsid w:val="002D7DCB"/>
    <w:rsid w:val="002E139D"/>
    <w:rsid w:val="002E269F"/>
    <w:rsid w:val="002E3CB0"/>
    <w:rsid w:val="002E45F7"/>
    <w:rsid w:val="002E4701"/>
    <w:rsid w:val="002E5BBD"/>
    <w:rsid w:val="002E7752"/>
    <w:rsid w:val="002E7ECA"/>
    <w:rsid w:val="002F089A"/>
    <w:rsid w:val="002F133C"/>
    <w:rsid w:val="002F2689"/>
    <w:rsid w:val="002F2E45"/>
    <w:rsid w:val="002F347E"/>
    <w:rsid w:val="002F67C8"/>
    <w:rsid w:val="002F6F58"/>
    <w:rsid w:val="002F7CF7"/>
    <w:rsid w:val="003018CE"/>
    <w:rsid w:val="0030217C"/>
    <w:rsid w:val="00303041"/>
    <w:rsid w:val="00303B85"/>
    <w:rsid w:val="0030470E"/>
    <w:rsid w:val="0030609C"/>
    <w:rsid w:val="00307868"/>
    <w:rsid w:val="00312D80"/>
    <w:rsid w:val="0031350C"/>
    <w:rsid w:val="00315E6F"/>
    <w:rsid w:val="00315E72"/>
    <w:rsid w:val="003166B6"/>
    <w:rsid w:val="00317DA8"/>
    <w:rsid w:val="00320DA3"/>
    <w:rsid w:val="00322B59"/>
    <w:rsid w:val="00322BD5"/>
    <w:rsid w:val="00322F24"/>
    <w:rsid w:val="00324115"/>
    <w:rsid w:val="00325453"/>
    <w:rsid w:val="00327605"/>
    <w:rsid w:val="003300C3"/>
    <w:rsid w:val="00330A56"/>
    <w:rsid w:val="00330A90"/>
    <w:rsid w:val="00330CB9"/>
    <w:rsid w:val="0033152A"/>
    <w:rsid w:val="003353D0"/>
    <w:rsid w:val="00335CA0"/>
    <w:rsid w:val="00336BA3"/>
    <w:rsid w:val="00336EDE"/>
    <w:rsid w:val="00337F5A"/>
    <w:rsid w:val="0034009B"/>
    <w:rsid w:val="00341C55"/>
    <w:rsid w:val="0034250B"/>
    <w:rsid w:val="003425FC"/>
    <w:rsid w:val="003431FA"/>
    <w:rsid w:val="0034353D"/>
    <w:rsid w:val="00344929"/>
    <w:rsid w:val="0034514E"/>
    <w:rsid w:val="00350053"/>
    <w:rsid w:val="00350613"/>
    <w:rsid w:val="0035078F"/>
    <w:rsid w:val="00353F97"/>
    <w:rsid w:val="00354349"/>
    <w:rsid w:val="00355187"/>
    <w:rsid w:val="003559D2"/>
    <w:rsid w:val="00357722"/>
    <w:rsid w:val="003621A5"/>
    <w:rsid w:val="003638C8"/>
    <w:rsid w:val="00363AA7"/>
    <w:rsid w:val="00364F93"/>
    <w:rsid w:val="0036598D"/>
    <w:rsid w:val="00365B6F"/>
    <w:rsid w:val="0037127A"/>
    <w:rsid w:val="003729F1"/>
    <w:rsid w:val="00377315"/>
    <w:rsid w:val="0037774D"/>
    <w:rsid w:val="00377A60"/>
    <w:rsid w:val="00377D1B"/>
    <w:rsid w:val="0038008A"/>
    <w:rsid w:val="003821F0"/>
    <w:rsid w:val="00382FD8"/>
    <w:rsid w:val="00384557"/>
    <w:rsid w:val="003858D8"/>
    <w:rsid w:val="00385B81"/>
    <w:rsid w:val="00386347"/>
    <w:rsid w:val="0038682F"/>
    <w:rsid w:val="00386D19"/>
    <w:rsid w:val="00387EEC"/>
    <w:rsid w:val="003905A7"/>
    <w:rsid w:val="00390685"/>
    <w:rsid w:val="003935B9"/>
    <w:rsid w:val="00393A21"/>
    <w:rsid w:val="003A3DE0"/>
    <w:rsid w:val="003A4B44"/>
    <w:rsid w:val="003A501F"/>
    <w:rsid w:val="003A60CF"/>
    <w:rsid w:val="003A6603"/>
    <w:rsid w:val="003B1488"/>
    <w:rsid w:val="003B149C"/>
    <w:rsid w:val="003B1993"/>
    <w:rsid w:val="003B20E9"/>
    <w:rsid w:val="003B3094"/>
    <w:rsid w:val="003B3200"/>
    <w:rsid w:val="003B4A2C"/>
    <w:rsid w:val="003B6CF1"/>
    <w:rsid w:val="003B7430"/>
    <w:rsid w:val="003C0DDC"/>
    <w:rsid w:val="003C0EF2"/>
    <w:rsid w:val="003C20B0"/>
    <w:rsid w:val="003C281F"/>
    <w:rsid w:val="003C3A2B"/>
    <w:rsid w:val="003C3C53"/>
    <w:rsid w:val="003C4DAA"/>
    <w:rsid w:val="003C4F8F"/>
    <w:rsid w:val="003C501A"/>
    <w:rsid w:val="003C5B82"/>
    <w:rsid w:val="003C64C2"/>
    <w:rsid w:val="003C6690"/>
    <w:rsid w:val="003D09F3"/>
    <w:rsid w:val="003D1881"/>
    <w:rsid w:val="003D4ADC"/>
    <w:rsid w:val="003D5C18"/>
    <w:rsid w:val="003E0983"/>
    <w:rsid w:val="003E0A16"/>
    <w:rsid w:val="003E3136"/>
    <w:rsid w:val="003E54AC"/>
    <w:rsid w:val="003E592A"/>
    <w:rsid w:val="003E617F"/>
    <w:rsid w:val="003F0C0B"/>
    <w:rsid w:val="003F0CCB"/>
    <w:rsid w:val="003F2530"/>
    <w:rsid w:val="003F2C86"/>
    <w:rsid w:val="003F361B"/>
    <w:rsid w:val="003F37DE"/>
    <w:rsid w:val="003F527B"/>
    <w:rsid w:val="003F5573"/>
    <w:rsid w:val="003F5B93"/>
    <w:rsid w:val="003F6DEF"/>
    <w:rsid w:val="003F6E8C"/>
    <w:rsid w:val="003F7B99"/>
    <w:rsid w:val="00400877"/>
    <w:rsid w:val="00402285"/>
    <w:rsid w:val="00402A43"/>
    <w:rsid w:val="00405BD7"/>
    <w:rsid w:val="004060FA"/>
    <w:rsid w:val="004068E1"/>
    <w:rsid w:val="00407110"/>
    <w:rsid w:val="00414E33"/>
    <w:rsid w:val="00415449"/>
    <w:rsid w:val="004154BD"/>
    <w:rsid w:val="0042006F"/>
    <w:rsid w:val="004201CA"/>
    <w:rsid w:val="00421FDB"/>
    <w:rsid w:val="00426A2A"/>
    <w:rsid w:val="00427286"/>
    <w:rsid w:val="0042738C"/>
    <w:rsid w:val="004279E2"/>
    <w:rsid w:val="004307A6"/>
    <w:rsid w:val="00430B8B"/>
    <w:rsid w:val="004310F4"/>
    <w:rsid w:val="00431211"/>
    <w:rsid w:val="004335EB"/>
    <w:rsid w:val="0043765A"/>
    <w:rsid w:val="0043777A"/>
    <w:rsid w:val="00437AE0"/>
    <w:rsid w:val="004400B2"/>
    <w:rsid w:val="00441EC0"/>
    <w:rsid w:val="004421FF"/>
    <w:rsid w:val="00443587"/>
    <w:rsid w:val="00445E17"/>
    <w:rsid w:val="0044633E"/>
    <w:rsid w:val="004466A1"/>
    <w:rsid w:val="004523F5"/>
    <w:rsid w:val="00452706"/>
    <w:rsid w:val="004537D1"/>
    <w:rsid w:val="00455489"/>
    <w:rsid w:val="00455965"/>
    <w:rsid w:val="00456208"/>
    <w:rsid w:val="00457855"/>
    <w:rsid w:val="00457DFD"/>
    <w:rsid w:val="00457FC8"/>
    <w:rsid w:val="0046055E"/>
    <w:rsid w:val="0046127F"/>
    <w:rsid w:val="004634B5"/>
    <w:rsid w:val="004644F5"/>
    <w:rsid w:val="0046786F"/>
    <w:rsid w:val="00467E8D"/>
    <w:rsid w:val="004708C6"/>
    <w:rsid w:val="00472846"/>
    <w:rsid w:val="004729E1"/>
    <w:rsid w:val="00473302"/>
    <w:rsid w:val="00473CB8"/>
    <w:rsid w:val="00480851"/>
    <w:rsid w:val="00480BC0"/>
    <w:rsid w:val="004819DB"/>
    <w:rsid w:val="0048357C"/>
    <w:rsid w:val="004841E4"/>
    <w:rsid w:val="00485D04"/>
    <w:rsid w:val="00486890"/>
    <w:rsid w:val="0049142E"/>
    <w:rsid w:val="00493754"/>
    <w:rsid w:val="00497A11"/>
    <w:rsid w:val="004A1EAC"/>
    <w:rsid w:val="004A274A"/>
    <w:rsid w:val="004A427F"/>
    <w:rsid w:val="004A43A6"/>
    <w:rsid w:val="004A6787"/>
    <w:rsid w:val="004A74E1"/>
    <w:rsid w:val="004B00FB"/>
    <w:rsid w:val="004B12B2"/>
    <w:rsid w:val="004B4376"/>
    <w:rsid w:val="004B4752"/>
    <w:rsid w:val="004B7AC8"/>
    <w:rsid w:val="004B7B12"/>
    <w:rsid w:val="004B7E71"/>
    <w:rsid w:val="004C1B48"/>
    <w:rsid w:val="004C220E"/>
    <w:rsid w:val="004C27FF"/>
    <w:rsid w:val="004C29F2"/>
    <w:rsid w:val="004C4978"/>
    <w:rsid w:val="004C4B6A"/>
    <w:rsid w:val="004C4FA3"/>
    <w:rsid w:val="004C55D1"/>
    <w:rsid w:val="004C688C"/>
    <w:rsid w:val="004D00CA"/>
    <w:rsid w:val="004D1C02"/>
    <w:rsid w:val="004D2989"/>
    <w:rsid w:val="004D2CB5"/>
    <w:rsid w:val="004D330F"/>
    <w:rsid w:val="004D3BE5"/>
    <w:rsid w:val="004D5BFF"/>
    <w:rsid w:val="004D606E"/>
    <w:rsid w:val="004D6840"/>
    <w:rsid w:val="004D7979"/>
    <w:rsid w:val="004E1604"/>
    <w:rsid w:val="004E169F"/>
    <w:rsid w:val="004E5A1E"/>
    <w:rsid w:val="004E7750"/>
    <w:rsid w:val="004E7A0E"/>
    <w:rsid w:val="004E7A54"/>
    <w:rsid w:val="004F3955"/>
    <w:rsid w:val="004F5D37"/>
    <w:rsid w:val="004F5E64"/>
    <w:rsid w:val="004F642A"/>
    <w:rsid w:val="004F6B6B"/>
    <w:rsid w:val="00504E6A"/>
    <w:rsid w:val="00505A73"/>
    <w:rsid w:val="00505C76"/>
    <w:rsid w:val="005068F9"/>
    <w:rsid w:val="00507A5B"/>
    <w:rsid w:val="00510A69"/>
    <w:rsid w:val="00513A72"/>
    <w:rsid w:val="00514316"/>
    <w:rsid w:val="0051463D"/>
    <w:rsid w:val="00514AED"/>
    <w:rsid w:val="00516D5C"/>
    <w:rsid w:val="00521D47"/>
    <w:rsid w:val="00522A68"/>
    <w:rsid w:val="0052392A"/>
    <w:rsid w:val="0052560F"/>
    <w:rsid w:val="005259B5"/>
    <w:rsid w:val="005274A6"/>
    <w:rsid w:val="00530FF9"/>
    <w:rsid w:val="0053471A"/>
    <w:rsid w:val="0053523E"/>
    <w:rsid w:val="005406DE"/>
    <w:rsid w:val="00540ED1"/>
    <w:rsid w:val="005417F9"/>
    <w:rsid w:val="005425FE"/>
    <w:rsid w:val="005446B9"/>
    <w:rsid w:val="00544E8A"/>
    <w:rsid w:val="00547259"/>
    <w:rsid w:val="00551E9A"/>
    <w:rsid w:val="00553A0E"/>
    <w:rsid w:val="00554930"/>
    <w:rsid w:val="00555AAE"/>
    <w:rsid w:val="00556AED"/>
    <w:rsid w:val="0056025A"/>
    <w:rsid w:val="00562B40"/>
    <w:rsid w:val="005715B8"/>
    <w:rsid w:val="00571B28"/>
    <w:rsid w:val="00572645"/>
    <w:rsid w:val="005728FC"/>
    <w:rsid w:val="00574671"/>
    <w:rsid w:val="00576BAC"/>
    <w:rsid w:val="00577598"/>
    <w:rsid w:val="00580383"/>
    <w:rsid w:val="005814CF"/>
    <w:rsid w:val="00584B97"/>
    <w:rsid w:val="00584C6F"/>
    <w:rsid w:val="00587EF8"/>
    <w:rsid w:val="005905F5"/>
    <w:rsid w:val="005933D4"/>
    <w:rsid w:val="00594517"/>
    <w:rsid w:val="00596885"/>
    <w:rsid w:val="00597F8C"/>
    <w:rsid w:val="005A0C78"/>
    <w:rsid w:val="005A1AAC"/>
    <w:rsid w:val="005A47E2"/>
    <w:rsid w:val="005A51E0"/>
    <w:rsid w:val="005A6A6A"/>
    <w:rsid w:val="005B1300"/>
    <w:rsid w:val="005B1462"/>
    <w:rsid w:val="005B31CE"/>
    <w:rsid w:val="005B3704"/>
    <w:rsid w:val="005B579D"/>
    <w:rsid w:val="005B6102"/>
    <w:rsid w:val="005C0E90"/>
    <w:rsid w:val="005C1028"/>
    <w:rsid w:val="005C13CA"/>
    <w:rsid w:val="005C325C"/>
    <w:rsid w:val="005C4825"/>
    <w:rsid w:val="005C4C49"/>
    <w:rsid w:val="005C75FE"/>
    <w:rsid w:val="005C7CAE"/>
    <w:rsid w:val="005C7F7D"/>
    <w:rsid w:val="005D015B"/>
    <w:rsid w:val="005D0913"/>
    <w:rsid w:val="005D114E"/>
    <w:rsid w:val="005D1EF6"/>
    <w:rsid w:val="005D398C"/>
    <w:rsid w:val="005D45D8"/>
    <w:rsid w:val="005D61B5"/>
    <w:rsid w:val="005E0447"/>
    <w:rsid w:val="005E1684"/>
    <w:rsid w:val="005E3649"/>
    <w:rsid w:val="005E3900"/>
    <w:rsid w:val="005E44FA"/>
    <w:rsid w:val="005E5410"/>
    <w:rsid w:val="005E5DCB"/>
    <w:rsid w:val="005E5E5E"/>
    <w:rsid w:val="005E76F2"/>
    <w:rsid w:val="005E7F17"/>
    <w:rsid w:val="005F1337"/>
    <w:rsid w:val="005F17C5"/>
    <w:rsid w:val="005F2080"/>
    <w:rsid w:val="005F6EBF"/>
    <w:rsid w:val="00601D14"/>
    <w:rsid w:val="00602C8C"/>
    <w:rsid w:val="00602FF1"/>
    <w:rsid w:val="0060317C"/>
    <w:rsid w:val="00603847"/>
    <w:rsid w:val="00605627"/>
    <w:rsid w:val="006066CC"/>
    <w:rsid w:val="00611801"/>
    <w:rsid w:val="006125BA"/>
    <w:rsid w:val="006127D4"/>
    <w:rsid w:val="006127E0"/>
    <w:rsid w:val="00612C2A"/>
    <w:rsid w:val="00614BC9"/>
    <w:rsid w:val="00615001"/>
    <w:rsid w:val="006154FC"/>
    <w:rsid w:val="006155CE"/>
    <w:rsid w:val="00617105"/>
    <w:rsid w:val="006174A0"/>
    <w:rsid w:val="00617E45"/>
    <w:rsid w:val="00620EC3"/>
    <w:rsid w:val="00622061"/>
    <w:rsid w:val="0062293C"/>
    <w:rsid w:val="00622E4B"/>
    <w:rsid w:val="00623BA7"/>
    <w:rsid w:val="00624B57"/>
    <w:rsid w:val="00624F75"/>
    <w:rsid w:val="00625232"/>
    <w:rsid w:val="00625245"/>
    <w:rsid w:val="00627D83"/>
    <w:rsid w:val="0063077B"/>
    <w:rsid w:val="00632A9A"/>
    <w:rsid w:val="00634F7E"/>
    <w:rsid w:val="00636DBE"/>
    <w:rsid w:val="0063758D"/>
    <w:rsid w:val="00637E75"/>
    <w:rsid w:val="00645B8F"/>
    <w:rsid w:val="0064766E"/>
    <w:rsid w:val="00650DB1"/>
    <w:rsid w:val="00650ECA"/>
    <w:rsid w:val="00651BF5"/>
    <w:rsid w:val="0065207E"/>
    <w:rsid w:val="00652287"/>
    <w:rsid w:val="0065258B"/>
    <w:rsid w:val="0065383A"/>
    <w:rsid w:val="00656DAC"/>
    <w:rsid w:val="00660C97"/>
    <w:rsid w:val="00663509"/>
    <w:rsid w:val="006649CF"/>
    <w:rsid w:val="00664A6F"/>
    <w:rsid w:val="00665293"/>
    <w:rsid w:val="00666BB8"/>
    <w:rsid w:val="00667C89"/>
    <w:rsid w:val="006700A2"/>
    <w:rsid w:val="0067095A"/>
    <w:rsid w:val="00671A4C"/>
    <w:rsid w:val="0067200A"/>
    <w:rsid w:val="006723DD"/>
    <w:rsid w:val="00672631"/>
    <w:rsid w:val="006730E3"/>
    <w:rsid w:val="006738F1"/>
    <w:rsid w:val="0067557D"/>
    <w:rsid w:val="00675806"/>
    <w:rsid w:val="006774DB"/>
    <w:rsid w:val="00677836"/>
    <w:rsid w:val="00677B5D"/>
    <w:rsid w:val="00677F48"/>
    <w:rsid w:val="006805D0"/>
    <w:rsid w:val="006815F6"/>
    <w:rsid w:val="0068349C"/>
    <w:rsid w:val="006840A1"/>
    <w:rsid w:val="00684903"/>
    <w:rsid w:val="00684AC6"/>
    <w:rsid w:val="006851CD"/>
    <w:rsid w:val="006869FF"/>
    <w:rsid w:val="0068776F"/>
    <w:rsid w:val="0069179B"/>
    <w:rsid w:val="0069199C"/>
    <w:rsid w:val="006923D2"/>
    <w:rsid w:val="0069355E"/>
    <w:rsid w:val="00694E58"/>
    <w:rsid w:val="006A0571"/>
    <w:rsid w:val="006A0841"/>
    <w:rsid w:val="006A0BBF"/>
    <w:rsid w:val="006A0FAD"/>
    <w:rsid w:val="006A4A16"/>
    <w:rsid w:val="006A5567"/>
    <w:rsid w:val="006B0B9E"/>
    <w:rsid w:val="006B0E78"/>
    <w:rsid w:val="006B335D"/>
    <w:rsid w:val="006B50E1"/>
    <w:rsid w:val="006B5759"/>
    <w:rsid w:val="006B7996"/>
    <w:rsid w:val="006B7A09"/>
    <w:rsid w:val="006C0C84"/>
    <w:rsid w:val="006C1286"/>
    <w:rsid w:val="006C299D"/>
    <w:rsid w:val="006C5666"/>
    <w:rsid w:val="006C6B22"/>
    <w:rsid w:val="006C7170"/>
    <w:rsid w:val="006C74C9"/>
    <w:rsid w:val="006C7DD7"/>
    <w:rsid w:val="006D1B64"/>
    <w:rsid w:val="006D3793"/>
    <w:rsid w:val="006D3D82"/>
    <w:rsid w:val="006D7593"/>
    <w:rsid w:val="006D7C31"/>
    <w:rsid w:val="006E046F"/>
    <w:rsid w:val="006E06A2"/>
    <w:rsid w:val="006E183E"/>
    <w:rsid w:val="006E2C21"/>
    <w:rsid w:val="006E3EFC"/>
    <w:rsid w:val="006E4334"/>
    <w:rsid w:val="006E49AB"/>
    <w:rsid w:val="006E50FD"/>
    <w:rsid w:val="006E6496"/>
    <w:rsid w:val="006F0D13"/>
    <w:rsid w:val="006F2697"/>
    <w:rsid w:val="006F323B"/>
    <w:rsid w:val="006F4AB9"/>
    <w:rsid w:val="006F57AA"/>
    <w:rsid w:val="006F7E66"/>
    <w:rsid w:val="00702448"/>
    <w:rsid w:val="00702F89"/>
    <w:rsid w:val="00703AFB"/>
    <w:rsid w:val="00704574"/>
    <w:rsid w:val="00707ABA"/>
    <w:rsid w:val="00710042"/>
    <w:rsid w:val="00710C89"/>
    <w:rsid w:val="00712536"/>
    <w:rsid w:val="0071266F"/>
    <w:rsid w:val="00712955"/>
    <w:rsid w:val="00715375"/>
    <w:rsid w:val="00716DBD"/>
    <w:rsid w:val="007177FA"/>
    <w:rsid w:val="007201F2"/>
    <w:rsid w:val="0072087B"/>
    <w:rsid w:val="00720CAF"/>
    <w:rsid w:val="00723292"/>
    <w:rsid w:val="00726AED"/>
    <w:rsid w:val="0072705A"/>
    <w:rsid w:val="00730B93"/>
    <w:rsid w:val="0073218F"/>
    <w:rsid w:val="007321A9"/>
    <w:rsid w:val="00736A87"/>
    <w:rsid w:val="007412F7"/>
    <w:rsid w:val="00743E97"/>
    <w:rsid w:val="00744ED8"/>
    <w:rsid w:val="00747A4D"/>
    <w:rsid w:val="00751EF3"/>
    <w:rsid w:val="007524DC"/>
    <w:rsid w:val="0075254B"/>
    <w:rsid w:val="0075291F"/>
    <w:rsid w:val="00753BAA"/>
    <w:rsid w:val="007566C1"/>
    <w:rsid w:val="007615E0"/>
    <w:rsid w:val="00761E86"/>
    <w:rsid w:val="00762564"/>
    <w:rsid w:val="00762C84"/>
    <w:rsid w:val="0076377C"/>
    <w:rsid w:val="007638BF"/>
    <w:rsid w:val="0076563D"/>
    <w:rsid w:val="0076589E"/>
    <w:rsid w:val="007667DB"/>
    <w:rsid w:val="00766A43"/>
    <w:rsid w:val="00766D93"/>
    <w:rsid w:val="007678AA"/>
    <w:rsid w:val="007727D6"/>
    <w:rsid w:val="00773901"/>
    <w:rsid w:val="007741E1"/>
    <w:rsid w:val="007762E5"/>
    <w:rsid w:val="00776B07"/>
    <w:rsid w:val="00777CE6"/>
    <w:rsid w:val="00780DBF"/>
    <w:rsid w:val="00783358"/>
    <w:rsid w:val="007856CE"/>
    <w:rsid w:val="00786662"/>
    <w:rsid w:val="00786C51"/>
    <w:rsid w:val="00787E00"/>
    <w:rsid w:val="007907C3"/>
    <w:rsid w:val="00791DD9"/>
    <w:rsid w:val="00792483"/>
    <w:rsid w:val="00792B52"/>
    <w:rsid w:val="00793913"/>
    <w:rsid w:val="00794934"/>
    <w:rsid w:val="00795522"/>
    <w:rsid w:val="007A1DFC"/>
    <w:rsid w:val="007A2D8E"/>
    <w:rsid w:val="007A2F51"/>
    <w:rsid w:val="007A5A07"/>
    <w:rsid w:val="007A7D76"/>
    <w:rsid w:val="007B040A"/>
    <w:rsid w:val="007B0C7E"/>
    <w:rsid w:val="007B0E45"/>
    <w:rsid w:val="007B1383"/>
    <w:rsid w:val="007B35A3"/>
    <w:rsid w:val="007B3A56"/>
    <w:rsid w:val="007B4A81"/>
    <w:rsid w:val="007B6068"/>
    <w:rsid w:val="007B6254"/>
    <w:rsid w:val="007B6D20"/>
    <w:rsid w:val="007B76BA"/>
    <w:rsid w:val="007C0B66"/>
    <w:rsid w:val="007C16F1"/>
    <w:rsid w:val="007C1757"/>
    <w:rsid w:val="007C41A5"/>
    <w:rsid w:val="007C4378"/>
    <w:rsid w:val="007C52E4"/>
    <w:rsid w:val="007C54D7"/>
    <w:rsid w:val="007C65F9"/>
    <w:rsid w:val="007C6B12"/>
    <w:rsid w:val="007C7A9F"/>
    <w:rsid w:val="007D060A"/>
    <w:rsid w:val="007D0999"/>
    <w:rsid w:val="007D66FF"/>
    <w:rsid w:val="007D7E35"/>
    <w:rsid w:val="007E029A"/>
    <w:rsid w:val="007E294F"/>
    <w:rsid w:val="007E2F0A"/>
    <w:rsid w:val="007E7B44"/>
    <w:rsid w:val="007F41A5"/>
    <w:rsid w:val="007F5724"/>
    <w:rsid w:val="007F6870"/>
    <w:rsid w:val="007F7A18"/>
    <w:rsid w:val="00800528"/>
    <w:rsid w:val="00800904"/>
    <w:rsid w:val="00800D5E"/>
    <w:rsid w:val="008027D3"/>
    <w:rsid w:val="008029B5"/>
    <w:rsid w:val="00810028"/>
    <w:rsid w:val="00810E4B"/>
    <w:rsid w:val="00812727"/>
    <w:rsid w:val="00812A5E"/>
    <w:rsid w:val="0081487C"/>
    <w:rsid w:val="00815A3D"/>
    <w:rsid w:val="00816219"/>
    <w:rsid w:val="00816840"/>
    <w:rsid w:val="0081740D"/>
    <w:rsid w:val="008176A8"/>
    <w:rsid w:val="00821EF4"/>
    <w:rsid w:val="00825F3D"/>
    <w:rsid w:val="00825F7F"/>
    <w:rsid w:val="008306C3"/>
    <w:rsid w:val="00830A14"/>
    <w:rsid w:val="00835A50"/>
    <w:rsid w:val="008366CD"/>
    <w:rsid w:val="0083704B"/>
    <w:rsid w:val="00837B1D"/>
    <w:rsid w:val="00842147"/>
    <w:rsid w:val="00843246"/>
    <w:rsid w:val="0084480B"/>
    <w:rsid w:val="00844C77"/>
    <w:rsid w:val="00845781"/>
    <w:rsid w:val="0084645D"/>
    <w:rsid w:val="0084782B"/>
    <w:rsid w:val="0084790A"/>
    <w:rsid w:val="00850F21"/>
    <w:rsid w:val="00854292"/>
    <w:rsid w:val="008542A0"/>
    <w:rsid w:val="0085431A"/>
    <w:rsid w:val="0085452D"/>
    <w:rsid w:val="008549FC"/>
    <w:rsid w:val="0085571C"/>
    <w:rsid w:val="00856016"/>
    <w:rsid w:val="00857EC0"/>
    <w:rsid w:val="008611D9"/>
    <w:rsid w:val="00862171"/>
    <w:rsid w:val="0086438B"/>
    <w:rsid w:val="0086550C"/>
    <w:rsid w:val="008666D8"/>
    <w:rsid w:val="00866866"/>
    <w:rsid w:val="00870A9D"/>
    <w:rsid w:val="00871176"/>
    <w:rsid w:val="00871210"/>
    <w:rsid w:val="00871DDB"/>
    <w:rsid w:val="00873B11"/>
    <w:rsid w:val="00874051"/>
    <w:rsid w:val="00874895"/>
    <w:rsid w:val="0087583D"/>
    <w:rsid w:val="00876866"/>
    <w:rsid w:val="00876E64"/>
    <w:rsid w:val="00877F14"/>
    <w:rsid w:val="00877F61"/>
    <w:rsid w:val="00877FF3"/>
    <w:rsid w:val="00880EC5"/>
    <w:rsid w:val="008821D5"/>
    <w:rsid w:val="0088256E"/>
    <w:rsid w:val="00882B0C"/>
    <w:rsid w:val="00883439"/>
    <w:rsid w:val="008841DC"/>
    <w:rsid w:val="0088539B"/>
    <w:rsid w:val="00886728"/>
    <w:rsid w:val="00886EC2"/>
    <w:rsid w:val="008919DE"/>
    <w:rsid w:val="0089322C"/>
    <w:rsid w:val="0089602A"/>
    <w:rsid w:val="008A02CB"/>
    <w:rsid w:val="008A2790"/>
    <w:rsid w:val="008A3315"/>
    <w:rsid w:val="008A4485"/>
    <w:rsid w:val="008B071B"/>
    <w:rsid w:val="008B18F0"/>
    <w:rsid w:val="008B3B9D"/>
    <w:rsid w:val="008B5127"/>
    <w:rsid w:val="008B5383"/>
    <w:rsid w:val="008B7AF7"/>
    <w:rsid w:val="008B7FD6"/>
    <w:rsid w:val="008C18C0"/>
    <w:rsid w:val="008C190E"/>
    <w:rsid w:val="008C2EA8"/>
    <w:rsid w:val="008C6684"/>
    <w:rsid w:val="008C6FCA"/>
    <w:rsid w:val="008D0F81"/>
    <w:rsid w:val="008D1225"/>
    <w:rsid w:val="008D20E2"/>
    <w:rsid w:val="008D26EA"/>
    <w:rsid w:val="008D701A"/>
    <w:rsid w:val="008D7C6A"/>
    <w:rsid w:val="008E153B"/>
    <w:rsid w:val="008E1AB5"/>
    <w:rsid w:val="008E1AD4"/>
    <w:rsid w:val="008E1E59"/>
    <w:rsid w:val="008F032E"/>
    <w:rsid w:val="008F25FD"/>
    <w:rsid w:val="008F2DA2"/>
    <w:rsid w:val="008F6AC5"/>
    <w:rsid w:val="008F7C58"/>
    <w:rsid w:val="00900CFD"/>
    <w:rsid w:val="0090200C"/>
    <w:rsid w:val="009027E2"/>
    <w:rsid w:val="00902B1F"/>
    <w:rsid w:val="00903A72"/>
    <w:rsid w:val="00906B1A"/>
    <w:rsid w:val="009073AF"/>
    <w:rsid w:val="00917F49"/>
    <w:rsid w:val="00920C17"/>
    <w:rsid w:val="00922F37"/>
    <w:rsid w:val="00924310"/>
    <w:rsid w:val="009245D5"/>
    <w:rsid w:val="0092510B"/>
    <w:rsid w:val="00925990"/>
    <w:rsid w:val="0092605C"/>
    <w:rsid w:val="0092665F"/>
    <w:rsid w:val="00930101"/>
    <w:rsid w:val="0093056E"/>
    <w:rsid w:val="009310A6"/>
    <w:rsid w:val="00931376"/>
    <w:rsid w:val="0093421D"/>
    <w:rsid w:val="00934F03"/>
    <w:rsid w:val="00935E32"/>
    <w:rsid w:val="009360C3"/>
    <w:rsid w:val="00936B82"/>
    <w:rsid w:val="009408FE"/>
    <w:rsid w:val="00940989"/>
    <w:rsid w:val="00940AEF"/>
    <w:rsid w:val="0094354B"/>
    <w:rsid w:val="0094592B"/>
    <w:rsid w:val="00945DA1"/>
    <w:rsid w:val="00950C7C"/>
    <w:rsid w:val="00951425"/>
    <w:rsid w:val="00953C6B"/>
    <w:rsid w:val="009546C4"/>
    <w:rsid w:val="00956744"/>
    <w:rsid w:val="0095736B"/>
    <w:rsid w:val="00961B64"/>
    <w:rsid w:val="00962387"/>
    <w:rsid w:val="00962498"/>
    <w:rsid w:val="009633B1"/>
    <w:rsid w:val="00964EBF"/>
    <w:rsid w:val="00970D62"/>
    <w:rsid w:val="009734BF"/>
    <w:rsid w:val="009735F1"/>
    <w:rsid w:val="00974E86"/>
    <w:rsid w:val="009754AA"/>
    <w:rsid w:val="00975A00"/>
    <w:rsid w:val="00975EBF"/>
    <w:rsid w:val="00976766"/>
    <w:rsid w:val="00977080"/>
    <w:rsid w:val="0097751C"/>
    <w:rsid w:val="00980070"/>
    <w:rsid w:val="00980808"/>
    <w:rsid w:val="009809FF"/>
    <w:rsid w:val="00981B3A"/>
    <w:rsid w:val="00982250"/>
    <w:rsid w:val="009833C0"/>
    <w:rsid w:val="009845A1"/>
    <w:rsid w:val="009847C7"/>
    <w:rsid w:val="0098592A"/>
    <w:rsid w:val="009860AE"/>
    <w:rsid w:val="009875FD"/>
    <w:rsid w:val="00987B99"/>
    <w:rsid w:val="00987E05"/>
    <w:rsid w:val="00993E9C"/>
    <w:rsid w:val="00994AFE"/>
    <w:rsid w:val="009960D1"/>
    <w:rsid w:val="00997B3E"/>
    <w:rsid w:val="009A3A14"/>
    <w:rsid w:val="009A3CF8"/>
    <w:rsid w:val="009A3DA5"/>
    <w:rsid w:val="009A4A1B"/>
    <w:rsid w:val="009A5811"/>
    <w:rsid w:val="009A5A3E"/>
    <w:rsid w:val="009A686C"/>
    <w:rsid w:val="009A6B87"/>
    <w:rsid w:val="009A7674"/>
    <w:rsid w:val="009B0A63"/>
    <w:rsid w:val="009B1B4C"/>
    <w:rsid w:val="009B39B7"/>
    <w:rsid w:val="009B51D8"/>
    <w:rsid w:val="009B51E5"/>
    <w:rsid w:val="009B571A"/>
    <w:rsid w:val="009B5AE9"/>
    <w:rsid w:val="009B5B82"/>
    <w:rsid w:val="009B5EE2"/>
    <w:rsid w:val="009B7488"/>
    <w:rsid w:val="009C0633"/>
    <w:rsid w:val="009C087E"/>
    <w:rsid w:val="009C1511"/>
    <w:rsid w:val="009C1BE0"/>
    <w:rsid w:val="009C209F"/>
    <w:rsid w:val="009C2350"/>
    <w:rsid w:val="009C3371"/>
    <w:rsid w:val="009C5F21"/>
    <w:rsid w:val="009C749D"/>
    <w:rsid w:val="009D1347"/>
    <w:rsid w:val="009D5D54"/>
    <w:rsid w:val="009D7082"/>
    <w:rsid w:val="009D7292"/>
    <w:rsid w:val="009E0356"/>
    <w:rsid w:val="009E0392"/>
    <w:rsid w:val="009E1862"/>
    <w:rsid w:val="009E1B3C"/>
    <w:rsid w:val="009E24B1"/>
    <w:rsid w:val="009E2EC0"/>
    <w:rsid w:val="009E381F"/>
    <w:rsid w:val="009E423D"/>
    <w:rsid w:val="009E4452"/>
    <w:rsid w:val="009E55C7"/>
    <w:rsid w:val="009E64AE"/>
    <w:rsid w:val="009E7427"/>
    <w:rsid w:val="009E7C6A"/>
    <w:rsid w:val="009F0CB1"/>
    <w:rsid w:val="009F1255"/>
    <w:rsid w:val="009F1ECC"/>
    <w:rsid w:val="009F22FB"/>
    <w:rsid w:val="009F2FA1"/>
    <w:rsid w:val="009F52B2"/>
    <w:rsid w:val="009F57DF"/>
    <w:rsid w:val="009F5BAC"/>
    <w:rsid w:val="009F5E60"/>
    <w:rsid w:val="00A00C03"/>
    <w:rsid w:val="00A01235"/>
    <w:rsid w:val="00A024E0"/>
    <w:rsid w:val="00A02C13"/>
    <w:rsid w:val="00A02F39"/>
    <w:rsid w:val="00A02F4D"/>
    <w:rsid w:val="00A04BBC"/>
    <w:rsid w:val="00A04CA5"/>
    <w:rsid w:val="00A0638D"/>
    <w:rsid w:val="00A063DE"/>
    <w:rsid w:val="00A06B45"/>
    <w:rsid w:val="00A105AE"/>
    <w:rsid w:val="00A10E7F"/>
    <w:rsid w:val="00A1251B"/>
    <w:rsid w:val="00A13645"/>
    <w:rsid w:val="00A1482F"/>
    <w:rsid w:val="00A14A2A"/>
    <w:rsid w:val="00A15FEA"/>
    <w:rsid w:val="00A16A00"/>
    <w:rsid w:val="00A1771C"/>
    <w:rsid w:val="00A20314"/>
    <w:rsid w:val="00A208CF"/>
    <w:rsid w:val="00A226D5"/>
    <w:rsid w:val="00A2462A"/>
    <w:rsid w:val="00A247A3"/>
    <w:rsid w:val="00A262D3"/>
    <w:rsid w:val="00A26847"/>
    <w:rsid w:val="00A26BB8"/>
    <w:rsid w:val="00A30A17"/>
    <w:rsid w:val="00A3281D"/>
    <w:rsid w:val="00A33FFC"/>
    <w:rsid w:val="00A3525C"/>
    <w:rsid w:val="00A36314"/>
    <w:rsid w:val="00A37316"/>
    <w:rsid w:val="00A377B6"/>
    <w:rsid w:val="00A37A0B"/>
    <w:rsid w:val="00A4223E"/>
    <w:rsid w:val="00A453F9"/>
    <w:rsid w:val="00A457A0"/>
    <w:rsid w:val="00A52058"/>
    <w:rsid w:val="00A529E0"/>
    <w:rsid w:val="00A557ED"/>
    <w:rsid w:val="00A57DBF"/>
    <w:rsid w:val="00A57FC9"/>
    <w:rsid w:val="00A61924"/>
    <w:rsid w:val="00A621B6"/>
    <w:rsid w:val="00A627B7"/>
    <w:rsid w:val="00A638B8"/>
    <w:rsid w:val="00A64898"/>
    <w:rsid w:val="00A66B62"/>
    <w:rsid w:val="00A66D2A"/>
    <w:rsid w:val="00A70350"/>
    <w:rsid w:val="00A7087A"/>
    <w:rsid w:val="00A7124E"/>
    <w:rsid w:val="00A712FA"/>
    <w:rsid w:val="00A717A5"/>
    <w:rsid w:val="00A71D1E"/>
    <w:rsid w:val="00A726EF"/>
    <w:rsid w:val="00A736B3"/>
    <w:rsid w:val="00A74964"/>
    <w:rsid w:val="00A75F61"/>
    <w:rsid w:val="00A77EAB"/>
    <w:rsid w:val="00A77FB4"/>
    <w:rsid w:val="00A80AC4"/>
    <w:rsid w:val="00A81385"/>
    <w:rsid w:val="00A823F2"/>
    <w:rsid w:val="00A838B1"/>
    <w:rsid w:val="00A855EA"/>
    <w:rsid w:val="00A8715C"/>
    <w:rsid w:val="00A918C9"/>
    <w:rsid w:val="00A927BF"/>
    <w:rsid w:val="00A937B0"/>
    <w:rsid w:val="00A93D49"/>
    <w:rsid w:val="00A942F0"/>
    <w:rsid w:val="00A97E58"/>
    <w:rsid w:val="00AA1A61"/>
    <w:rsid w:val="00AA1E1B"/>
    <w:rsid w:val="00AA2499"/>
    <w:rsid w:val="00AA2A4B"/>
    <w:rsid w:val="00AA35F5"/>
    <w:rsid w:val="00AA540F"/>
    <w:rsid w:val="00AA5B7D"/>
    <w:rsid w:val="00AA79B2"/>
    <w:rsid w:val="00AA7D13"/>
    <w:rsid w:val="00AB0068"/>
    <w:rsid w:val="00AB2429"/>
    <w:rsid w:val="00AB39A7"/>
    <w:rsid w:val="00AB5B1E"/>
    <w:rsid w:val="00AB65F6"/>
    <w:rsid w:val="00AB6827"/>
    <w:rsid w:val="00AB765A"/>
    <w:rsid w:val="00AC046D"/>
    <w:rsid w:val="00AC2FD4"/>
    <w:rsid w:val="00AC37A9"/>
    <w:rsid w:val="00AC392E"/>
    <w:rsid w:val="00AC5596"/>
    <w:rsid w:val="00AC6B75"/>
    <w:rsid w:val="00AC7753"/>
    <w:rsid w:val="00AD1D74"/>
    <w:rsid w:val="00AD1D90"/>
    <w:rsid w:val="00AD1F7F"/>
    <w:rsid w:val="00AD23DA"/>
    <w:rsid w:val="00AD2913"/>
    <w:rsid w:val="00AD341B"/>
    <w:rsid w:val="00AD3C77"/>
    <w:rsid w:val="00AD40B3"/>
    <w:rsid w:val="00AD48AA"/>
    <w:rsid w:val="00AE3A78"/>
    <w:rsid w:val="00AE4495"/>
    <w:rsid w:val="00AE68FF"/>
    <w:rsid w:val="00AE741C"/>
    <w:rsid w:val="00AE7939"/>
    <w:rsid w:val="00AE7DA2"/>
    <w:rsid w:val="00AF174D"/>
    <w:rsid w:val="00AF3E47"/>
    <w:rsid w:val="00AF57D8"/>
    <w:rsid w:val="00AF5944"/>
    <w:rsid w:val="00AF672C"/>
    <w:rsid w:val="00AF6774"/>
    <w:rsid w:val="00AF7ECD"/>
    <w:rsid w:val="00B006EB"/>
    <w:rsid w:val="00B00BA5"/>
    <w:rsid w:val="00B01104"/>
    <w:rsid w:val="00B0187D"/>
    <w:rsid w:val="00B0228A"/>
    <w:rsid w:val="00B037A3"/>
    <w:rsid w:val="00B06921"/>
    <w:rsid w:val="00B10C67"/>
    <w:rsid w:val="00B11709"/>
    <w:rsid w:val="00B12A19"/>
    <w:rsid w:val="00B13B76"/>
    <w:rsid w:val="00B1571D"/>
    <w:rsid w:val="00B20304"/>
    <w:rsid w:val="00B259D9"/>
    <w:rsid w:val="00B261D1"/>
    <w:rsid w:val="00B265CA"/>
    <w:rsid w:val="00B2680F"/>
    <w:rsid w:val="00B26B0B"/>
    <w:rsid w:val="00B307E1"/>
    <w:rsid w:val="00B30D27"/>
    <w:rsid w:val="00B30D72"/>
    <w:rsid w:val="00B314BB"/>
    <w:rsid w:val="00B334BD"/>
    <w:rsid w:val="00B336AD"/>
    <w:rsid w:val="00B35533"/>
    <w:rsid w:val="00B35829"/>
    <w:rsid w:val="00B36776"/>
    <w:rsid w:val="00B42B75"/>
    <w:rsid w:val="00B442B6"/>
    <w:rsid w:val="00B44860"/>
    <w:rsid w:val="00B459E5"/>
    <w:rsid w:val="00B45A5D"/>
    <w:rsid w:val="00B473C8"/>
    <w:rsid w:val="00B475D3"/>
    <w:rsid w:val="00B47865"/>
    <w:rsid w:val="00B47E9E"/>
    <w:rsid w:val="00B50D5C"/>
    <w:rsid w:val="00B51A35"/>
    <w:rsid w:val="00B51D08"/>
    <w:rsid w:val="00B51ED5"/>
    <w:rsid w:val="00B52AEA"/>
    <w:rsid w:val="00B54550"/>
    <w:rsid w:val="00B548E6"/>
    <w:rsid w:val="00B55320"/>
    <w:rsid w:val="00B568DE"/>
    <w:rsid w:val="00B57222"/>
    <w:rsid w:val="00B57632"/>
    <w:rsid w:val="00B6087D"/>
    <w:rsid w:val="00B608AA"/>
    <w:rsid w:val="00B60B46"/>
    <w:rsid w:val="00B61DE4"/>
    <w:rsid w:val="00B61EB1"/>
    <w:rsid w:val="00B62B8E"/>
    <w:rsid w:val="00B63C45"/>
    <w:rsid w:val="00B67BD6"/>
    <w:rsid w:val="00B736CC"/>
    <w:rsid w:val="00B73EFD"/>
    <w:rsid w:val="00B7425E"/>
    <w:rsid w:val="00B74F16"/>
    <w:rsid w:val="00B751C2"/>
    <w:rsid w:val="00B7791E"/>
    <w:rsid w:val="00B82469"/>
    <w:rsid w:val="00B84BCB"/>
    <w:rsid w:val="00B85289"/>
    <w:rsid w:val="00B8617C"/>
    <w:rsid w:val="00B86298"/>
    <w:rsid w:val="00B87602"/>
    <w:rsid w:val="00B90359"/>
    <w:rsid w:val="00B90C82"/>
    <w:rsid w:val="00B91F2E"/>
    <w:rsid w:val="00B922BA"/>
    <w:rsid w:val="00BA184F"/>
    <w:rsid w:val="00BA52B6"/>
    <w:rsid w:val="00BA5597"/>
    <w:rsid w:val="00BA71E5"/>
    <w:rsid w:val="00BA7A0F"/>
    <w:rsid w:val="00BB07F0"/>
    <w:rsid w:val="00BB2D89"/>
    <w:rsid w:val="00BB2FDC"/>
    <w:rsid w:val="00BB31C1"/>
    <w:rsid w:val="00BB439C"/>
    <w:rsid w:val="00BB46CC"/>
    <w:rsid w:val="00BB5377"/>
    <w:rsid w:val="00BB6205"/>
    <w:rsid w:val="00BB67EC"/>
    <w:rsid w:val="00BB7B17"/>
    <w:rsid w:val="00BB7E04"/>
    <w:rsid w:val="00BC2D92"/>
    <w:rsid w:val="00BC5E03"/>
    <w:rsid w:val="00BD2ECA"/>
    <w:rsid w:val="00BD4D6D"/>
    <w:rsid w:val="00BD5D14"/>
    <w:rsid w:val="00BE1C97"/>
    <w:rsid w:val="00BE4BEB"/>
    <w:rsid w:val="00BE5FD9"/>
    <w:rsid w:val="00BE61C3"/>
    <w:rsid w:val="00BE63AB"/>
    <w:rsid w:val="00BE67E4"/>
    <w:rsid w:val="00BE6E1F"/>
    <w:rsid w:val="00BE7785"/>
    <w:rsid w:val="00BE7C9A"/>
    <w:rsid w:val="00BE7E60"/>
    <w:rsid w:val="00BF3EE2"/>
    <w:rsid w:val="00BF44F6"/>
    <w:rsid w:val="00BF597F"/>
    <w:rsid w:val="00C00D4C"/>
    <w:rsid w:val="00C04815"/>
    <w:rsid w:val="00C06207"/>
    <w:rsid w:val="00C12011"/>
    <w:rsid w:val="00C21141"/>
    <w:rsid w:val="00C31470"/>
    <w:rsid w:val="00C31B52"/>
    <w:rsid w:val="00C32BAC"/>
    <w:rsid w:val="00C43401"/>
    <w:rsid w:val="00C43EEC"/>
    <w:rsid w:val="00C448A4"/>
    <w:rsid w:val="00C44E3C"/>
    <w:rsid w:val="00C45770"/>
    <w:rsid w:val="00C46D27"/>
    <w:rsid w:val="00C4791F"/>
    <w:rsid w:val="00C51E26"/>
    <w:rsid w:val="00C52552"/>
    <w:rsid w:val="00C55EEC"/>
    <w:rsid w:val="00C5757A"/>
    <w:rsid w:val="00C6405F"/>
    <w:rsid w:val="00C672B3"/>
    <w:rsid w:val="00C6783C"/>
    <w:rsid w:val="00C7376E"/>
    <w:rsid w:val="00C7392B"/>
    <w:rsid w:val="00C7445C"/>
    <w:rsid w:val="00C75122"/>
    <w:rsid w:val="00C753B0"/>
    <w:rsid w:val="00C75893"/>
    <w:rsid w:val="00C77BD8"/>
    <w:rsid w:val="00C8212E"/>
    <w:rsid w:val="00C82A09"/>
    <w:rsid w:val="00C862E4"/>
    <w:rsid w:val="00C86981"/>
    <w:rsid w:val="00C86987"/>
    <w:rsid w:val="00C87300"/>
    <w:rsid w:val="00C901EE"/>
    <w:rsid w:val="00C90CA8"/>
    <w:rsid w:val="00C91639"/>
    <w:rsid w:val="00C92041"/>
    <w:rsid w:val="00C952B4"/>
    <w:rsid w:val="00C9572D"/>
    <w:rsid w:val="00C969AB"/>
    <w:rsid w:val="00C97483"/>
    <w:rsid w:val="00CA1617"/>
    <w:rsid w:val="00CA1D34"/>
    <w:rsid w:val="00CA2281"/>
    <w:rsid w:val="00CA46FA"/>
    <w:rsid w:val="00CA4D53"/>
    <w:rsid w:val="00CA672F"/>
    <w:rsid w:val="00CB06CD"/>
    <w:rsid w:val="00CB1026"/>
    <w:rsid w:val="00CB212D"/>
    <w:rsid w:val="00CC1318"/>
    <w:rsid w:val="00CC1C3A"/>
    <w:rsid w:val="00CC2690"/>
    <w:rsid w:val="00CC3799"/>
    <w:rsid w:val="00CC4092"/>
    <w:rsid w:val="00CC596A"/>
    <w:rsid w:val="00CD186F"/>
    <w:rsid w:val="00CD232E"/>
    <w:rsid w:val="00CD37EF"/>
    <w:rsid w:val="00CD3C06"/>
    <w:rsid w:val="00CD4071"/>
    <w:rsid w:val="00CD4504"/>
    <w:rsid w:val="00CD58F6"/>
    <w:rsid w:val="00CD6B25"/>
    <w:rsid w:val="00CD7555"/>
    <w:rsid w:val="00CE03C5"/>
    <w:rsid w:val="00CE0522"/>
    <w:rsid w:val="00CE100A"/>
    <w:rsid w:val="00CE3B34"/>
    <w:rsid w:val="00CE4D9E"/>
    <w:rsid w:val="00CE5868"/>
    <w:rsid w:val="00CE58BC"/>
    <w:rsid w:val="00CE6541"/>
    <w:rsid w:val="00CE6B08"/>
    <w:rsid w:val="00CF2719"/>
    <w:rsid w:val="00CF3B1D"/>
    <w:rsid w:val="00CF5126"/>
    <w:rsid w:val="00CF59E6"/>
    <w:rsid w:val="00CF6ADB"/>
    <w:rsid w:val="00CF78A7"/>
    <w:rsid w:val="00D009E9"/>
    <w:rsid w:val="00D01419"/>
    <w:rsid w:val="00D0396E"/>
    <w:rsid w:val="00D03F21"/>
    <w:rsid w:val="00D0770A"/>
    <w:rsid w:val="00D11818"/>
    <w:rsid w:val="00D12010"/>
    <w:rsid w:val="00D12AE1"/>
    <w:rsid w:val="00D13244"/>
    <w:rsid w:val="00D1380C"/>
    <w:rsid w:val="00D1519C"/>
    <w:rsid w:val="00D151C9"/>
    <w:rsid w:val="00D15275"/>
    <w:rsid w:val="00D16985"/>
    <w:rsid w:val="00D173AF"/>
    <w:rsid w:val="00D2254C"/>
    <w:rsid w:val="00D22E61"/>
    <w:rsid w:val="00D23C2A"/>
    <w:rsid w:val="00D2449F"/>
    <w:rsid w:val="00D254E1"/>
    <w:rsid w:val="00D257DA"/>
    <w:rsid w:val="00D2594E"/>
    <w:rsid w:val="00D26138"/>
    <w:rsid w:val="00D26A99"/>
    <w:rsid w:val="00D26CD2"/>
    <w:rsid w:val="00D27F2D"/>
    <w:rsid w:val="00D31747"/>
    <w:rsid w:val="00D337A7"/>
    <w:rsid w:val="00D33CC0"/>
    <w:rsid w:val="00D35129"/>
    <w:rsid w:val="00D369A8"/>
    <w:rsid w:val="00D4116E"/>
    <w:rsid w:val="00D4127B"/>
    <w:rsid w:val="00D42FB0"/>
    <w:rsid w:val="00D43F62"/>
    <w:rsid w:val="00D4727F"/>
    <w:rsid w:val="00D50288"/>
    <w:rsid w:val="00D540A2"/>
    <w:rsid w:val="00D54EA8"/>
    <w:rsid w:val="00D602FC"/>
    <w:rsid w:val="00D60449"/>
    <w:rsid w:val="00D619E2"/>
    <w:rsid w:val="00D61C9D"/>
    <w:rsid w:val="00D6426B"/>
    <w:rsid w:val="00D650BA"/>
    <w:rsid w:val="00D6763B"/>
    <w:rsid w:val="00D67755"/>
    <w:rsid w:val="00D67EB4"/>
    <w:rsid w:val="00D70BD4"/>
    <w:rsid w:val="00D7252E"/>
    <w:rsid w:val="00D72926"/>
    <w:rsid w:val="00D74BAA"/>
    <w:rsid w:val="00D76546"/>
    <w:rsid w:val="00D77029"/>
    <w:rsid w:val="00D777AA"/>
    <w:rsid w:val="00D77E70"/>
    <w:rsid w:val="00D80527"/>
    <w:rsid w:val="00D8237C"/>
    <w:rsid w:val="00D82D17"/>
    <w:rsid w:val="00D82E0E"/>
    <w:rsid w:val="00D82E9E"/>
    <w:rsid w:val="00D8311E"/>
    <w:rsid w:val="00D85407"/>
    <w:rsid w:val="00D85A7C"/>
    <w:rsid w:val="00D8725C"/>
    <w:rsid w:val="00D900DA"/>
    <w:rsid w:val="00D9339D"/>
    <w:rsid w:val="00D94C39"/>
    <w:rsid w:val="00D96DA3"/>
    <w:rsid w:val="00DA0DEC"/>
    <w:rsid w:val="00DA200D"/>
    <w:rsid w:val="00DA3A78"/>
    <w:rsid w:val="00DA4580"/>
    <w:rsid w:val="00DA55FA"/>
    <w:rsid w:val="00DA5DD9"/>
    <w:rsid w:val="00DA68F5"/>
    <w:rsid w:val="00DA7F1E"/>
    <w:rsid w:val="00DB1925"/>
    <w:rsid w:val="00DB38D0"/>
    <w:rsid w:val="00DB3AED"/>
    <w:rsid w:val="00DB3DBC"/>
    <w:rsid w:val="00DB4655"/>
    <w:rsid w:val="00DB5EB6"/>
    <w:rsid w:val="00DB60B0"/>
    <w:rsid w:val="00DB656E"/>
    <w:rsid w:val="00DB7088"/>
    <w:rsid w:val="00DC016B"/>
    <w:rsid w:val="00DC252F"/>
    <w:rsid w:val="00DC2F32"/>
    <w:rsid w:val="00DC3039"/>
    <w:rsid w:val="00DC3620"/>
    <w:rsid w:val="00DC44B2"/>
    <w:rsid w:val="00DC50D8"/>
    <w:rsid w:val="00DC631A"/>
    <w:rsid w:val="00DC75F1"/>
    <w:rsid w:val="00DD0E37"/>
    <w:rsid w:val="00DD2187"/>
    <w:rsid w:val="00DD3689"/>
    <w:rsid w:val="00DD500C"/>
    <w:rsid w:val="00DD5A41"/>
    <w:rsid w:val="00DD5B0B"/>
    <w:rsid w:val="00DD7C05"/>
    <w:rsid w:val="00DD7CE1"/>
    <w:rsid w:val="00DE12E0"/>
    <w:rsid w:val="00DE1CBF"/>
    <w:rsid w:val="00DE31A5"/>
    <w:rsid w:val="00DE31C4"/>
    <w:rsid w:val="00DE6930"/>
    <w:rsid w:val="00DE707F"/>
    <w:rsid w:val="00DF006A"/>
    <w:rsid w:val="00DF0E8D"/>
    <w:rsid w:val="00DF42A7"/>
    <w:rsid w:val="00DF5DFC"/>
    <w:rsid w:val="00DF6652"/>
    <w:rsid w:val="00DF71F8"/>
    <w:rsid w:val="00DF73C3"/>
    <w:rsid w:val="00E00FD2"/>
    <w:rsid w:val="00E03472"/>
    <w:rsid w:val="00E03B09"/>
    <w:rsid w:val="00E03B49"/>
    <w:rsid w:val="00E04CBB"/>
    <w:rsid w:val="00E0580E"/>
    <w:rsid w:val="00E06DCD"/>
    <w:rsid w:val="00E07D43"/>
    <w:rsid w:val="00E1229A"/>
    <w:rsid w:val="00E1364F"/>
    <w:rsid w:val="00E148C6"/>
    <w:rsid w:val="00E21AF0"/>
    <w:rsid w:val="00E21BD5"/>
    <w:rsid w:val="00E21DD1"/>
    <w:rsid w:val="00E2614B"/>
    <w:rsid w:val="00E269F3"/>
    <w:rsid w:val="00E27FFA"/>
    <w:rsid w:val="00E319BD"/>
    <w:rsid w:val="00E31A3F"/>
    <w:rsid w:val="00E31B4C"/>
    <w:rsid w:val="00E35B77"/>
    <w:rsid w:val="00E368E3"/>
    <w:rsid w:val="00E36BF2"/>
    <w:rsid w:val="00E36FAC"/>
    <w:rsid w:val="00E417F4"/>
    <w:rsid w:val="00E4189E"/>
    <w:rsid w:val="00E41F47"/>
    <w:rsid w:val="00E41FB8"/>
    <w:rsid w:val="00E42E94"/>
    <w:rsid w:val="00E456BC"/>
    <w:rsid w:val="00E45B7F"/>
    <w:rsid w:val="00E5181F"/>
    <w:rsid w:val="00E5263C"/>
    <w:rsid w:val="00E5347E"/>
    <w:rsid w:val="00E547C8"/>
    <w:rsid w:val="00E54E97"/>
    <w:rsid w:val="00E5664A"/>
    <w:rsid w:val="00E56B90"/>
    <w:rsid w:val="00E60CCE"/>
    <w:rsid w:val="00E62FCC"/>
    <w:rsid w:val="00E64FC6"/>
    <w:rsid w:val="00E65222"/>
    <w:rsid w:val="00E65EE3"/>
    <w:rsid w:val="00E65F51"/>
    <w:rsid w:val="00E660C7"/>
    <w:rsid w:val="00E667AF"/>
    <w:rsid w:val="00E70015"/>
    <w:rsid w:val="00E71D91"/>
    <w:rsid w:val="00E72457"/>
    <w:rsid w:val="00E73994"/>
    <w:rsid w:val="00E74789"/>
    <w:rsid w:val="00E7569A"/>
    <w:rsid w:val="00E769C7"/>
    <w:rsid w:val="00E76BE9"/>
    <w:rsid w:val="00E7753D"/>
    <w:rsid w:val="00E77CCC"/>
    <w:rsid w:val="00E864C4"/>
    <w:rsid w:val="00E86AC3"/>
    <w:rsid w:val="00E86DF0"/>
    <w:rsid w:val="00E86FD5"/>
    <w:rsid w:val="00E87A1F"/>
    <w:rsid w:val="00E87AF5"/>
    <w:rsid w:val="00E906C6"/>
    <w:rsid w:val="00E90C6C"/>
    <w:rsid w:val="00E90FA7"/>
    <w:rsid w:val="00E9179E"/>
    <w:rsid w:val="00E9262F"/>
    <w:rsid w:val="00E93544"/>
    <w:rsid w:val="00E93A8E"/>
    <w:rsid w:val="00E95C95"/>
    <w:rsid w:val="00E96093"/>
    <w:rsid w:val="00E9693D"/>
    <w:rsid w:val="00E9705D"/>
    <w:rsid w:val="00EA06D0"/>
    <w:rsid w:val="00EA215C"/>
    <w:rsid w:val="00EA35DA"/>
    <w:rsid w:val="00EA58D3"/>
    <w:rsid w:val="00EA59B5"/>
    <w:rsid w:val="00EA6DB5"/>
    <w:rsid w:val="00EA7C28"/>
    <w:rsid w:val="00EB25DF"/>
    <w:rsid w:val="00EB2A2A"/>
    <w:rsid w:val="00EB4072"/>
    <w:rsid w:val="00EB43FA"/>
    <w:rsid w:val="00EB4735"/>
    <w:rsid w:val="00EB49FF"/>
    <w:rsid w:val="00EB6050"/>
    <w:rsid w:val="00EB6839"/>
    <w:rsid w:val="00EC0D26"/>
    <w:rsid w:val="00EC279E"/>
    <w:rsid w:val="00EC27FF"/>
    <w:rsid w:val="00EC2FCD"/>
    <w:rsid w:val="00EC54E4"/>
    <w:rsid w:val="00EC5A39"/>
    <w:rsid w:val="00EC6F5B"/>
    <w:rsid w:val="00ED0852"/>
    <w:rsid w:val="00ED0F76"/>
    <w:rsid w:val="00ED1328"/>
    <w:rsid w:val="00ED15DF"/>
    <w:rsid w:val="00ED2A97"/>
    <w:rsid w:val="00ED7769"/>
    <w:rsid w:val="00EE184D"/>
    <w:rsid w:val="00EE1A68"/>
    <w:rsid w:val="00EE1D42"/>
    <w:rsid w:val="00EE3422"/>
    <w:rsid w:val="00EE431D"/>
    <w:rsid w:val="00EE46BE"/>
    <w:rsid w:val="00EE4781"/>
    <w:rsid w:val="00EE53C2"/>
    <w:rsid w:val="00EF4667"/>
    <w:rsid w:val="00EF73CF"/>
    <w:rsid w:val="00EF7580"/>
    <w:rsid w:val="00F018D5"/>
    <w:rsid w:val="00F0233B"/>
    <w:rsid w:val="00F040FF"/>
    <w:rsid w:val="00F05C9A"/>
    <w:rsid w:val="00F072EE"/>
    <w:rsid w:val="00F10CC2"/>
    <w:rsid w:val="00F110A0"/>
    <w:rsid w:val="00F113D8"/>
    <w:rsid w:val="00F11C7E"/>
    <w:rsid w:val="00F11E10"/>
    <w:rsid w:val="00F12E4C"/>
    <w:rsid w:val="00F13653"/>
    <w:rsid w:val="00F13AD3"/>
    <w:rsid w:val="00F158EE"/>
    <w:rsid w:val="00F15979"/>
    <w:rsid w:val="00F216E5"/>
    <w:rsid w:val="00F23890"/>
    <w:rsid w:val="00F30626"/>
    <w:rsid w:val="00F315F0"/>
    <w:rsid w:val="00F33441"/>
    <w:rsid w:val="00F33B57"/>
    <w:rsid w:val="00F33CBF"/>
    <w:rsid w:val="00F350CB"/>
    <w:rsid w:val="00F356C4"/>
    <w:rsid w:val="00F359FC"/>
    <w:rsid w:val="00F35C71"/>
    <w:rsid w:val="00F367BA"/>
    <w:rsid w:val="00F36B09"/>
    <w:rsid w:val="00F37201"/>
    <w:rsid w:val="00F37A27"/>
    <w:rsid w:val="00F4181F"/>
    <w:rsid w:val="00F41A1E"/>
    <w:rsid w:val="00F440E4"/>
    <w:rsid w:val="00F4450B"/>
    <w:rsid w:val="00F5072C"/>
    <w:rsid w:val="00F510D5"/>
    <w:rsid w:val="00F52B1D"/>
    <w:rsid w:val="00F53163"/>
    <w:rsid w:val="00F53874"/>
    <w:rsid w:val="00F5711A"/>
    <w:rsid w:val="00F57370"/>
    <w:rsid w:val="00F57B39"/>
    <w:rsid w:val="00F6036E"/>
    <w:rsid w:val="00F61048"/>
    <w:rsid w:val="00F61361"/>
    <w:rsid w:val="00F61EA5"/>
    <w:rsid w:val="00F627AC"/>
    <w:rsid w:val="00F630CF"/>
    <w:rsid w:val="00F63313"/>
    <w:rsid w:val="00F63CB1"/>
    <w:rsid w:val="00F643CC"/>
    <w:rsid w:val="00F65C64"/>
    <w:rsid w:val="00F65ED1"/>
    <w:rsid w:val="00F74241"/>
    <w:rsid w:val="00F74350"/>
    <w:rsid w:val="00F76D92"/>
    <w:rsid w:val="00F76E22"/>
    <w:rsid w:val="00F809F6"/>
    <w:rsid w:val="00F84A5A"/>
    <w:rsid w:val="00F84BD5"/>
    <w:rsid w:val="00F85646"/>
    <w:rsid w:val="00F86B7E"/>
    <w:rsid w:val="00F90D81"/>
    <w:rsid w:val="00F90DA0"/>
    <w:rsid w:val="00F91575"/>
    <w:rsid w:val="00F933A3"/>
    <w:rsid w:val="00F951AF"/>
    <w:rsid w:val="00F953F1"/>
    <w:rsid w:val="00F95524"/>
    <w:rsid w:val="00F960A6"/>
    <w:rsid w:val="00F971EF"/>
    <w:rsid w:val="00FA040D"/>
    <w:rsid w:val="00FA0493"/>
    <w:rsid w:val="00FA07D9"/>
    <w:rsid w:val="00FA2870"/>
    <w:rsid w:val="00FA28D3"/>
    <w:rsid w:val="00FA34CB"/>
    <w:rsid w:val="00FA6FC3"/>
    <w:rsid w:val="00FB0883"/>
    <w:rsid w:val="00FB17C0"/>
    <w:rsid w:val="00FB5724"/>
    <w:rsid w:val="00FC0D30"/>
    <w:rsid w:val="00FC24B6"/>
    <w:rsid w:val="00FC3AE8"/>
    <w:rsid w:val="00FC44BA"/>
    <w:rsid w:val="00FC6431"/>
    <w:rsid w:val="00FC6DF2"/>
    <w:rsid w:val="00FD08D1"/>
    <w:rsid w:val="00FD2620"/>
    <w:rsid w:val="00FD3534"/>
    <w:rsid w:val="00FD3605"/>
    <w:rsid w:val="00FD7BFB"/>
    <w:rsid w:val="00FE211C"/>
    <w:rsid w:val="00FE4346"/>
    <w:rsid w:val="00FE5889"/>
    <w:rsid w:val="00FE62CC"/>
    <w:rsid w:val="00FE72E0"/>
    <w:rsid w:val="00FF1D6D"/>
    <w:rsid w:val="00FF4087"/>
    <w:rsid w:val="00FF5907"/>
    <w:rsid w:val="00FF6087"/>
    <w:rsid w:val="00FF73DA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59971C"/>
  <w15:docId w15:val="{CBC5685C-4DF4-4329-B30C-F08A30F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27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8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85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5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10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82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3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8983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39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3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84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480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267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3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0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33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3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558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23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749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3147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8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372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8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142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72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274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730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68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C4285-8017-4460-A6BF-A0A5158F5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80daf-d1c0-4ec0-a979-cd91fea3746e"/>
    <ds:schemaRef ds:uri="041c8d80-13ea-4352-b604-8b1c14a3a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1DC027-1B64-4703-A247-EE8BB60A2AAC}">
  <ds:schemaRefs>
    <ds:schemaRef ds:uri="44080daf-d1c0-4ec0-a979-cd91fea3746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041c8d80-13ea-4352-b604-8b1c14a3a099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5F2110E-D982-4C2C-BF8B-A47C83B07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68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Sendro, Elaina</dc:creator>
  <cp:keywords/>
  <dc:description/>
  <cp:lastModifiedBy>Sendro, Elaina</cp:lastModifiedBy>
  <cp:revision>23</cp:revision>
  <cp:lastPrinted>2010-10-28T20:16:00Z</cp:lastPrinted>
  <dcterms:created xsi:type="dcterms:W3CDTF">2019-10-11T15:34:00Z</dcterms:created>
  <dcterms:modified xsi:type="dcterms:W3CDTF">2019-10-14T18:04:00Z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