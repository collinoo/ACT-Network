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9723" w14:textId="0A310810" w:rsidR="009E64AE" w:rsidRPr="00F13653" w:rsidRDefault="003C20B0" w:rsidP="004E7A54">
      <w:pPr>
        <w:ind w:firstLine="720"/>
        <w:jc w:val="center"/>
      </w:pPr>
      <w:r>
        <w:rPr>
          <w:rFonts w:cs="Arial"/>
          <w:b/>
          <w:color w:val="6C737A" w:themeColor="accent4"/>
          <w:sz w:val="36"/>
        </w:rPr>
        <w:t>Agenda</w:t>
      </w:r>
    </w:p>
    <w:tbl>
      <w:tblPr>
        <w:tblStyle w:val="AspenTable"/>
        <w:tblW w:w="14393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1973"/>
        <w:gridCol w:w="4860"/>
        <w:gridCol w:w="1980"/>
        <w:gridCol w:w="5580"/>
      </w:tblGrid>
      <w:tr w:rsidR="00F953F1" w:rsidRPr="00F953F1" w14:paraId="38971149" w14:textId="77777777" w:rsidTr="00F9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93" w:type="dxa"/>
            <w:gridSpan w:val="4"/>
            <w:shd w:val="clear" w:color="auto" w:fill="6C737A" w:themeFill="accent4"/>
          </w:tcPr>
          <w:p w14:paraId="1F91D4A2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sz w:val="24"/>
                <w:szCs w:val="20"/>
              </w:rPr>
            </w:pPr>
            <w:r w:rsidRPr="003C20B0">
              <w:rPr>
                <w:rFonts w:asciiTheme="minorHAnsi" w:hAnsiTheme="minorHAnsi" w:cstheme="minorHAnsi"/>
                <w:sz w:val="24"/>
                <w:szCs w:val="20"/>
              </w:rPr>
              <w:t>Meeting Information</w:t>
            </w:r>
          </w:p>
        </w:tc>
      </w:tr>
      <w:tr w:rsidR="00F953F1" w:rsidRPr="006C0A03" w14:paraId="62133819" w14:textId="77777777" w:rsidTr="003B20E9">
        <w:tc>
          <w:tcPr>
            <w:tcW w:w="1973" w:type="dxa"/>
            <w:vAlign w:val="center"/>
          </w:tcPr>
          <w:p w14:paraId="167EED79" w14:textId="62FEE008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Location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vAlign w:val="center"/>
          </w:tcPr>
          <w:p w14:paraId="1E68E72B" w14:textId="30FE2E69" w:rsidR="00F953F1" w:rsidRPr="006C0A03" w:rsidRDefault="000E6B50" w:rsidP="00584B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Phone</w:t>
            </w:r>
            <w:r w:rsidR="00C957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3979168B" w14:textId="0B220635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Time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14:paraId="756295A1" w14:textId="6E2984AA" w:rsidR="00F953F1" w:rsidRPr="006C0A03" w:rsidRDefault="0093056E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>:00 pm –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:00 pm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 xml:space="preserve"> ET</w:t>
            </w:r>
          </w:p>
        </w:tc>
      </w:tr>
      <w:tr w:rsidR="00F953F1" w:rsidRPr="006C0A03" w14:paraId="383B2537" w14:textId="77777777" w:rsidTr="003B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3" w:type="dxa"/>
            <w:vAlign w:val="center"/>
          </w:tcPr>
          <w:p w14:paraId="165C059B" w14:textId="66E570B7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Dial In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vAlign w:val="center"/>
          </w:tcPr>
          <w:p w14:paraId="634FBBB6" w14:textId="0AE04860" w:rsidR="00F953F1" w:rsidRPr="006C0A03" w:rsidRDefault="00551E9A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877-262-2695</w:t>
            </w:r>
            <w:r w:rsidR="00C957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04E11BFF" w14:textId="658E5239" w:rsidR="00F953F1" w:rsidRPr="006C0A03" w:rsidRDefault="00A105AE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Access Code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14:paraId="4AFBC82C" w14:textId="45F0BE9E" w:rsidR="00F953F1" w:rsidRPr="006179FE" w:rsidRDefault="00551E9A" w:rsidP="003B20E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100856</w:t>
            </w:r>
          </w:p>
        </w:tc>
      </w:tr>
    </w:tbl>
    <w:p w14:paraId="52392C80" w14:textId="64BDA7B5" w:rsidR="00ED2A97" w:rsidRPr="00F953F1" w:rsidRDefault="00ED2A97" w:rsidP="003B20E9"/>
    <w:tbl>
      <w:tblPr>
        <w:tblStyle w:val="AspenTable"/>
        <w:tblW w:w="14400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2957"/>
        <w:gridCol w:w="3043"/>
        <w:gridCol w:w="1175"/>
        <w:gridCol w:w="2970"/>
        <w:gridCol w:w="2970"/>
        <w:gridCol w:w="1285"/>
      </w:tblGrid>
      <w:tr w:rsidR="00F953F1" w:rsidRPr="00F953F1" w14:paraId="4CCFEE6E" w14:textId="77777777" w:rsidTr="00F9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0" w:type="dxa"/>
            <w:gridSpan w:val="6"/>
            <w:shd w:val="clear" w:color="auto" w:fill="6C737A" w:themeFill="accent4"/>
          </w:tcPr>
          <w:p w14:paraId="131CA418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Attendees</w:t>
            </w:r>
          </w:p>
        </w:tc>
      </w:tr>
      <w:tr w:rsidR="00F953F1" w:rsidRPr="006C0A03" w14:paraId="7254E384" w14:textId="77777777" w:rsidTr="00DD0E37">
        <w:tc>
          <w:tcPr>
            <w:tcW w:w="6000" w:type="dxa"/>
            <w:gridSpan w:val="2"/>
          </w:tcPr>
          <w:p w14:paraId="5FFAD743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175" w:type="dxa"/>
          </w:tcPr>
          <w:p w14:paraId="3521155C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  <w:tc>
          <w:tcPr>
            <w:tcW w:w="5940" w:type="dxa"/>
            <w:gridSpan w:val="2"/>
          </w:tcPr>
          <w:p w14:paraId="513D331A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285" w:type="dxa"/>
          </w:tcPr>
          <w:p w14:paraId="33DE4DA1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</w:tr>
      <w:tr w:rsidR="008A4485" w:rsidRPr="006C0A03" w14:paraId="26CE14B7" w14:textId="77777777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14:paraId="2E008DD7" w14:textId="77777777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Steven Reis</w:t>
            </w:r>
          </w:p>
        </w:tc>
        <w:tc>
          <w:tcPr>
            <w:tcW w:w="3043" w:type="dxa"/>
            <w:vAlign w:val="center"/>
          </w:tcPr>
          <w:p w14:paraId="3DA92A7A" w14:textId="2E2E6C2C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Pittsburgh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1071472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1DCF56F9" w14:textId="0DD21418" w:rsidR="008A4485" w:rsidRPr="00F953F1" w:rsidRDefault="008A4485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35C2B1F8" w14:textId="176D5823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Jennifer Humensky</w:t>
            </w:r>
          </w:p>
        </w:tc>
        <w:tc>
          <w:tcPr>
            <w:tcW w:w="2970" w:type="dxa"/>
            <w:vAlign w:val="center"/>
          </w:tcPr>
          <w:p w14:paraId="36486154" w14:textId="58DAFE58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Columbia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20925844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11CAA950" w14:textId="3939A0A4" w:rsidR="008A4485" w:rsidRPr="006C0A03" w:rsidRDefault="00873B11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8A4485" w:rsidRPr="006C0A03" w14:paraId="33613DAA" w14:textId="77777777" w:rsidTr="00710042">
        <w:tc>
          <w:tcPr>
            <w:tcW w:w="2957" w:type="dxa"/>
            <w:vAlign w:val="center"/>
          </w:tcPr>
          <w:p w14:paraId="6BC80524" w14:textId="594972BD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Elaine Morrato</w:t>
            </w:r>
          </w:p>
        </w:tc>
        <w:tc>
          <w:tcPr>
            <w:tcW w:w="3043" w:type="dxa"/>
            <w:vAlign w:val="center"/>
          </w:tcPr>
          <w:p w14:paraId="4AFD823A" w14:textId="66BE29FB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Colorado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9333514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7A79CB6D" w14:textId="690FCFFB" w:rsidR="008A4485" w:rsidRPr="00F953F1" w:rsidRDefault="00873B11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vAlign w:val="center"/>
          </w:tcPr>
          <w:p w14:paraId="4E5C430B" w14:textId="4828DEEF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Elaina Sendro</w:t>
            </w:r>
          </w:p>
        </w:tc>
        <w:tc>
          <w:tcPr>
            <w:tcW w:w="2970" w:type="dxa"/>
            <w:vAlign w:val="center"/>
          </w:tcPr>
          <w:p w14:paraId="2D7E0511" w14:textId="62FD5D19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4607184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56952960" w14:textId="5744C2B1" w:rsidR="008A4485" w:rsidRPr="006C0A03" w:rsidRDefault="00ED0F76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8A4485" w:rsidRPr="006C0A03" w14:paraId="216C0B87" w14:textId="77777777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14:paraId="3D4B84FF" w14:textId="6339FDC2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Harold Pincus</w:t>
            </w:r>
          </w:p>
        </w:tc>
        <w:tc>
          <w:tcPr>
            <w:tcW w:w="3043" w:type="dxa"/>
            <w:vAlign w:val="center"/>
          </w:tcPr>
          <w:p w14:paraId="34876AEA" w14:textId="41569432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Columbia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1756410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4A1D69C6" w14:textId="5E22A079" w:rsidR="008A4485" w:rsidRPr="00F953F1" w:rsidRDefault="00873B11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vAlign w:val="center"/>
          </w:tcPr>
          <w:p w14:paraId="13F2A9CC" w14:textId="61E3464D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Paige Ottmar </w:t>
            </w:r>
          </w:p>
        </w:tc>
        <w:tc>
          <w:tcPr>
            <w:tcW w:w="2970" w:type="dxa"/>
            <w:vAlign w:val="center"/>
          </w:tcPr>
          <w:p w14:paraId="656FB7CE" w14:textId="59AB8686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9578599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09EB42BD" w14:textId="4C63B2A4" w:rsidR="008A4485" w:rsidRDefault="00873B11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8A4485" w:rsidRPr="006C0A03" w14:paraId="16D43120" w14:textId="77777777" w:rsidTr="006B642F">
        <w:tc>
          <w:tcPr>
            <w:tcW w:w="2957" w:type="dxa"/>
            <w:vAlign w:val="center"/>
          </w:tcPr>
          <w:p w14:paraId="75827FE8" w14:textId="2A8065D2"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Lindsay Lennox</w:t>
            </w:r>
          </w:p>
        </w:tc>
        <w:tc>
          <w:tcPr>
            <w:tcW w:w="3043" w:type="dxa"/>
            <w:vAlign w:val="center"/>
          </w:tcPr>
          <w:p w14:paraId="2A71D80D" w14:textId="34BFD1E4"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Colorado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5114538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6C7A2C6F" w14:textId="6C370227" w:rsidR="008A4485" w:rsidRDefault="00873B11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5940" w:type="dxa"/>
            <w:gridSpan w:val="2"/>
            <w:vAlign w:val="center"/>
          </w:tcPr>
          <w:p w14:paraId="260783A1" w14:textId="670CE12B"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Other: 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87320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09518125" w14:textId="7C7C2448" w:rsidR="008A4485" w:rsidRDefault="008A4485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tbl>
      <w:tblPr>
        <w:tblW w:w="4995" w:type="pct"/>
        <w:tblInd w:w="108" w:type="dxa"/>
        <w:tblBorders>
          <w:top w:val="single" w:sz="4" w:space="0" w:color="6C737A" w:themeColor="accent4"/>
          <w:left w:val="single" w:sz="4" w:space="0" w:color="6C737A" w:themeColor="accent4"/>
          <w:bottom w:val="single" w:sz="4" w:space="0" w:color="6C737A" w:themeColor="accent4"/>
          <w:right w:val="single" w:sz="4" w:space="0" w:color="6C737A" w:themeColor="accent4"/>
          <w:insideH w:val="single" w:sz="4" w:space="0" w:color="6C737A" w:themeColor="accent4"/>
          <w:insideV w:val="single" w:sz="4" w:space="0" w:color="6C737A" w:themeColor="accent4"/>
        </w:tblBorders>
        <w:tblLayout w:type="fixed"/>
        <w:tblLook w:val="01E0" w:firstRow="1" w:lastRow="1" w:firstColumn="1" w:lastColumn="1" w:noHBand="0" w:noVBand="0"/>
      </w:tblPr>
      <w:tblGrid>
        <w:gridCol w:w="3129"/>
        <w:gridCol w:w="5313"/>
        <w:gridCol w:w="5934"/>
      </w:tblGrid>
      <w:tr w:rsidR="00F953F1" w:rsidRPr="00F953F1" w14:paraId="01756701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021F2FB2" w14:textId="77777777" w:rsidR="00F953F1" w:rsidRPr="00F953F1" w:rsidRDefault="00F953F1" w:rsidP="003B20E9">
            <w:pPr>
              <w:pStyle w:val="Heading1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Agenda/Minutes</w:t>
            </w:r>
          </w:p>
        </w:tc>
      </w:tr>
      <w:tr w:rsidR="000F047B" w:rsidRPr="00F953F1" w14:paraId="5DD5AAB4" w14:textId="77777777" w:rsidTr="00B2680F">
        <w:trPr>
          <w:trHeight w:val="286"/>
          <w:tblHeader/>
        </w:trPr>
        <w:tc>
          <w:tcPr>
            <w:tcW w:w="1088" w:type="pct"/>
            <w:shd w:val="clear" w:color="auto" w:fill="E1E2E4" w:themeFill="accent4" w:themeFillTint="33"/>
            <w:vAlign w:val="center"/>
          </w:tcPr>
          <w:p w14:paraId="0FFD52B5" w14:textId="77777777" w:rsidR="000F047B" w:rsidRPr="00F953F1" w:rsidRDefault="000F047B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bookmarkStart w:id="0" w:name="_Hlk508348529"/>
            <w:r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Agenda Item</w:t>
            </w:r>
          </w:p>
        </w:tc>
        <w:tc>
          <w:tcPr>
            <w:tcW w:w="1848" w:type="pct"/>
            <w:shd w:val="clear" w:color="auto" w:fill="E1E2E4" w:themeFill="accent4" w:themeFillTint="33"/>
            <w:vAlign w:val="center"/>
          </w:tcPr>
          <w:p w14:paraId="0162F826" w14:textId="2C834850" w:rsidR="000F047B" w:rsidRPr="00F953F1" w:rsidRDefault="00086ACA" w:rsidP="003B20E9">
            <w:pPr>
              <w:keepNext/>
              <w:keepLines/>
              <w:autoSpaceDE w:val="0"/>
              <w:autoSpaceDN w:val="0"/>
              <w:adjustRightInd w:val="0"/>
              <w:spacing w:beforeLines="20" w:before="48" w:afterLines="20" w:after="48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Points of </w:t>
            </w:r>
            <w:r w:rsidR="000F047B" w:rsidRPr="00F953F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Discussion</w:t>
            </w:r>
          </w:p>
        </w:tc>
        <w:tc>
          <w:tcPr>
            <w:tcW w:w="2064" w:type="pct"/>
            <w:shd w:val="clear" w:color="auto" w:fill="E1E2E4" w:themeFill="accent4" w:themeFillTint="33"/>
            <w:vAlign w:val="center"/>
          </w:tcPr>
          <w:p w14:paraId="4CD68C6A" w14:textId="4CB60BA4" w:rsidR="000F047B" w:rsidRPr="00F953F1" w:rsidRDefault="00086ACA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Meeting Notes</w:t>
            </w:r>
            <w:r w:rsidR="000F047B"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/Follow-up</w:t>
            </w:r>
          </w:p>
        </w:tc>
      </w:tr>
      <w:tr w:rsidR="007B3A56" w:rsidRPr="00F953F1" w14:paraId="5F1A8FFC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424CD78D" w14:textId="579EC943" w:rsidR="007B3A56" w:rsidRDefault="0024043A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Evaluation Updates</w:t>
            </w:r>
          </w:p>
        </w:tc>
        <w:tc>
          <w:tcPr>
            <w:tcW w:w="1848" w:type="pct"/>
            <w:vAlign w:val="center"/>
          </w:tcPr>
          <w:p w14:paraId="56335109" w14:textId="77777777" w:rsidR="009847C7" w:rsidRDefault="00100E21" w:rsidP="009847C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Discuss how to identify end users for evaluation interviews</w:t>
            </w:r>
          </w:p>
          <w:p w14:paraId="18F61F48" w14:textId="3FF8C01A" w:rsidR="0024043A" w:rsidRPr="009847C7" w:rsidRDefault="0024043A" w:rsidP="009847C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Check in on ACT survey status</w:t>
            </w:r>
          </w:p>
        </w:tc>
        <w:tc>
          <w:tcPr>
            <w:tcW w:w="2064" w:type="pct"/>
            <w:vAlign w:val="center"/>
          </w:tcPr>
          <w:p w14:paraId="13B948E2" w14:textId="77777777" w:rsidR="00553A0E" w:rsidRDefault="008B7AF7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Zainab has survey in Qualtrics</w:t>
            </w:r>
          </w:p>
          <w:p w14:paraId="46AD002E" w14:textId="16E6B26E" w:rsidR="00964EBF" w:rsidRDefault="00964EBF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-Questions remain around the type of questions we’re asking and </w:t>
            </w:r>
            <w:r w:rsidR="00B8617C">
              <w:rPr>
                <w:rFonts w:asciiTheme="minorHAnsi" w:hAnsiTheme="minorHAnsi" w:cstheme="minorHAnsi"/>
                <w:color w:val="000000" w:themeColor="text1"/>
              </w:rPr>
              <w:t>who we expect to complete the survey</w:t>
            </w:r>
          </w:p>
          <w:p w14:paraId="351AC594" w14:textId="353EB0A4" w:rsidR="00B8617C" w:rsidRPr="00AA79B2" w:rsidRDefault="00B8617C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-We aren’t targeting end users in this survey, but we do want to better understand end user activity</w:t>
            </w:r>
          </w:p>
        </w:tc>
      </w:tr>
      <w:tr w:rsidR="00295993" w:rsidRPr="00F953F1" w14:paraId="3024EA05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74BEDC75" w14:textId="32C1776E" w:rsidR="00295993" w:rsidRDefault="007678AA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Training Outreach</w:t>
            </w:r>
          </w:p>
        </w:tc>
        <w:tc>
          <w:tcPr>
            <w:tcW w:w="1848" w:type="pct"/>
            <w:vAlign w:val="center"/>
          </w:tcPr>
          <w:p w14:paraId="591C7B73" w14:textId="4FD56C2A" w:rsidR="00295993" w:rsidRDefault="00CC4092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Review draft</w:t>
            </w:r>
            <w:r w:rsidR="00023735">
              <w:rPr>
                <w:rFonts w:asciiTheme="minorHAnsi" w:hAnsiTheme="minorHAnsi" w:cstheme="minorHAnsi"/>
                <w:color w:val="000000" w:themeColor="text1"/>
              </w:rPr>
              <w:t xml:space="preserve"> pilot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study outline </w:t>
            </w:r>
            <w:r w:rsidR="00023735">
              <w:rPr>
                <w:rFonts w:asciiTheme="minorHAnsi" w:hAnsiTheme="minorHAnsi" w:cstheme="minorHAnsi"/>
                <w:color w:val="000000" w:themeColor="text1"/>
              </w:rPr>
              <w:t xml:space="preserve">in preparation for </w:t>
            </w:r>
            <w:r w:rsidR="0024043A">
              <w:rPr>
                <w:rFonts w:asciiTheme="minorHAnsi" w:hAnsiTheme="minorHAnsi" w:cstheme="minorHAnsi"/>
                <w:color w:val="000000" w:themeColor="text1"/>
              </w:rPr>
              <w:t>next</w:t>
            </w:r>
            <w:r w:rsidR="00023735">
              <w:rPr>
                <w:rFonts w:asciiTheme="minorHAnsi" w:hAnsiTheme="minorHAnsi" w:cstheme="minorHAnsi"/>
                <w:color w:val="000000" w:themeColor="text1"/>
              </w:rPr>
              <w:t xml:space="preserve"> executive committee meeting</w:t>
            </w:r>
            <w:r w:rsidR="002E139D">
              <w:rPr>
                <w:rFonts w:asciiTheme="minorHAnsi" w:hAnsiTheme="minorHAnsi" w:cstheme="minorHAnsi"/>
                <w:i/>
                <w:color w:val="000000" w:themeColor="text1"/>
              </w:rPr>
              <w:t xml:space="preserve"> </w:t>
            </w:r>
          </w:p>
        </w:tc>
        <w:tc>
          <w:tcPr>
            <w:tcW w:w="2064" w:type="pct"/>
            <w:vAlign w:val="center"/>
          </w:tcPr>
          <w:p w14:paraId="2AB629F7" w14:textId="77777777" w:rsidR="00934F03" w:rsidRDefault="00651BF5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What’s the scale for this training?</w:t>
            </w:r>
          </w:p>
          <w:p w14:paraId="6FDC261E" w14:textId="783CABC9" w:rsidR="00651BF5" w:rsidRDefault="00F5711A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-How pragmatic vs. explanatory do we want to be?</w:t>
            </w:r>
          </w:p>
          <w:p w14:paraId="3CFA498A" w14:textId="77777777" w:rsidR="00F5711A" w:rsidRDefault="00F5711A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34B8C9DD" w14:textId="14D523E1" w:rsidR="00F5711A" w:rsidRPr="00CE3B34" w:rsidRDefault="00CE3B34" w:rsidP="00023735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E3B34">
              <w:rPr>
                <w:rFonts w:asciiTheme="minorHAnsi" w:hAnsiTheme="minorHAnsi" w:cstheme="minorHAnsi"/>
                <w:b/>
                <w:color w:val="000000" w:themeColor="text1"/>
              </w:rPr>
              <w:t>Discuss on October 15</w:t>
            </w:r>
            <w:r w:rsidRPr="00CE3B34">
              <w:rPr>
                <w:rFonts w:asciiTheme="minorHAnsi" w:hAnsiTheme="minorHAnsi" w:cstheme="minorHAnsi"/>
                <w:b/>
                <w:color w:val="000000" w:themeColor="text1"/>
                <w:vertAlign w:val="superscript"/>
              </w:rPr>
              <w:t>th</w:t>
            </w:r>
            <w:r w:rsidRPr="00CE3B34">
              <w:rPr>
                <w:rFonts w:asciiTheme="minorHAnsi" w:hAnsiTheme="minorHAnsi" w:cstheme="minorHAnsi"/>
                <w:b/>
                <w:color w:val="000000" w:themeColor="text1"/>
              </w:rPr>
              <w:t xml:space="preserve"> Exec. Committee meeting </w:t>
            </w:r>
          </w:p>
        </w:tc>
      </w:tr>
      <w:tr w:rsidR="0024043A" w:rsidRPr="00F953F1" w14:paraId="2D1EA9E7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24938D38" w14:textId="058BB4B6" w:rsidR="0024043A" w:rsidRDefault="005905F5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Node </w:t>
            </w:r>
            <w:r w:rsidR="005F17C5">
              <w:rPr>
                <w:rFonts w:asciiTheme="minorHAnsi" w:hAnsiTheme="minorHAnsi" w:cstheme="minorHAnsi"/>
                <w:b/>
                <w:color w:val="000000" w:themeColor="text1"/>
              </w:rPr>
              <w:t>N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aming </w:t>
            </w:r>
            <w:r w:rsidR="005F17C5">
              <w:rPr>
                <w:rFonts w:asciiTheme="minorHAnsi" w:hAnsiTheme="minorHAnsi" w:cstheme="minorHAnsi"/>
                <w:b/>
                <w:color w:val="000000" w:themeColor="text1"/>
              </w:rPr>
              <w:t>C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onvention</w:t>
            </w:r>
          </w:p>
        </w:tc>
        <w:tc>
          <w:tcPr>
            <w:tcW w:w="1848" w:type="pct"/>
            <w:vAlign w:val="center"/>
          </w:tcPr>
          <w:p w14:paraId="4B9D72FD" w14:textId="582D3953" w:rsidR="0024043A" w:rsidRDefault="005905F5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Finalize node names and </w:t>
            </w:r>
            <w:r w:rsidR="00666BB8">
              <w:rPr>
                <w:rFonts w:asciiTheme="minorHAnsi" w:hAnsiTheme="minorHAnsi" w:cstheme="minorHAnsi"/>
                <w:color w:val="000000" w:themeColor="text1"/>
              </w:rPr>
              <w:t>share with sites for comments</w:t>
            </w:r>
          </w:p>
        </w:tc>
        <w:tc>
          <w:tcPr>
            <w:tcW w:w="2064" w:type="pct"/>
            <w:vAlign w:val="center"/>
          </w:tcPr>
          <w:p w14:paraId="40137A36" w14:textId="77777777" w:rsidR="0024043A" w:rsidRDefault="001C1D4D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Communicate the thought process </w:t>
            </w:r>
            <w:r w:rsidR="00726AED">
              <w:rPr>
                <w:rFonts w:asciiTheme="minorHAnsi" w:hAnsiTheme="minorHAnsi" w:cstheme="minorHAnsi"/>
                <w:color w:val="000000" w:themeColor="text1"/>
              </w:rPr>
              <w:t>when sharing the node name recommendations.</w:t>
            </w:r>
          </w:p>
          <w:p w14:paraId="41D188B7" w14:textId="77777777" w:rsidR="00726AED" w:rsidRDefault="00726AED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1573FDB0" w14:textId="77777777" w:rsidR="00726AED" w:rsidRDefault="00726AED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Elaina to let the PIs know about this</w:t>
            </w:r>
            <w:r w:rsidR="004A274A">
              <w:rPr>
                <w:rFonts w:asciiTheme="minorHAnsi" w:hAnsiTheme="minorHAnsi" w:cstheme="minorHAnsi"/>
                <w:color w:val="000000" w:themeColor="text1"/>
              </w:rPr>
              <w:t xml:space="preserve"> just incase anything raises to their level</w:t>
            </w:r>
          </w:p>
          <w:p w14:paraId="0168A6C8" w14:textId="77777777" w:rsidR="000554D1" w:rsidRDefault="000554D1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6D9C919E" w14:textId="77777777" w:rsidR="000554D1" w:rsidRDefault="000554D1" w:rsidP="0018303B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lastRenderedPageBreak/>
              <w:t>Elaina to check in on Vanderbilt, where their data is coming from</w:t>
            </w:r>
            <w:r w:rsidR="001B1EE9">
              <w:rPr>
                <w:rFonts w:asciiTheme="minorHAnsi" w:hAnsiTheme="minorHAnsi" w:cstheme="minorHAnsi"/>
                <w:color w:val="000000" w:themeColor="text1"/>
              </w:rPr>
              <w:t xml:space="preserve"> (they have a partner institution – is this data reflected in ACT?) </w:t>
            </w:r>
          </w:p>
          <w:p w14:paraId="72511EFC" w14:textId="7DEC4EEB" w:rsidR="00387EEC" w:rsidRDefault="00387EEC" w:rsidP="0018303B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bookmarkEnd w:id="0"/>
      <w:tr w:rsidR="003C20B0" w:rsidRPr="00F953F1" w14:paraId="5AEC0102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64F9B6F0" w14:textId="1DDBF540" w:rsidR="003C20B0" w:rsidRPr="003C20B0" w:rsidRDefault="003C20B0" w:rsidP="003B20E9">
            <w:pPr>
              <w:pStyle w:val="Heading1"/>
              <w:spacing w:before="0" w:after="0"/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lastRenderedPageBreak/>
              <w:t xml:space="preserve">Outstanding/Future Agenda Items </w:t>
            </w:r>
          </w:p>
        </w:tc>
      </w:tr>
      <w:tr w:rsidR="003C20B0" w:rsidRPr="00F953F1" w14:paraId="36E7E7F9" w14:textId="77777777" w:rsidTr="00B47865">
        <w:trPr>
          <w:trHeight w:val="350"/>
        </w:trPr>
        <w:tc>
          <w:tcPr>
            <w:tcW w:w="1088" w:type="pct"/>
            <w:vAlign w:val="center"/>
          </w:tcPr>
          <w:p w14:paraId="1F400F9A" w14:textId="17FD40BE" w:rsidR="003C20B0" w:rsidRPr="00086ACA" w:rsidRDefault="00086ACA" w:rsidP="003B20E9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Next Meeting:</w:t>
            </w:r>
          </w:p>
        </w:tc>
        <w:tc>
          <w:tcPr>
            <w:tcW w:w="3912" w:type="pct"/>
            <w:gridSpan w:val="2"/>
            <w:vAlign w:val="center"/>
          </w:tcPr>
          <w:p w14:paraId="1A89BC64" w14:textId="77777777" w:rsidR="00DC252F" w:rsidRDefault="006815F6" w:rsidP="0046055E">
            <w:pPr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9/</w:t>
            </w:r>
            <w:r w:rsidR="0024043A">
              <w:rPr>
                <w:rFonts w:asciiTheme="minorHAnsi" w:hAnsiTheme="minorHAnsi" w:cstheme="minorHAnsi"/>
                <w:color w:val="000000" w:themeColor="text1"/>
                <w:sz w:val="20"/>
              </w:rPr>
              <w:t>30</w:t>
            </w:r>
            <w:r w:rsidR="00603847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; </w:t>
            </w:r>
          </w:p>
          <w:p w14:paraId="7A9B67BE" w14:textId="2059795B" w:rsidR="007B3A56" w:rsidRPr="009360C3" w:rsidRDefault="00DC252F" w:rsidP="0046055E">
            <w:pPr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D</w:t>
            </w:r>
            <w:r w:rsidR="00603847">
              <w:rPr>
                <w:rFonts w:asciiTheme="minorHAnsi" w:hAnsiTheme="minorHAnsi" w:cstheme="minorHAnsi"/>
                <w:color w:val="000000" w:themeColor="text1"/>
                <w:sz w:val="20"/>
              </w:rPr>
              <w:t>issemination paper</w:t>
            </w:r>
            <w:r w:rsidR="007615E0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– key figures, tables, for comment </w:t>
            </w:r>
            <w:r w:rsidR="00330A90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(10/7)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  <w:bookmarkStart w:id="1" w:name="_GoBack"/>
            <w:bookmarkEnd w:id="1"/>
          </w:p>
        </w:tc>
      </w:tr>
    </w:tbl>
    <w:p w14:paraId="42BF4E3D" w14:textId="7388DC15" w:rsidR="003A6603" w:rsidRPr="00F13653" w:rsidRDefault="003A6603" w:rsidP="004E7A54">
      <w:pPr>
        <w:pStyle w:val="AspenBullet1"/>
        <w:numPr>
          <w:ilvl w:val="0"/>
          <w:numId w:val="0"/>
        </w:numPr>
        <w:spacing w:after="0"/>
      </w:pPr>
    </w:p>
    <w:sectPr w:rsidR="003A6603" w:rsidRPr="00F13653" w:rsidSect="00421FDB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 w:code="1"/>
      <w:pgMar w:top="1342" w:right="720" w:bottom="720" w:left="720" w:header="540" w:footer="38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56D68" w14:textId="77777777" w:rsidR="006738F1" w:rsidRDefault="006738F1" w:rsidP="005E5E5E">
      <w:r>
        <w:separator/>
      </w:r>
    </w:p>
  </w:endnote>
  <w:endnote w:type="continuationSeparator" w:id="0">
    <w:p w14:paraId="4FEFB1B3" w14:textId="77777777" w:rsidR="006738F1" w:rsidRDefault="006738F1" w:rsidP="005E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1DBDE" w14:textId="36177A45" w:rsidR="00213672" w:rsidRPr="007B35A3" w:rsidRDefault="00213672" w:rsidP="00421FDB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2</w:t>
    </w:r>
    <w:r w:rsidRPr="003B20E9">
      <w:rPr>
        <w:noProof/>
        <w:color w:val="6C737A"/>
      </w:rPr>
      <w:fldChar w:fldCharType="end"/>
    </w:r>
  </w:p>
  <w:p w14:paraId="27599752" w14:textId="729EBF9B" w:rsidR="00213672" w:rsidRPr="00421FDB" w:rsidRDefault="00213672" w:rsidP="00421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5" w14:textId="0498A2BF" w:rsidR="00213672" w:rsidRPr="007B35A3" w:rsidRDefault="00213672" w:rsidP="003B20E9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1</w:t>
    </w:r>
    <w:r w:rsidRPr="003B20E9">
      <w:rPr>
        <w:noProof/>
        <w:color w:val="6C737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87367" w14:textId="77777777" w:rsidR="006738F1" w:rsidRDefault="006738F1" w:rsidP="005E5E5E">
      <w:r>
        <w:separator/>
      </w:r>
    </w:p>
  </w:footnote>
  <w:footnote w:type="continuationSeparator" w:id="0">
    <w:p w14:paraId="6ACEF9B1" w14:textId="77777777" w:rsidR="006738F1" w:rsidRDefault="006738F1" w:rsidP="005E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1" w14:textId="77777777" w:rsidR="00213672" w:rsidRDefault="00213672" w:rsidP="00F953F1">
    <w:pPr>
      <w:jc w:val="center"/>
      <w:rPr>
        <w:sz w:val="20"/>
      </w:rPr>
    </w:pPr>
  </w:p>
  <w:p w14:paraId="6A0A760F" w14:textId="77777777" w:rsidR="00213672" w:rsidRDefault="00213672" w:rsidP="001214B9">
    <w:pPr>
      <w:jc w:val="right"/>
      <w:rPr>
        <w:sz w:val="20"/>
      </w:rPr>
    </w:pPr>
  </w:p>
  <w:p w14:paraId="27703DCB" w14:textId="77777777" w:rsidR="00213672" w:rsidRPr="001214B9" w:rsidRDefault="00213672" w:rsidP="001214B9">
    <w:pPr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031" w14:textId="775C4DAC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  <w:r>
      <w:rPr>
        <w:noProof/>
        <w:color w:val="6C737A"/>
        <w:sz w:val="20"/>
      </w:rPr>
      <w:drawing>
        <wp:anchor distT="0" distB="0" distL="114300" distR="114300" simplePos="0" relativeHeight="251658240" behindDoc="0" locked="0" layoutInCell="1" allowOverlap="1" wp14:anchorId="2B1CB593" wp14:editId="1109F07E">
          <wp:simplePos x="0" y="0"/>
          <wp:positionH relativeFrom="column">
            <wp:posOffset>6727190</wp:posOffset>
          </wp:positionH>
          <wp:positionV relativeFrom="paragraph">
            <wp:posOffset>0</wp:posOffset>
          </wp:positionV>
          <wp:extent cx="2418715" cy="1306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CT_Logo-Gradi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8715" cy="1306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D542F8D" w14:textId="77777777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</w:p>
  <w:p w14:paraId="4ABC8E41" w14:textId="3A9F6F34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</w:p>
  <w:tbl>
    <w:tblPr>
      <w:tblStyle w:val="TableGrid"/>
      <w:tblW w:w="8100" w:type="dxa"/>
      <w:tblInd w:w="-5" w:type="dxa"/>
      <w:tblBorders>
        <w:top w:val="single" w:sz="4" w:space="0" w:color="6C737A" w:themeColor="accent4"/>
        <w:left w:val="single" w:sz="4" w:space="0" w:color="6C737A" w:themeColor="accent4"/>
        <w:bottom w:val="single" w:sz="4" w:space="0" w:color="6C737A" w:themeColor="accent4"/>
        <w:right w:val="single" w:sz="4" w:space="0" w:color="6C737A" w:themeColor="accent4"/>
        <w:insideH w:val="single" w:sz="4" w:space="0" w:color="6C737A" w:themeColor="accent4"/>
        <w:insideV w:val="single" w:sz="4" w:space="0" w:color="6C737A" w:themeColor="accent4"/>
      </w:tblBorders>
      <w:tblLook w:val="04A0" w:firstRow="1" w:lastRow="0" w:firstColumn="1" w:lastColumn="0" w:noHBand="0" w:noVBand="1"/>
    </w:tblPr>
    <w:tblGrid>
      <w:gridCol w:w="2880"/>
      <w:gridCol w:w="5220"/>
    </w:tblGrid>
    <w:tr w:rsidR="00213672" w14:paraId="23A22240" w14:textId="77777777" w:rsidTr="00DD0E37">
      <w:tc>
        <w:tcPr>
          <w:tcW w:w="2880" w:type="dxa"/>
          <w:tcBorders>
            <w:bottom w:val="single" w:sz="4" w:space="0" w:color="FFFFFF" w:themeColor="background1"/>
          </w:tcBorders>
          <w:shd w:val="clear" w:color="auto" w:fill="6C737A" w:themeFill="accent4"/>
        </w:tcPr>
        <w:p w14:paraId="5EE2DCD0" w14:textId="0D1B3160" w:rsidR="00213672" w:rsidRPr="00ED2A97" w:rsidRDefault="00213672" w:rsidP="00CF5126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>
            <w:rPr>
              <w:color w:val="FFFFFF" w:themeColor="background1"/>
              <w:sz w:val="20"/>
            </w:rPr>
            <w:t>Meeting</w:t>
          </w:r>
          <w:r w:rsidRPr="00ED2A97">
            <w:rPr>
              <w:color w:val="FFFFFF" w:themeColor="background1"/>
              <w:sz w:val="20"/>
            </w:rPr>
            <w:t xml:space="preserve"> Name</w:t>
          </w:r>
          <w:r>
            <w:rPr>
              <w:color w:val="FFFFFF" w:themeColor="background1"/>
              <w:sz w:val="20"/>
            </w:rPr>
            <w:t>:</w:t>
          </w:r>
        </w:p>
      </w:tc>
      <w:tc>
        <w:tcPr>
          <w:tcW w:w="5220" w:type="dxa"/>
        </w:tcPr>
        <w:p w14:paraId="403DF30D" w14:textId="071149B4" w:rsidR="00213672" w:rsidRDefault="00213672" w:rsidP="00CF5126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ACT Dissemination &amp; Evaluation Work Group Meeting</w:t>
          </w:r>
        </w:p>
      </w:tc>
    </w:tr>
    <w:tr w:rsidR="00213672" w14:paraId="7C3F0F94" w14:textId="77777777" w:rsidTr="00DD0E37">
      <w:tc>
        <w:tcPr>
          <w:tcW w:w="2880" w:type="dxa"/>
          <w:tcBorders>
            <w:top w:val="single" w:sz="4" w:space="0" w:color="FFFFFF" w:themeColor="background1"/>
          </w:tcBorders>
          <w:shd w:val="clear" w:color="auto" w:fill="6C737A" w:themeFill="accent4"/>
        </w:tcPr>
        <w:p w14:paraId="3AAA1B96" w14:textId="77777777" w:rsidR="00213672" w:rsidRPr="00ED2A97" w:rsidRDefault="00213672" w:rsidP="00CF5126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 w:rsidRPr="00ED2A97">
            <w:rPr>
              <w:color w:val="FFFFFF" w:themeColor="background1"/>
              <w:sz w:val="20"/>
            </w:rPr>
            <w:t>Date:</w:t>
          </w:r>
        </w:p>
      </w:tc>
      <w:tc>
        <w:tcPr>
          <w:tcW w:w="5220" w:type="dxa"/>
        </w:tcPr>
        <w:p w14:paraId="2AF10AFB" w14:textId="6DC802D7" w:rsidR="00213672" w:rsidRDefault="00EB43FA" w:rsidP="00CF5126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9/</w:t>
          </w:r>
          <w:r w:rsidR="0024043A">
            <w:rPr>
              <w:color w:val="6C737A"/>
              <w:sz w:val="20"/>
            </w:rPr>
            <w:t>23</w:t>
          </w:r>
          <w:r w:rsidR="00BE7C9A">
            <w:rPr>
              <w:color w:val="6C737A"/>
              <w:sz w:val="20"/>
            </w:rPr>
            <w:t>/19</w:t>
          </w:r>
        </w:p>
      </w:tc>
    </w:tr>
  </w:tbl>
  <w:p w14:paraId="27599753" w14:textId="7C0AE7E0" w:rsidR="00213672" w:rsidRPr="00C969AB" w:rsidRDefault="00213672" w:rsidP="000F047B">
    <w:pPr>
      <w:tabs>
        <w:tab w:val="right" w:pos="9360"/>
      </w:tabs>
      <w:rPr>
        <w:color w:val="6C737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351"/>
    <w:multiLevelType w:val="hybridMultilevel"/>
    <w:tmpl w:val="FD6CC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062C2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A0B1B"/>
    <w:multiLevelType w:val="hybridMultilevel"/>
    <w:tmpl w:val="93CEE5D2"/>
    <w:lvl w:ilvl="0" w:tplc="65529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98AB2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B58F7"/>
    <w:multiLevelType w:val="hybridMultilevel"/>
    <w:tmpl w:val="0556FCB8"/>
    <w:lvl w:ilvl="0" w:tplc="C8F04F14">
      <w:start w:val="1"/>
      <w:numFmt w:val="bullet"/>
      <w:pStyle w:val="AspenBullet1"/>
      <w:lvlText w:val="n"/>
      <w:lvlJc w:val="left"/>
      <w:pPr>
        <w:ind w:left="360" w:hanging="360"/>
      </w:pPr>
      <w:rPr>
        <w:rFonts w:ascii="Wingdings" w:hAnsi="Wingdings" w:hint="default"/>
        <w:color w:val="B88927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pStyle w:val="AspenBullet3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8F0762"/>
    <w:multiLevelType w:val="hybridMultilevel"/>
    <w:tmpl w:val="9D123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7624AE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465E"/>
    <w:multiLevelType w:val="hybridMultilevel"/>
    <w:tmpl w:val="D0108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7429CB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D20F7"/>
    <w:multiLevelType w:val="hybridMultilevel"/>
    <w:tmpl w:val="9D3EEF08"/>
    <w:lvl w:ilvl="0" w:tplc="8522FD1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698AB2" w:themeColor="accent6"/>
        <w:sz w:val="22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E30D29"/>
    <w:multiLevelType w:val="hybridMultilevel"/>
    <w:tmpl w:val="34700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802228"/>
    <w:multiLevelType w:val="hybridMultilevel"/>
    <w:tmpl w:val="BCF21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2871F0"/>
    <w:multiLevelType w:val="hybridMultilevel"/>
    <w:tmpl w:val="9488A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D97572"/>
    <w:multiLevelType w:val="hybridMultilevel"/>
    <w:tmpl w:val="336ACA4C"/>
    <w:lvl w:ilvl="0" w:tplc="64741F80">
      <w:start w:val="1"/>
      <w:numFmt w:val="decimal"/>
      <w:pStyle w:val="Aspen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56F5C"/>
    <w:multiLevelType w:val="hybridMultilevel"/>
    <w:tmpl w:val="C7A6B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67D91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2"/>
  </w:num>
  <w:num w:numId="5">
    <w:abstractNumId w:val="13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14"/>
  </w:num>
  <w:num w:numId="11">
    <w:abstractNumId w:val="7"/>
  </w:num>
  <w:num w:numId="12">
    <w:abstractNumId w:val="4"/>
  </w:num>
  <w:num w:numId="13">
    <w:abstractNumId w:val="11"/>
  </w:num>
  <w:num w:numId="14">
    <w:abstractNumId w:val="6"/>
  </w:num>
  <w:num w:numId="1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forms" w:enforcement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yMjeyNDUxNjKwMDBV0lEKTi0uzszPAykwrwUAKrQvJCwAAAA="/>
  </w:docVars>
  <w:rsids>
    <w:rsidRoot w:val="00684903"/>
    <w:rsid w:val="00006307"/>
    <w:rsid w:val="000063A0"/>
    <w:rsid w:val="000068EF"/>
    <w:rsid w:val="00011549"/>
    <w:rsid w:val="000138F5"/>
    <w:rsid w:val="00016B20"/>
    <w:rsid w:val="00021B8A"/>
    <w:rsid w:val="00023735"/>
    <w:rsid w:val="0002455D"/>
    <w:rsid w:val="00024B06"/>
    <w:rsid w:val="00024E48"/>
    <w:rsid w:val="00027206"/>
    <w:rsid w:val="00030DCD"/>
    <w:rsid w:val="0003442C"/>
    <w:rsid w:val="00037665"/>
    <w:rsid w:val="00041DC5"/>
    <w:rsid w:val="00042521"/>
    <w:rsid w:val="00043BA5"/>
    <w:rsid w:val="00043C6E"/>
    <w:rsid w:val="0004466F"/>
    <w:rsid w:val="00045524"/>
    <w:rsid w:val="000455D1"/>
    <w:rsid w:val="00045AEF"/>
    <w:rsid w:val="000471F8"/>
    <w:rsid w:val="000515C2"/>
    <w:rsid w:val="0005360E"/>
    <w:rsid w:val="00053FC3"/>
    <w:rsid w:val="000554D1"/>
    <w:rsid w:val="000559C3"/>
    <w:rsid w:val="0005645A"/>
    <w:rsid w:val="000569AF"/>
    <w:rsid w:val="000577AA"/>
    <w:rsid w:val="00063170"/>
    <w:rsid w:val="00063C28"/>
    <w:rsid w:val="000644C5"/>
    <w:rsid w:val="00064BEA"/>
    <w:rsid w:val="00065633"/>
    <w:rsid w:val="00070560"/>
    <w:rsid w:val="000719E0"/>
    <w:rsid w:val="0007200D"/>
    <w:rsid w:val="000721B5"/>
    <w:rsid w:val="00072F32"/>
    <w:rsid w:val="00076E7C"/>
    <w:rsid w:val="00076F16"/>
    <w:rsid w:val="000775F3"/>
    <w:rsid w:val="00077B1A"/>
    <w:rsid w:val="00081C2D"/>
    <w:rsid w:val="00081DE4"/>
    <w:rsid w:val="000831CD"/>
    <w:rsid w:val="00086ACA"/>
    <w:rsid w:val="0009111F"/>
    <w:rsid w:val="00091AA1"/>
    <w:rsid w:val="00095238"/>
    <w:rsid w:val="00096199"/>
    <w:rsid w:val="000968A2"/>
    <w:rsid w:val="000A1604"/>
    <w:rsid w:val="000A3AF7"/>
    <w:rsid w:val="000A3B05"/>
    <w:rsid w:val="000A4C7C"/>
    <w:rsid w:val="000A4DD1"/>
    <w:rsid w:val="000A5E47"/>
    <w:rsid w:val="000A66A0"/>
    <w:rsid w:val="000A79FE"/>
    <w:rsid w:val="000B0686"/>
    <w:rsid w:val="000B225D"/>
    <w:rsid w:val="000B2F31"/>
    <w:rsid w:val="000B42D3"/>
    <w:rsid w:val="000B562A"/>
    <w:rsid w:val="000B56EC"/>
    <w:rsid w:val="000B7EE0"/>
    <w:rsid w:val="000C1B87"/>
    <w:rsid w:val="000C25FB"/>
    <w:rsid w:val="000C3051"/>
    <w:rsid w:val="000C42A8"/>
    <w:rsid w:val="000C68FF"/>
    <w:rsid w:val="000D004F"/>
    <w:rsid w:val="000D1588"/>
    <w:rsid w:val="000D3305"/>
    <w:rsid w:val="000E12F9"/>
    <w:rsid w:val="000E27D3"/>
    <w:rsid w:val="000E3544"/>
    <w:rsid w:val="000E4864"/>
    <w:rsid w:val="000E4AAA"/>
    <w:rsid w:val="000E4B47"/>
    <w:rsid w:val="000E52C4"/>
    <w:rsid w:val="000E6B50"/>
    <w:rsid w:val="000E7D11"/>
    <w:rsid w:val="000E7E9D"/>
    <w:rsid w:val="000E7FA1"/>
    <w:rsid w:val="000F047B"/>
    <w:rsid w:val="000F145C"/>
    <w:rsid w:val="000F1617"/>
    <w:rsid w:val="000F1751"/>
    <w:rsid w:val="000F36A3"/>
    <w:rsid w:val="000F3CEE"/>
    <w:rsid w:val="000F6EC9"/>
    <w:rsid w:val="000F75EA"/>
    <w:rsid w:val="001002C4"/>
    <w:rsid w:val="00100E21"/>
    <w:rsid w:val="00103369"/>
    <w:rsid w:val="00103D6C"/>
    <w:rsid w:val="00105160"/>
    <w:rsid w:val="00105E2C"/>
    <w:rsid w:val="001062D7"/>
    <w:rsid w:val="001076A8"/>
    <w:rsid w:val="00110DA8"/>
    <w:rsid w:val="001117F7"/>
    <w:rsid w:val="00112325"/>
    <w:rsid w:val="001124C9"/>
    <w:rsid w:val="00112D85"/>
    <w:rsid w:val="001147EA"/>
    <w:rsid w:val="00116132"/>
    <w:rsid w:val="001163A5"/>
    <w:rsid w:val="001214B9"/>
    <w:rsid w:val="00122847"/>
    <w:rsid w:val="00127C42"/>
    <w:rsid w:val="001309AF"/>
    <w:rsid w:val="00131DC3"/>
    <w:rsid w:val="001341BA"/>
    <w:rsid w:val="00134585"/>
    <w:rsid w:val="00135412"/>
    <w:rsid w:val="00135502"/>
    <w:rsid w:val="0013734D"/>
    <w:rsid w:val="00137D30"/>
    <w:rsid w:val="00140702"/>
    <w:rsid w:val="00140FFF"/>
    <w:rsid w:val="00141EE3"/>
    <w:rsid w:val="001423B5"/>
    <w:rsid w:val="00142A70"/>
    <w:rsid w:val="00143516"/>
    <w:rsid w:val="00143604"/>
    <w:rsid w:val="00143CEB"/>
    <w:rsid w:val="001452D9"/>
    <w:rsid w:val="00145D05"/>
    <w:rsid w:val="00146108"/>
    <w:rsid w:val="00146E6D"/>
    <w:rsid w:val="0015178F"/>
    <w:rsid w:val="00152CBD"/>
    <w:rsid w:val="00154F83"/>
    <w:rsid w:val="00154F87"/>
    <w:rsid w:val="001576C8"/>
    <w:rsid w:val="00157EE2"/>
    <w:rsid w:val="00161FAA"/>
    <w:rsid w:val="001633E2"/>
    <w:rsid w:val="00163A56"/>
    <w:rsid w:val="00164086"/>
    <w:rsid w:val="0016436B"/>
    <w:rsid w:val="0016487B"/>
    <w:rsid w:val="00165702"/>
    <w:rsid w:val="001671A2"/>
    <w:rsid w:val="00170065"/>
    <w:rsid w:val="00173490"/>
    <w:rsid w:val="00174A66"/>
    <w:rsid w:val="00175968"/>
    <w:rsid w:val="00176640"/>
    <w:rsid w:val="00180330"/>
    <w:rsid w:val="001813BD"/>
    <w:rsid w:val="001819C2"/>
    <w:rsid w:val="0018303B"/>
    <w:rsid w:val="0018325C"/>
    <w:rsid w:val="00184695"/>
    <w:rsid w:val="00185D91"/>
    <w:rsid w:val="001919E4"/>
    <w:rsid w:val="00191C08"/>
    <w:rsid w:val="001965DC"/>
    <w:rsid w:val="0019734C"/>
    <w:rsid w:val="00197747"/>
    <w:rsid w:val="0019782D"/>
    <w:rsid w:val="00197B40"/>
    <w:rsid w:val="00197BCD"/>
    <w:rsid w:val="00197CD3"/>
    <w:rsid w:val="001A0462"/>
    <w:rsid w:val="001A09B1"/>
    <w:rsid w:val="001A2A13"/>
    <w:rsid w:val="001A3137"/>
    <w:rsid w:val="001A61FB"/>
    <w:rsid w:val="001A777E"/>
    <w:rsid w:val="001A7858"/>
    <w:rsid w:val="001B0A88"/>
    <w:rsid w:val="001B1EE9"/>
    <w:rsid w:val="001B59F4"/>
    <w:rsid w:val="001B5EE8"/>
    <w:rsid w:val="001B7818"/>
    <w:rsid w:val="001C13E9"/>
    <w:rsid w:val="001C1D4D"/>
    <w:rsid w:val="001C2A06"/>
    <w:rsid w:val="001C3869"/>
    <w:rsid w:val="001C3A08"/>
    <w:rsid w:val="001C44BC"/>
    <w:rsid w:val="001C472E"/>
    <w:rsid w:val="001C5341"/>
    <w:rsid w:val="001C618F"/>
    <w:rsid w:val="001D0282"/>
    <w:rsid w:val="001D0BE5"/>
    <w:rsid w:val="001D1180"/>
    <w:rsid w:val="001D1F85"/>
    <w:rsid w:val="001D3B5A"/>
    <w:rsid w:val="001D6277"/>
    <w:rsid w:val="001D662D"/>
    <w:rsid w:val="001D6A3B"/>
    <w:rsid w:val="001D7C06"/>
    <w:rsid w:val="001E413D"/>
    <w:rsid w:val="001F6361"/>
    <w:rsid w:val="001F66EB"/>
    <w:rsid w:val="001F7954"/>
    <w:rsid w:val="00200EDD"/>
    <w:rsid w:val="00202AAE"/>
    <w:rsid w:val="002033D5"/>
    <w:rsid w:val="00204214"/>
    <w:rsid w:val="00205377"/>
    <w:rsid w:val="00206700"/>
    <w:rsid w:val="00210DEA"/>
    <w:rsid w:val="0021132C"/>
    <w:rsid w:val="002130AA"/>
    <w:rsid w:val="00213672"/>
    <w:rsid w:val="0021579A"/>
    <w:rsid w:val="00215FBC"/>
    <w:rsid w:val="00220E8A"/>
    <w:rsid w:val="0022201B"/>
    <w:rsid w:val="002236AD"/>
    <w:rsid w:val="00223D33"/>
    <w:rsid w:val="00225939"/>
    <w:rsid w:val="00227107"/>
    <w:rsid w:val="002274A4"/>
    <w:rsid w:val="002279EF"/>
    <w:rsid w:val="0023489C"/>
    <w:rsid w:val="0023497D"/>
    <w:rsid w:val="00235386"/>
    <w:rsid w:val="002356EB"/>
    <w:rsid w:val="002357EC"/>
    <w:rsid w:val="0024043A"/>
    <w:rsid w:val="00241AE7"/>
    <w:rsid w:val="002439F1"/>
    <w:rsid w:val="002455A1"/>
    <w:rsid w:val="00247F76"/>
    <w:rsid w:val="00251730"/>
    <w:rsid w:val="0025318C"/>
    <w:rsid w:val="00256892"/>
    <w:rsid w:val="00260FC8"/>
    <w:rsid w:val="00261ACB"/>
    <w:rsid w:val="00262A5D"/>
    <w:rsid w:val="00263497"/>
    <w:rsid w:val="0026760E"/>
    <w:rsid w:val="00270404"/>
    <w:rsid w:val="00270E8C"/>
    <w:rsid w:val="00271867"/>
    <w:rsid w:val="00273CA0"/>
    <w:rsid w:val="00274EF9"/>
    <w:rsid w:val="002753DD"/>
    <w:rsid w:val="00276B13"/>
    <w:rsid w:val="00277753"/>
    <w:rsid w:val="00277871"/>
    <w:rsid w:val="00277AEF"/>
    <w:rsid w:val="0028272F"/>
    <w:rsid w:val="00282D5C"/>
    <w:rsid w:val="00283E39"/>
    <w:rsid w:val="00283E68"/>
    <w:rsid w:val="00285130"/>
    <w:rsid w:val="00290290"/>
    <w:rsid w:val="00291144"/>
    <w:rsid w:val="00291381"/>
    <w:rsid w:val="002932B9"/>
    <w:rsid w:val="0029457B"/>
    <w:rsid w:val="00295993"/>
    <w:rsid w:val="00295C79"/>
    <w:rsid w:val="002974F9"/>
    <w:rsid w:val="002A18C2"/>
    <w:rsid w:val="002A2AA6"/>
    <w:rsid w:val="002A3CA6"/>
    <w:rsid w:val="002A770C"/>
    <w:rsid w:val="002B4AC4"/>
    <w:rsid w:val="002B596F"/>
    <w:rsid w:val="002B676E"/>
    <w:rsid w:val="002B6A62"/>
    <w:rsid w:val="002B6A9F"/>
    <w:rsid w:val="002B78A4"/>
    <w:rsid w:val="002C129B"/>
    <w:rsid w:val="002C1C90"/>
    <w:rsid w:val="002C2D45"/>
    <w:rsid w:val="002C2F82"/>
    <w:rsid w:val="002C3B73"/>
    <w:rsid w:val="002C4491"/>
    <w:rsid w:val="002C5BCE"/>
    <w:rsid w:val="002C5BD6"/>
    <w:rsid w:val="002C62CE"/>
    <w:rsid w:val="002C6D37"/>
    <w:rsid w:val="002C7E34"/>
    <w:rsid w:val="002C7EFE"/>
    <w:rsid w:val="002D2640"/>
    <w:rsid w:val="002D2756"/>
    <w:rsid w:val="002D2E91"/>
    <w:rsid w:val="002D4C6A"/>
    <w:rsid w:val="002D6822"/>
    <w:rsid w:val="002D7A80"/>
    <w:rsid w:val="002D7DCB"/>
    <w:rsid w:val="002E139D"/>
    <w:rsid w:val="002E269F"/>
    <w:rsid w:val="002E3CB0"/>
    <w:rsid w:val="002E45F7"/>
    <w:rsid w:val="002E4701"/>
    <w:rsid w:val="002E5BBD"/>
    <w:rsid w:val="002E7752"/>
    <w:rsid w:val="002E7ECA"/>
    <w:rsid w:val="002F089A"/>
    <w:rsid w:val="002F133C"/>
    <w:rsid w:val="002F2689"/>
    <w:rsid w:val="002F2E45"/>
    <w:rsid w:val="002F347E"/>
    <w:rsid w:val="002F67C8"/>
    <w:rsid w:val="002F6F58"/>
    <w:rsid w:val="002F7CF7"/>
    <w:rsid w:val="003018CE"/>
    <w:rsid w:val="0030217C"/>
    <w:rsid w:val="00303041"/>
    <w:rsid w:val="00303B85"/>
    <w:rsid w:val="0030470E"/>
    <w:rsid w:val="0030609C"/>
    <w:rsid w:val="00307868"/>
    <w:rsid w:val="00312D80"/>
    <w:rsid w:val="0031350C"/>
    <w:rsid w:val="00315E6F"/>
    <w:rsid w:val="00315E72"/>
    <w:rsid w:val="003166B6"/>
    <w:rsid w:val="00317DA8"/>
    <w:rsid w:val="00320DA3"/>
    <w:rsid w:val="00322B59"/>
    <w:rsid w:val="00322BD5"/>
    <w:rsid w:val="00322F24"/>
    <w:rsid w:val="00324115"/>
    <w:rsid w:val="00325453"/>
    <w:rsid w:val="00327605"/>
    <w:rsid w:val="003300C3"/>
    <w:rsid w:val="00330A56"/>
    <w:rsid w:val="00330A90"/>
    <w:rsid w:val="00330CB9"/>
    <w:rsid w:val="0033152A"/>
    <w:rsid w:val="003353D0"/>
    <w:rsid w:val="00335CA0"/>
    <w:rsid w:val="00336BA3"/>
    <w:rsid w:val="00336EDE"/>
    <w:rsid w:val="00337F5A"/>
    <w:rsid w:val="0034009B"/>
    <w:rsid w:val="00341C55"/>
    <w:rsid w:val="0034250B"/>
    <w:rsid w:val="003425FC"/>
    <w:rsid w:val="003431FA"/>
    <w:rsid w:val="0034353D"/>
    <w:rsid w:val="00344929"/>
    <w:rsid w:val="0034514E"/>
    <w:rsid w:val="00350053"/>
    <w:rsid w:val="00350613"/>
    <w:rsid w:val="0035078F"/>
    <w:rsid w:val="00353F97"/>
    <w:rsid w:val="00354349"/>
    <w:rsid w:val="00355187"/>
    <w:rsid w:val="003559D2"/>
    <w:rsid w:val="00357722"/>
    <w:rsid w:val="003621A5"/>
    <w:rsid w:val="003638C8"/>
    <w:rsid w:val="00363AA7"/>
    <w:rsid w:val="00364F93"/>
    <w:rsid w:val="0036598D"/>
    <w:rsid w:val="00365B6F"/>
    <w:rsid w:val="0037127A"/>
    <w:rsid w:val="003729F1"/>
    <w:rsid w:val="00377315"/>
    <w:rsid w:val="0037774D"/>
    <w:rsid w:val="00377A60"/>
    <w:rsid w:val="00377D1B"/>
    <w:rsid w:val="0038008A"/>
    <w:rsid w:val="003821F0"/>
    <w:rsid w:val="00382FD8"/>
    <w:rsid w:val="00384557"/>
    <w:rsid w:val="003858D8"/>
    <w:rsid w:val="00385B81"/>
    <w:rsid w:val="00386347"/>
    <w:rsid w:val="0038682F"/>
    <w:rsid w:val="00386D19"/>
    <w:rsid w:val="00387EEC"/>
    <w:rsid w:val="003905A7"/>
    <w:rsid w:val="00390685"/>
    <w:rsid w:val="003935B9"/>
    <w:rsid w:val="00393A21"/>
    <w:rsid w:val="003A3DE0"/>
    <w:rsid w:val="003A4B44"/>
    <w:rsid w:val="003A501F"/>
    <w:rsid w:val="003A60CF"/>
    <w:rsid w:val="003A6603"/>
    <w:rsid w:val="003B1488"/>
    <w:rsid w:val="003B149C"/>
    <w:rsid w:val="003B1993"/>
    <w:rsid w:val="003B20E9"/>
    <w:rsid w:val="003B3094"/>
    <w:rsid w:val="003B3200"/>
    <w:rsid w:val="003B4A2C"/>
    <w:rsid w:val="003B6CF1"/>
    <w:rsid w:val="003B7430"/>
    <w:rsid w:val="003C0DDC"/>
    <w:rsid w:val="003C0EF2"/>
    <w:rsid w:val="003C20B0"/>
    <w:rsid w:val="003C281F"/>
    <w:rsid w:val="003C3A2B"/>
    <w:rsid w:val="003C3C53"/>
    <w:rsid w:val="003C4DAA"/>
    <w:rsid w:val="003C4F8F"/>
    <w:rsid w:val="003C501A"/>
    <w:rsid w:val="003C5B82"/>
    <w:rsid w:val="003C64C2"/>
    <w:rsid w:val="003C6690"/>
    <w:rsid w:val="003D09F3"/>
    <w:rsid w:val="003D1881"/>
    <w:rsid w:val="003D4ADC"/>
    <w:rsid w:val="003D5C18"/>
    <w:rsid w:val="003E0983"/>
    <w:rsid w:val="003E0A16"/>
    <w:rsid w:val="003E3136"/>
    <w:rsid w:val="003E54AC"/>
    <w:rsid w:val="003E592A"/>
    <w:rsid w:val="003E617F"/>
    <w:rsid w:val="003F0C0B"/>
    <w:rsid w:val="003F0CCB"/>
    <w:rsid w:val="003F2530"/>
    <w:rsid w:val="003F2C86"/>
    <w:rsid w:val="003F37DE"/>
    <w:rsid w:val="003F5573"/>
    <w:rsid w:val="003F5B93"/>
    <w:rsid w:val="003F6DEF"/>
    <w:rsid w:val="003F6E8C"/>
    <w:rsid w:val="003F7B99"/>
    <w:rsid w:val="00400877"/>
    <w:rsid w:val="00402285"/>
    <w:rsid w:val="00402A43"/>
    <w:rsid w:val="00405BD7"/>
    <w:rsid w:val="004060FA"/>
    <w:rsid w:val="004068E1"/>
    <w:rsid w:val="00407110"/>
    <w:rsid w:val="00414E33"/>
    <w:rsid w:val="00415449"/>
    <w:rsid w:val="004154BD"/>
    <w:rsid w:val="0042006F"/>
    <w:rsid w:val="004201CA"/>
    <w:rsid w:val="00421FDB"/>
    <w:rsid w:val="00426A2A"/>
    <w:rsid w:val="00427286"/>
    <w:rsid w:val="0042738C"/>
    <w:rsid w:val="004279E2"/>
    <w:rsid w:val="004307A6"/>
    <w:rsid w:val="00430B8B"/>
    <w:rsid w:val="004310F4"/>
    <w:rsid w:val="00431211"/>
    <w:rsid w:val="004335EB"/>
    <w:rsid w:val="0043765A"/>
    <w:rsid w:val="0043777A"/>
    <w:rsid w:val="00437AE0"/>
    <w:rsid w:val="004400B2"/>
    <w:rsid w:val="00441EC0"/>
    <w:rsid w:val="004421FF"/>
    <w:rsid w:val="00443587"/>
    <w:rsid w:val="00445E17"/>
    <w:rsid w:val="0044633E"/>
    <w:rsid w:val="004466A1"/>
    <w:rsid w:val="004523F5"/>
    <w:rsid w:val="00452706"/>
    <w:rsid w:val="004537D1"/>
    <w:rsid w:val="00455489"/>
    <w:rsid w:val="00455965"/>
    <w:rsid w:val="00456208"/>
    <w:rsid w:val="00457855"/>
    <w:rsid w:val="00457DFD"/>
    <w:rsid w:val="00457FC8"/>
    <w:rsid w:val="0046055E"/>
    <w:rsid w:val="0046127F"/>
    <w:rsid w:val="004634B5"/>
    <w:rsid w:val="004644F5"/>
    <w:rsid w:val="0046786F"/>
    <w:rsid w:val="00467E8D"/>
    <w:rsid w:val="004708C6"/>
    <w:rsid w:val="00472846"/>
    <w:rsid w:val="004729E1"/>
    <w:rsid w:val="00473302"/>
    <w:rsid w:val="00473CB8"/>
    <w:rsid w:val="00480851"/>
    <w:rsid w:val="00480BC0"/>
    <w:rsid w:val="004819DB"/>
    <w:rsid w:val="0048357C"/>
    <w:rsid w:val="004841E4"/>
    <w:rsid w:val="00485D04"/>
    <w:rsid w:val="00486890"/>
    <w:rsid w:val="0049142E"/>
    <w:rsid w:val="00493754"/>
    <w:rsid w:val="00497A11"/>
    <w:rsid w:val="004A1EAC"/>
    <w:rsid w:val="004A274A"/>
    <w:rsid w:val="004A427F"/>
    <w:rsid w:val="004A43A6"/>
    <w:rsid w:val="004A6787"/>
    <w:rsid w:val="004A74E1"/>
    <w:rsid w:val="004B00FB"/>
    <w:rsid w:val="004B12B2"/>
    <w:rsid w:val="004B4376"/>
    <w:rsid w:val="004B4752"/>
    <w:rsid w:val="004B7AC8"/>
    <w:rsid w:val="004B7E71"/>
    <w:rsid w:val="004C220E"/>
    <w:rsid w:val="004C27FF"/>
    <w:rsid w:val="004C29F2"/>
    <w:rsid w:val="004C4978"/>
    <w:rsid w:val="004C4B6A"/>
    <w:rsid w:val="004C4FA3"/>
    <w:rsid w:val="004C55D1"/>
    <w:rsid w:val="004C688C"/>
    <w:rsid w:val="004D00CA"/>
    <w:rsid w:val="004D1C02"/>
    <w:rsid w:val="004D2989"/>
    <w:rsid w:val="004D2CB5"/>
    <w:rsid w:val="004D330F"/>
    <w:rsid w:val="004D3BE5"/>
    <w:rsid w:val="004D5BFF"/>
    <w:rsid w:val="004D606E"/>
    <w:rsid w:val="004D6840"/>
    <w:rsid w:val="004D7979"/>
    <w:rsid w:val="004E1604"/>
    <w:rsid w:val="004E169F"/>
    <w:rsid w:val="004E5A1E"/>
    <w:rsid w:val="004E7750"/>
    <w:rsid w:val="004E7A0E"/>
    <w:rsid w:val="004E7A54"/>
    <w:rsid w:val="004F3955"/>
    <w:rsid w:val="004F5D37"/>
    <w:rsid w:val="004F5E64"/>
    <w:rsid w:val="004F642A"/>
    <w:rsid w:val="004F6B6B"/>
    <w:rsid w:val="00504E6A"/>
    <w:rsid w:val="00505A73"/>
    <w:rsid w:val="00505C76"/>
    <w:rsid w:val="005068F9"/>
    <w:rsid w:val="00507A5B"/>
    <w:rsid w:val="00510A69"/>
    <w:rsid w:val="00513A72"/>
    <w:rsid w:val="00514316"/>
    <w:rsid w:val="0051463D"/>
    <w:rsid w:val="00514AED"/>
    <w:rsid w:val="00516D5C"/>
    <w:rsid w:val="00521D47"/>
    <w:rsid w:val="00522A68"/>
    <w:rsid w:val="0052392A"/>
    <w:rsid w:val="0052560F"/>
    <w:rsid w:val="005259B5"/>
    <w:rsid w:val="005274A6"/>
    <w:rsid w:val="00530FF9"/>
    <w:rsid w:val="0053471A"/>
    <w:rsid w:val="0053523E"/>
    <w:rsid w:val="005406DE"/>
    <w:rsid w:val="00540ED1"/>
    <w:rsid w:val="005417F9"/>
    <w:rsid w:val="005425FE"/>
    <w:rsid w:val="005446B9"/>
    <w:rsid w:val="00544E8A"/>
    <w:rsid w:val="00547259"/>
    <w:rsid w:val="00551E9A"/>
    <w:rsid w:val="00553A0E"/>
    <w:rsid w:val="00554930"/>
    <w:rsid w:val="00555AAE"/>
    <w:rsid w:val="00556AED"/>
    <w:rsid w:val="0056025A"/>
    <w:rsid w:val="00562B40"/>
    <w:rsid w:val="005715B8"/>
    <w:rsid w:val="00571B28"/>
    <w:rsid w:val="00572645"/>
    <w:rsid w:val="005728FC"/>
    <w:rsid w:val="00574671"/>
    <w:rsid w:val="00576BAC"/>
    <w:rsid w:val="00577598"/>
    <w:rsid w:val="00580383"/>
    <w:rsid w:val="005814CF"/>
    <w:rsid w:val="00584B97"/>
    <w:rsid w:val="00584C6F"/>
    <w:rsid w:val="00587EF8"/>
    <w:rsid w:val="005905F5"/>
    <w:rsid w:val="005933D4"/>
    <w:rsid w:val="00594517"/>
    <w:rsid w:val="00596885"/>
    <w:rsid w:val="005A0C78"/>
    <w:rsid w:val="005A1AAC"/>
    <w:rsid w:val="005A47E2"/>
    <w:rsid w:val="005A51E0"/>
    <w:rsid w:val="005A6A6A"/>
    <w:rsid w:val="005B1300"/>
    <w:rsid w:val="005B1462"/>
    <w:rsid w:val="005B31CE"/>
    <w:rsid w:val="005B3704"/>
    <w:rsid w:val="005B579D"/>
    <w:rsid w:val="005B6102"/>
    <w:rsid w:val="005C0E90"/>
    <w:rsid w:val="005C1028"/>
    <w:rsid w:val="005C13CA"/>
    <w:rsid w:val="005C325C"/>
    <w:rsid w:val="005C4825"/>
    <w:rsid w:val="005C4C49"/>
    <w:rsid w:val="005C75FE"/>
    <w:rsid w:val="005C7CAE"/>
    <w:rsid w:val="005C7F7D"/>
    <w:rsid w:val="005D015B"/>
    <w:rsid w:val="005D0913"/>
    <w:rsid w:val="005D114E"/>
    <w:rsid w:val="005D1EF6"/>
    <w:rsid w:val="005D45D8"/>
    <w:rsid w:val="005D61B5"/>
    <w:rsid w:val="005E0447"/>
    <w:rsid w:val="005E1684"/>
    <w:rsid w:val="005E3649"/>
    <w:rsid w:val="005E3900"/>
    <w:rsid w:val="005E44FA"/>
    <w:rsid w:val="005E5410"/>
    <w:rsid w:val="005E5DCB"/>
    <w:rsid w:val="005E5E5E"/>
    <w:rsid w:val="005E76F2"/>
    <w:rsid w:val="005F17C5"/>
    <w:rsid w:val="005F2080"/>
    <w:rsid w:val="005F6EBF"/>
    <w:rsid w:val="00601D14"/>
    <w:rsid w:val="00602C8C"/>
    <w:rsid w:val="00602FF1"/>
    <w:rsid w:val="0060317C"/>
    <w:rsid w:val="00603847"/>
    <w:rsid w:val="00605627"/>
    <w:rsid w:val="006066CC"/>
    <w:rsid w:val="006125BA"/>
    <w:rsid w:val="006127D4"/>
    <w:rsid w:val="006127E0"/>
    <w:rsid w:val="00614BC9"/>
    <w:rsid w:val="00615001"/>
    <w:rsid w:val="006154FC"/>
    <w:rsid w:val="006155CE"/>
    <w:rsid w:val="00617105"/>
    <w:rsid w:val="006174A0"/>
    <w:rsid w:val="00617E45"/>
    <w:rsid w:val="00620EC3"/>
    <w:rsid w:val="00622061"/>
    <w:rsid w:val="0062293C"/>
    <w:rsid w:val="00622E4B"/>
    <w:rsid w:val="00623BA7"/>
    <w:rsid w:val="00624B57"/>
    <w:rsid w:val="00624F75"/>
    <w:rsid w:val="00625232"/>
    <w:rsid w:val="00625245"/>
    <w:rsid w:val="00627D83"/>
    <w:rsid w:val="0063077B"/>
    <w:rsid w:val="00632A9A"/>
    <w:rsid w:val="00634F7E"/>
    <w:rsid w:val="00636DBE"/>
    <w:rsid w:val="0063758D"/>
    <w:rsid w:val="00637E75"/>
    <w:rsid w:val="00645B8F"/>
    <w:rsid w:val="0064766E"/>
    <w:rsid w:val="00650DB1"/>
    <w:rsid w:val="00650ECA"/>
    <w:rsid w:val="00651BF5"/>
    <w:rsid w:val="0065207E"/>
    <w:rsid w:val="00652287"/>
    <w:rsid w:val="0065258B"/>
    <w:rsid w:val="0065383A"/>
    <w:rsid w:val="00656DAC"/>
    <w:rsid w:val="00660C97"/>
    <w:rsid w:val="00663509"/>
    <w:rsid w:val="006649CF"/>
    <w:rsid w:val="00664A6F"/>
    <w:rsid w:val="00665293"/>
    <w:rsid w:val="00666BB8"/>
    <w:rsid w:val="00667C89"/>
    <w:rsid w:val="006700A2"/>
    <w:rsid w:val="0067095A"/>
    <w:rsid w:val="00671A4C"/>
    <w:rsid w:val="0067200A"/>
    <w:rsid w:val="006723DD"/>
    <w:rsid w:val="00672631"/>
    <w:rsid w:val="006730E3"/>
    <w:rsid w:val="006738F1"/>
    <w:rsid w:val="0067557D"/>
    <w:rsid w:val="00675806"/>
    <w:rsid w:val="006774DB"/>
    <w:rsid w:val="00677836"/>
    <w:rsid w:val="00677B5D"/>
    <w:rsid w:val="00677F48"/>
    <w:rsid w:val="006805D0"/>
    <w:rsid w:val="006815F6"/>
    <w:rsid w:val="0068349C"/>
    <w:rsid w:val="006840A1"/>
    <w:rsid w:val="00684903"/>
    <w:rsid w:val="00684AC6"/>
    <w:rsid w:val="006851CD"/>
    <w:rsid w:val="006869FF"/>
    <w:rsid w:val="0068776F"/>
    <w:rsid w:val="0069179B"/>
    <w:rsid w:val="0069199C"/>
    <w:rsid w:val="006923D2"/>
    <w:rsid w:val="00694E58"/>
    <w:rsid w:val="006A0571"/>
    <w:rsid w:val="006A0841"/>
    <w:rsid w:val="006A0BBF"/>
    <w:rsid w:val="006A0FAD"/>
    <w:rsid w:val="006A4A16"/>
    <w:rsid w:val="006A5567"/>
    <w:rsid w:val="006B0B9E"/>
    <w:rsid w:val="006B0E78"/>
    <w:rsid w:val="006B335D"/>
    <w:rsid w:val="006B50E1"/>
    <w:rsid w:val="006B5759"/>
    <w:rsid w:val="006B7996"/>
    <w:rsid w:val="006B7A09"/>
    <w:rsid w:val="006C0C84"/>
    <w:rsid w:val="006C1286"/>
    <w:rsid w:val="006C299D"/>
    <w:rsid w:val="006C5666"/>
    <w:rsid w:val="006C6B22"/>
    <w:rsid w:val="006C7170"/>
    <w:rsid w:val="006C74C9"/>
    <w:rsid w:val="006C7DD7"/>
    <w:rsid w:val="006D1B64"/>
    <w:rsid w:val="006D3793"/>
    <w:rsid w:val="006D3D82"/>
    <w:rsid w:val="006D7593"/>
    <w:rsid w:val="006D7C31"/>
    <w:rsid w:val="006E046F"/>
    <w:rsid w:val="006E06A2"/>
    <w:rsid w:val="006E183E"/>
    <w:rsid w:val="006E2C21"/>
    <w:rsid w:val="006E3EFC"/>
    <w:rsid w:val="006E4334"/>
    <w:rsid w:val="006E49AB"/>
    <w:rsid w:val="006E50FD"/>
    <w:rsid w:val="006F0D13"/>
    <w:rsid w:val="006F2697"/>
    <w:rsid w:val="006F323B"/>
    <w:rsid w:val="006F4AB9"/>
    <w:rsid w:val="006F57AA"/>
    <w:rsid w:val="006F7E66"/>
    <w:rsid w:val="00702448"/>
    <w:rsid w:val="00702F89"/>
    <w:rsid w:val="00703AFB"/>
    <w:rsid w:val="00704574"/>
    <w:rsid w:val="00707ABA"/>
    <w:rsid w:val="00710042"/>
    <w:rsid w:val="00710C89"/>
    <w:rsid w:val="00712536"/>
    <w:rsid w:val="0071266F"/>
    <w:rsid w:val="00712955"/>
    <w:rsid w:val="00715375"/>
    <w:rsid w:val="00716DBD"/>
    <w:rsid w:val="007201F2"/>
    <w:rsid w:val="0072087B"/>
    <w:rsid w:val="00720CAF"/>
    <w:rsid w:val="00723292"/>
    <w:rsid w:val="00726AED"/>
    <w:rsid w:val="0072705A"/>
    <w:rsid w:val="00730B93"/>
    <w:rsid w:val="0073218F"/>
    <w:rsid w:val="007321A9"/>
    <w:rsid w:val="007412F7"/>
    <w:rsid w:val="00743E97"/>
    <w:rsid w:val="00744ED8"/>
    <w:rsid w:val="00747A4D"/>
    <w:rsid w:val="00751EF3"/>
    <w:rsid w:val="007524DC"/>
    <w:rsid w:val="0075254B"/>
    <w:rsid w:val="0075291F"/>
    <w:rsid w:val="00753BAA"/>
    <w:rsid w:val="007566C1"/>
    <w:rsid w:val="007615E0"/>
    <w:rsid w:val="00761E86"/>
    <w:rsid w:val="00762564"/>
    <w:rsid w:val="00762C84"/>
    <w:rsid w:val="0076377C"/>
    <w:rsid w:val="007638BF"/>
    <w:rsid w:val="0076563D"/>
    <w:rsid w:val="0076589E"/>
    <w:rsid w:val="007667DB"/>
    <w:rsid w:val="00766A43"/>
    <w:rsid w:val="00766D93"/>
    <w:rsid w:val="007678AA"/>
    <w:rsid w:val="007727D6"/>
    <w:rsid w:val="00773901"/>
    <w:rsid w:val="007741E1"/>
    <w:rsid w:val="007762E5"/>
    <w:rsid w:val="00776B07"/>
    <w:rsid w:val="00777CE6"/>
    <w:rsid w:val="00780DBF"/>
    <w:rsid w:val="00783358"/>
    <w:rsid w:val="007856CE"/>
    <w:rsid w:val="00786662"/>
    <w:rsid w:val="00786C51"/>
    <w:rsid w:val="00787E00"/>
    <w:rsid w:val="007907C3"/>
    <w:rsid w:val="00791DD9"/>
    <w:rsid w:val="00792483"/>
    <w:rsid w:val="00792B52"/>
    <w:rsid w:val="00794934"/>
    <w:rsid w:val="00795522"/>
    <w:rsid w:val="007A1DFC"/>
    <w:rsid w:val="007A2D8E"/>
    <w:rsid w:val="007A2F51"/>
    <w:rsid w:val="007A5A07"/>
    <w:rsid w:val="007A7D76"/>
    <w:rsid w:val="007B040A"/>
    <w:rsid w:val="007B0C7E"/>
    <w:rsid w:val="007B0E45"/>
    <w:rsid w:val="007B1383"/>
    <w:rsid w:val="007B35A3"/>
    <w:rsid w:val="007B3A56"/>
    <w:rsid w:val="007B4A81"/>
    <w:rsid w:val="007B6068"/>
    <w:rsid w:val="007B6254"/>
    <w:rsid w:val="007B6D20"/>
    <w:rsid w:val="007B76BA"/>
    <w:rsid w:val="007C0B66"/>
    <w:rsid w:val="007C16F1"/>
    <w:rsid w:val="007C1757"/>
    <w:rsid w:val="007C41A5"/>
    <w:rsid w:val="007C4378"/>
    <w:rsid w:val="007C52E4"/>
    <w:rsid w:val="007C54D7"/>
    <w:rsid w:val="007C65F9"/>
    <w:rsid w:val="007C6B12"/>
    <w:rsid w:val="007C7A9F"/>
    <w:rsid w:val="007D060A"/>
    <w:rsid w:val="007D0999"/>
    <w:rsid w:val="007D66FF"/>
    <w:rsid w:val="007D7E35"/>
    <w:rsid w:val="007E029A"/>
    <w:rsid w:val="007E294F"/>
    <w:rsid w:val="007E2F0A"/>
    <w:rsid w:val="007E7B44"/>
    <w:rsid w:val="007F41A5"/>
    <w:rsid w:val="007F5724"/>
    <w:rsid w:val="007F7A18"/>
    <w:rsid w:val="00800528"/>
    <w:rsid w:val="00800904"/>
    <w:rsid w:val="00800D5E"/>
    <w:rsid w:val="008027D3"/>
    <w:rsid w:val="008029B5"/>
    <w:rsid w:val="00810028"/>
    <w:rsid w:val="00810E4B"/>
    <w:rsid w:val="00812727"/>
    <w:rsid w:val="00812A5E"/>
    <w:rsid w:val="0081487C"/>
    <w:rsid w:val="00815A3D"/>
    <w:rsid w:val="00816219"/>
    <w:rsid w:val="00816840"/>
    <w:rsid w:val="0081740D"/>
    <w:rsid w:val="008176A8"/>
    <w:rsid w:val="00821EF4"/>
    <w:rsid w:val="00825F3D"/>
    <w:rsid w:val="00825F7F"/>
    <w:rsid w:val="008306C3"/>
    <w:rsid w:val="00830A14"/>
    <w:rsid w:val="00835A50"/>
    <w:rsid w:val="008366CD"/>
    <w:rsid w:val="0083704B"/>
    <w:rsid w:val="00837B1D"/>
    <w:rsid w:val="00842147"/>
    <w:rsid w:val="00843246"/>
    <w:rsid w:val="0084480B"/>
    <w:rsid w:val="00844C77"/>
    <w:rsid w:val="00845781"/>
    <w:rsid w:val="0084645D"/>
    <w:rsid w:val="0084782B"/>
    <w:rsid w:val="0084790A"/>
    <w:rsid w:val="00850F21"/>
    <w:rsid w:val="00854292"/>
    <w:rsid w:val="008542A0"/>
    <w:rsid w:val="0085452D"/>
    <w:rsid w:val="008549FC"/>
    <w:rsid w:val="0085571C"/>
    <w:rsid w:val="00856016"/>
    <w:rsid w:val="00857EC0"/>
    <w:rsid w:val="008611D9"/>
    <w:rsid w:val="00862171"/>
    <w:rsid w:val="0086438B"/>
    <w:rsid w:val="0086550C"/>
    <w:rsid w:val="008666D8"/>
    <w:rsid w:val="00866866"/>
    <w:rsid w:val="00870A9D"/>
    <w:rsid w:val="00871176"/>
    <w:rsid w:val="00871210"/>
    <w:rsid w:val="00871DDB"/>
    <w:rsid w:val="00873B11"/>
    <w:rsid w:val="00874051"/>
    <w:rsid w:val="00874895"/>
    <w:rsid w:val="0087583D"/>
    <w:rsid w:val="00876866"/>
    <w:rsid w:val="00876E64"/>
    <w:rsid w:val="00877F14"/>
    <w:rsid w:val="00877F61"/>
    <w:rsid w:val="00877FF3"/>
    <w:rsid w:val="00880EC5"/>
    <w:rsid w:val="008821D5"/>
    <w:rsid w:val="0088256E"/>
    <w:rsid w:val="00882B0C"/>
    <w:rsid w:val="00883439"/>
    <w:rsid w:val="008841DC"/>
    <w:rsid w:val="00886728"/>
    <w:rsid w:val="00886EC2"/>
    <w:rsid w:val="0089322C"/>
    <w:rsid w:val="0089602A"/>
    <w:rsid w:val="008A02CB"/>
    <w:rsid w:val="008A2790"/>
    <w:rsid w:val="008A3315"/>
    <w:rsid w:val="008A4485"/>
    <w:rsid w:val="008B071B"/>
    <w:rsid w:val="008B18F0"/>
    <w:rsid w:val="008B3B9D"/>
    <w:rsid w:val="008B5127"/>
    <w:rsid w:val="008B5383"/>
    <w:rsid w:val="008B7AF7"/>
    <w:rsid w:val="008B7FD6"/>
    <w:rsid w:val="008C18C0"/>
    <w:rsid w:val="008C190E"/>
    <w:rsid w:val="008C2EA8"/>
    <w:rsid w:val="008C6684"/>
    <w:rsid w:val="008D0F81"/>
    <w:rsid w:val="008D1225"/>
    <w:rsid w:val="008D20E2"/>
    <w:rsid w:val="008D26EA"/>
    <w:rsid w:val="008D701A"/>
    <w:rsid w:val="008D7C6A"/>
    <w:rsid w:val="008E153B"/>
    <w:rsid w:val="008E1AB5"/>
    <w:rsid w:val="008E1AD4"/>
    <w:rsid w:val="008E1E59"/>
    <w:rsid w:val="008F032E"/>
    <w:rsid w:val="008F25FD"/>
    <w:rsid w:val="008F6AC5"/>
    <w:rsid w:val="008F7C58"/>
    <w:rsid w:val="00900CFD"/>
    <w:rsid w:val="0090200C"/>
    <w:rsid w:val="009027E2"/>
    <w:rsid w:val="00902B1F"/>
    <w:rsid w:val="00903A72"/>
    <w:rsid w:val="00906B1A"/>
    <w:rsid w:val="009073AF"/>
    <w:rsid w:val="00917F49"/>
    <w:rsid w:val="00920C17"/>
    <w:rsid w:val="00922F37"/>
    <w:rsid w:val="00924310"/>
    <w:rsid w:val="009245D5"/>
    <w:rsid w:val="0092510B"/>
    <w:rsid w:val="00925990"/>
    <w:rsid w:val="0092605C"/>
    <w:rsid w:val="0092665F"/>
    <w:rsid w:val="00930101"/>
    <w:rsid w:val="0093056E"/>
    <w:rsid w:val="009310A6"/>
    <w:rsid w:val="00931376"/>
    <w:rsid w:val="0093421D"/>
    <w:rsid w:val="00934F03"/>
    <w:rsid w:val="009360C3"/>
    <w:rsid w:val="00936B82"/>
    <w:rsid w:val="009408FE"/>
    <w:rsid w:val="00940AEF"/>
    <w:rsid w:val="0094354B"/>
    <w:rsid w:val="0094592B"/>
    <w:rsid w:val="00945DA1"/>
    <w:rsid w:val="00950C7C"/>
    <w:rsid w:val="00951425"/>
    <w:rsid w:val="00953C6B"/>
    <w:rsid w:val="009546C4"/>
    <w:rsid w:val="00956744"/>
    <w:rsid w:val="0095736B"/>
    <w:rsid w:val="00961B64"/>
    <w:rsid w:val="00962387"/>
    <w:rsid w:val="00962498"/>
    <w:rsid w:val="009633B1"/>
    <w:rsid w:val="00964EBF"/>
    <w:rsid w:val="00970D62"/>
    <w:rsid w:val="009734BF"/>
    <w:rsid w:val="009735F1"/>
    <w:rsid w:val="00974E86"/>
    <w:rsid w:val="009754AA"/>
    <w:rsid w:val="00975A00"/>
    <w:rsid w:val="00975EBF"/>
    <w:rsid w:val="00976766"/>
    <w:rsid w:val="00977080"/>
    <w:rsid w:val="0097751C"/>
    <w:rsid w:val="00980070"/>
    <w:rsid w:val="00980808"/>
    <w:rsid w:val="009809FF"/>
    <w:rsid w:val="00981B3A"/>
    <w:rsid w:val="00982250"/>
    <w:rsid w:val="009833C0"/>
    <w:rsid w:val="009845A1"/>
    <w:rsid w:val="009847C7"/>
    <w:rsid w:val="0098592A"/>
    <w:rsid w:val="009860AE"/>
    <w:rsid w:val="009875FD"/>
    <w:rsid w:val="00987B99"/>
    <w:rsid w:val="00993E9C"/>
    <w:rsid w:val="00994AFE"/>
    <w:rsid w:val="009960D1"/>
    <w:rsid w:val="00997B3E"/>
    <w:rsid w:val="009A3A14"/>
    <w:rsid w:val="009A3CF8"/>
    <w:rsid w:val="009A4A1B"/>
    <w:rsid w:val="009A5811"/>
    <w:rsid w:val="009A5A3E"/>
    <w:rsid w:val="009A686C"/>
    <w:rsid w:val="009A6B87"/>
    <w:rsid w:val="009A7674"/>
    <w:rsid w:val="009B0A63"/>
    <w:rsid w:val="009B1B4C"/>
    <w:rsid w:val="009B39B7"/>
    <w:rsid w:val="009B51D8"/>
    <w:rsid w:val="009B51E5"/>
    <w:rsid w:val="009B571A"/>
    <w:rsid w:val="009B5AE9"/>
    <w:rsid w:val="009B5B82"/>
    <w:rsid w:val="009B5EE2"/>
    <w:rsid w:val="009B7488"/>
    <w:rsid w:val="009C0633"/>
    <w:rsid w:val="009C087E"/>
    <w:rsid w:val="009C1511"/>
    <w:rsid w:val="009C1BE0"/>
    <w:rsid w:val="009C209F"/>
    <w:rsid w:val="009C2350"/>
    <w:rsid w:val="009C3371"/>
    <w:rsid w:val="009C5F21"/>
    <w:rsid w:val="009C749D"/>
    <w:rsid w:val="009D1347"/>
    <w:rsid w:val="009D5D54"/>
    <w:rsid w:val="009D7082"/>
    <w:rsid w:val="009D7292"/>
    <w:rsid w:val="009E0356"/>
    <w:rsid w:val="009E0392"/>
    <w:rsid w:val="009E1862"/>
    <w:rsid w:val="009E1B3C"/>
    <w:rsid w:val="009E24B1"/>
    <w:rsid w:val="009E2EC0"/>
    <w:rsid w:val="009E381F"/>
    <w:rsid w:val="009E423D"/>
    <w:rsid w:val="009E4452"/>
    <w:rsid w:val="009E55C7"/>
    <w:rsid w:val="009E64AE"/>
    <w:rsid w:val="009E7427"/>
    <w:rsid w:val="009E7C6A"/>
    <w:rsid w:val="009F0CB1"/>
    <w:rsid w:val="009F1255"/>
    <w:rsid w:val="009F1ECC"/>
    <w:rsid w:val="009F22FB"/>
    <w:rsid w:val="009F2FA1"/>
    <w:rsid w:val="009F52B2"/>
    <w:rsid w:val="009F57DF"/>
    <w:rsid w:val="009F5BAC"/>
    <w:rsid w:val="009F5E60"/>
    <w:rsid w:val="00A00C03"/>
    <w:rsid w:val="00A01235"/>
    <w:rsid w:val="00A024E0"/>
    <w:rsid w:val="00A02C13"/>
    <w:rsid w:val="00A02F39"/>
    <w:rsid w:val="00A02F4D"/>
    <w:rsid w:val="00A04BBC"/>
    <w:rsid w:val="00A04CA5"/>
    <w:rsid w:val="00A0638D"/>
    <w:rsid w:val="00A063DE"/>
    <w:rsid w:val="00A06B45"/>
    <w:rsid w:val="00A105AE"/>
    <w:rsid w:val="00A10E7F"/>
    <w:rsid w:val="00A1251B"/>
    <w:rsid w:val="00A13645"/>
    <w:rsid w:val="00A1482F"/>
    <w:rsid w:val="00A14A2A"/>
    <w:rsid w:val="00A15FEA"/>
    <w:rsid w:val="00A16A00"/>
    <w:rsid w:val="00A1771C"/>
    <w:rsid w:val="00A20314"/>
    <w:rsid w:val="00A208CF"/>
    <w:rsid w:val="00A226D5"/>
    <w:rsid w:val="00A2462A"/>
    <w:rsid w:val="00A247A3"/>
    <w:rsid w:val="00A262D3"/>
    <w:rsid w:val="00A26847"/>
    <w:rsid w:val="00A26BB8"/>
    <w:rsid w:val="00A30A17"/>
    <w:rsid w:val="00A3281D"/>
    <w:rsid w:val="00A33FFC"/>
    <w:rsid w:val="00A3525C"/>
    <w:rsid w:val="00A36314"/>
    <w:rsid w:val="00A37316"/>
    <w:rsid w:val="00A377B6"/>
    <w:rsid w:val="00A37A0B"/>
    <w:rsid w:val="00A4223E"/>
    <w:rsid w:val="00A453F9"/>
    <w:rsid w:val="00A52058"/>
    <w:rsid w:val="00A529E0"/>
    <w:rsid w:val="00A557ED"/>
    <w:rsid w:val="00A57DBF"/>
    <w:rsid w:val="00A57FC9"/>
    <w:rsid w:val="00A61924"/>
    <w:rsid w:val="00A621B6"/>
    <w:rsid w:val="00A627B7"/>
    <w:rsid w:val="00A638B8"/>
    <w:rsid w:val="00A64898"/>
    <w:rsid w:val="00A66B62"/>
    <w:rsid w:val="00A66D2A"/>
    <w:rsid w:val="00A70350"/>
    <w:rsid w:val="00A7087A"/>
    <w:rsid w:val="00A7124E"/>
    <w:rsid w:val="00A712FA"/>
    <w:rsid w:val="00A717A5"/>
    <w:rsid w:val="00A71D1E"/>
    <w:rsid w:val="00A726EF"/>
    <w:rsid w:val="00A736B3"/>
    <w:rsid w:val="00A74964"/>
    <w:rsid w:val="00A75F61"/>
    <w:rsid w:val="00A77EAB"/>
    <w:rsid w:val="00A77FB4"/>
    <w:rsid w:val="00A80AC4"/>
    <w:rsid w:val="00A81385"/>
    <w:rsid w:val="00A823F2"/>
    <w:rsid w:val="00A838B1"/>
    <w:rsid w:val="00A855EA"/>
    <w:rsid w:val="00A8715C"/>
    <w:rsid w:val="00A918C9"/>
    <w:rsid w:val="00A927BF"/>
    <w:rsid w:val="00A937B0"/>
    <w:rsid w:val="00A93D49"/>
    <w:rsid w:val="00A942F0"/>
    <w:rsid w:val="00A97E58"/>
    <w:rsid w:val="00AA1A61"/>
    <w:rsid w:val="00AA1E1B"/>
    <w:rsid w:val="00AA2499"/>
    <w:rsid w:val="00AA2A4B"/>
    <w:rsid w:val="00AA35F5"/>
    <w:rsid w:val="00AA540F"/>
    <w:rsid w:val="00AA5B7D"/>
    <w:rsid w:val="00AA79B2"/>
    <w:rsid w:val="00AA7D13"/>
    <w:rsid w:val="00AB0068"/>
    <w:rsid w:val="00AB2429"/>
    <w:rsid w:val="00AB39A7"/>
    <w:rsid w:val="00AB5B1E"/>
    <w:rsid w:val="00AB65F6"/>
    <w:rsid w:val="00AB6827"/>
    <w:rsid w:val="00AB765A"/>
    <w:rsid w:val="00AC046D"/>
    <w:rsid w:val="00AC2FD4"/>
    <w:rsid w:val="00AC37A9"/>
    <w:rsid w:val="00AC392E"/>
    <w:rsid w:val="00AC5596"/>
    <w:rsid w:val="00AC6B75"/>
    <w:rsid w:val="00AC7753"/>
    <w:rsid w:val="00AD1D74"/>
    <w:rsid w:val="00AD1D90"/>
    <w:rsid w:val="00AD1F7F"/>
    <w:rsid w:val="00AD23DA"/>
    <w:rsid w:val="00AD2913"/>
    <w:rsid w:val="00AD341B"/>
    <w:rsid w:val="00AD3C77"/>
    <w:rsid w:val="00AD40B3"/>
    <w:rsid w:val="00AD48AA"/>
    <w:rsid w:val="00AE3A78"/>
    <w:rsid w:val="00AE4495"/>
    <w:rsid w:val="00AE68FF"/>
    <w:rsid w:val="00AE741C"/>
    <w:rsid w:val="00AE7939"/>
    <w:rsid w:val="00AE7DA2"/>
    <w:rsid w:val="00AF174D"/>
    <w:rsid w:val="00AF3E47"/>
    <w:rsid w:val="00AF57D8"/>
    <w:rsid w:val="00AF672C"/>
    <w:rsid w:val="00AF6774"/>
    <w:rsid w:val="00AF7ECD"/>
    <w:rsid w:val="00B00BA5"/>
    <w:rsid w:val="00B01104"/>
    <w:rsid w:val="00B0187D"/>
    <w:rsid w:val="00B0228A"/>
    <w:rsid w:val="00B037A3"/>
    <w:rsid w:val="00B06921"/>
    <w:rsid w:val="00B10C67"/>
    <w:rsid w:val="00B11709"/>
    <w:rsid w:val="00B12A19"/>
    <w:rsid w:val="00B13B76"/>
    <w:rsid w:val="00B1571D"/>
    <w:rsid w:val="00B20304"/>
    <w:rsid w:val="00B259D9"/>
    <w:rsid w:val="00B261D1"/>
    <w:rsid w:val="00B265CA"/>
    <w:rsid w:val="00B2680F"/>
    <w:rsid w:val="00B26B0B"/>
    <w:rsid w:val="00B307E1"/>
    <w:rsid w:val="00B30D27"/>
    <w:rsid w:val="00B30D72"/>
    <w:rsid w:val="00B314BB"/>
    <w:rsid w:val="00B334BD"/>
    <w:rsid w:val="00B336AD"/>
    <w:rsid w:val="00B35533"/>
    <w:rsid w:val="00B35829"/>
    <w:rsid w:val="00B36776"/>
    <w:rsid w:val="00B42B75"/>
    <w:rsid w:val="00B442B6"/>
    <w:rsid w:val="00B44860"/>
    <w:rsid w:val="00B459E5"/>
    <w:rsid w:val="00B45A5D"/>
    <w:rsid w:val="00B473C8"/>
    <w:rsid w:val="00B475D3"/>
    <w:rsid w:val="00B47865"/>
    <w:rsid w:val="00B47E9E"/>
    <w:rsid w:val="00B50D5C"/>
    <w:rsid w:val="00B51A35"/>
    <w:rsid w:val="00B51D08"/>
    <w:rsid w:val="00B51ED5"/>
    <w:rsid w:val="00B52AEA"/>
    <w:rsid w:val="00B54550"/>
    <w:rsid w:val="00B548E6"/>
    <w:rsid w:val="00B55320"/>
    <w:rsid w:val="00B568DE"/>
    <w:rsid w:val="00B57222"/>
    <w:rsid w:val="00B57632"/>
    <w:rsid w:val="00B6087D"/>
    <w:rsid w:val="00B608AA"/>
    <w:rsid w:val="00B60B46"/>
    <w:rsid w:val="00B61DE4"/>
    <w:rsid w:val="00B61EB1"/>
    <w:rsid w:val="00B62B8E"/>
    <w:rsid w:val="00B63C45"/>
    <w:rsid w:val="00B67BD6"/>
    <w:rsid w:val="00B736CC"/>
    <w:rsid w:val="00B73EFD"/>
    <w:rsid w:val="00B7425E"/>
    <w:rsid w:val="00B74F16"/>
    <w:rsid w:val="00B751C2"/>
    <w:rsid w:val="00B7791E"/>
    <w:rsid w:val="00B82469"/>
    <w:rsid w:val="00B84BCB"/>
    <w:rsid w:val="00B85289"/>
    <w:rsid w:val="00B8617C"/>
    <w:rsid w:val="00B86298"/>
    <w:rsid w:val="00B87602"/>
    <w:rsid w:val="00B90359"/>
    <w:rsid w:val="00B90C82"/>
    <w:rsid w:val="00B91F2E"/>
    <w:rsid w:val="00B922BA"/>
    <w:rsid w:val="00BA184F"/>
    <w:rsid w:val="00BA52B6"/>
    <w:rsid w:val="00BA5597"/>
    <w:rsid w:val="00BA71E5"/>
    <w:rsid w:val="00BA7A0F"/>
    <w:rsid w:val="00BB07F0"/>
    <w:rsid w:val="00BB2D89"/>
    <w:rsid w:val="00BB2FDC"/>
    <w:rsid w:val="00BB31C1"/>
    <w:rsid w:val="00BB439C"/>
    <w:rsid w:val="00BB46CC"/>
    <w:rsid w:val="00BB5377"/>
    <w:rsid w:val="00BB6205"/>
    <w:rsid w:val="00BB67EC"/>
    <w:rsid w:val="00BB7B17"/>
    <w:rsid w:val="00BB7E04"/>
    <w:rsid w:val="00BC2D92"/>
    <w:rsid w:val="00BC5E03"/>
    <w:rsid w:val="00BD2ECA"/>
    <w:rsid w:val="00BD4D6D"/>
    <w:rsid w:val="00BD5D14"/>
    <w:rsid w:val="00BE1C97"/>
    <w:rsid w:val="00BE4BEB"/>
    <w:rsid w:val="00BE5FD9"/>
    <w:rsid w:val="00BE61C3"/>
    <w:rsid w:val="00BE63AB"/>
    <w:rsid w:val="00BE67E4"/>
    <w:rsid w:val="00BE6E1F"/>
    <w:rsid w:val="00BE7785"/>
    <w:rsid w:val="00BE7C9A"/>
    <w:rsid w:val="00BE7E60"/>
    <w:rsid w:val="00BF3EE2"/>
    <w:rsid w:val="00BF44F6"/>
    <w:rsid w:val="00BF597F"/>
    <w:rsid w:val="00C00D4C"/>
    <w:rsid w:val="00C04815"/>
    <w:rsid w:val="00C06207"/>
    <w:rsid w:val="00C12011"/>
    <w:rsid w:val="00C21141"/>
    <w:rsid w:val="00C31470"/>
    <w:rsid w:val="00C31B52"/>
    <w:rsid w:val="00C32BAC"/>
    <w:rsid w:val="00C43401"/>
    <w:rsid w:val="00C43EEC"/>
    <w:rsid w:val="00C448A4"/>
    <w:rsid w:val="00C44E3C"/>
    <w:rsid w:val="00C45770"/>
    <w:rsid w:val="00C46D27"/>
    <w:rsid w:val="00C4791F"/>
    <w:rsid w:val="00C51E26"/>
    <w:rsid w:val="00C52552"/>
    <w:rsid w:val="00C55EEC"/>
    <w:rsid w:val="00C5757A"/>
    <w:rsid w:val="00C6405F"/>
    <w:rsid w:val="00C672B3"/>
    <w:rsid w:val="00C6783C"/>
    <w:rsid w:val="00C7376E"/>
    <w:rsid w:val="00C7392B"/>
    <w:rsid w:val="00C7445C"/>
    <w:rsid w:val="00C75122"/>
    <w:rsid w:val="00C753B0"/>
    <w:rsid w:val="00C77BD8"/>
    <w:rsid w:val="00C8212E"/>
    <w:rsid w:val="00C82A09"/>
    <w:rsid w:val="00C862E4"/>
    <w:rsid w:val="00C86981"/>
    <w:rsid w:val="00C86987"/>
    <w:rsid w:val="00C87300"/>
    <w:rsid w:val="00C901EE"/>
    <w:rsid w:val="00C90CA8"/>
    <w:rsid w:val="00C91639"/>
    <w:rsid w:val="00C92041"/>
    <w:rsid w:val="00C952B4"/>
    <w:rsid w:val="00C9572D"/>
    <w:rsid w:val="00C969AB"/>
    <w:rsid w:val="00C97483"/>
    <w:rsid w:val="00CA1617"/>
    <w:rsid w:val="00CA1D34"/>
    <w:rsid w:val="00CA2281"/>
    <w:rsid w:val="00CA46FA"/>
    <w:rsid w:val="00CA4D53"/>
    <w:rsid w:val="00CA672F"/>
    <w:rsid w:val="00CB06CD"/>
    <w:rsid w:val="00CB1026"/>
    <w:rsid w:val="00CB212D"/>
    <w:rsid w:val="00CC1318"/>
    <w:rsid w:val="00CC1C3A"/>
    <w:rsid w:val="00CC2690"/>
    <w:rsid w:val="00CC4092"/>
    <w:rsid w:val="00CC596A"/>
    <w:rsid w:val="00CD186F"/>
    <w:rsid w:val="00CD232E"/>
    <w:rsid w:val="00CD37EF"/>
    <w:rsid w:val="00CD3C06"/>
    <w:rsid w:val="00CD4071"/>
    <w:rsid w:val="00CD4504"/>
    <w:rsid w:val="00CD58F6"/>
    <w:rsid w:val="00CD6B25"/>
    <w:rsid w:val="00CD7555"/>
    <w:rsid w:val="00CE03C5"/>
    <w:rsid w:val="00CE0522"/>
    <w:rsid w:val="00CE100A"/>
    <w:rsid w:val="00CE3B34"/>
    <w:rsid w:val="00CE4D9E"/>
    <w:rsid w:val="00CE5868"/>
    <w:rsid w:val="00CE58BC"/>
    <w:rsid w:val="00CE6541"/>
    <w:rsid w:val="00CE6B08"/>
    <w:rsid w:val="00CF2719"/>
    <w:rsid w:val="00CF3B1D"/>
    <w:rsid w:val="00CF5126"/>
    <w:rsid w:val="00CF59E6"/>
    <w:rsid w:val="00CF6ADB"/>
    <w:rsid w:val="00CF78A7"/>
    <w:rsid w:val="00D009E9"/>
    <w:rsid w:val="00D01419"/>
    <w:rsid w:val="00D0396E"/>
    <w:rsid w:val="00D03F21"/>
    <w:rsid w:val="00D0770A"/>
    <w:rsid w:val="00D11818"/>
    <w:rsid w:val="00D12010"/>
    <w:rsid w:val="00D12AE1"/>
    <w:rsid w:val="00D13244"/>
    <w:rsid w:val="00D1380C"/>
    <w:rsid w:val="00D1519C"/>
    <w:rsid w:val="00D151C9"/>
    <w:rsid w:val="00D16985"/>
    <w:rsid w:val="00D173AF"/>
    <w:rsid w:val="00D2254C"/>
    <w:rsid w:val="00D22E61"/>
    <w:rsid w:val="00D23C2A"/>
    <w:rsid w:val="00D2449F"/>
    <w:rsid w:val="00D254E1"/>
    <w:rsid w:val="00D257DA"/>
    <w:rsid w:val="00D2594E"/>
    <w:rsid w:val="00D26138"/>
    <w:rsid w:val="00D26A99"/>
    <w:rsid w:val="00D26CD2"/>
    <w:rsid w:val="00D27F2D"/>
    <w:rsid w:val="00D31747"/>
    <w:rsid w:val="00D337A7"/>
    <w:rsid w:val="00D33CC0"/>
    <w:rsid w:val="00D35129"/>
    <w:rsid w:val="00D4116E"/>
    <w:rsid w:val="00D4127B"/>
    <w:rsid w:val="00D42FB0"/>
    <w:rsid w:val="00D43F62"/>
    <w:rsid w:val="00D4727F"/>
    <w:rsid w:val="00D50288"/>
    <w:rsid w:val="00D540A2"/>
    <w:rsid w:val="00D54EA8"/>
    <w:rsid w:val="00D602FC"/>
    <w:rsid w:val="00D60449"/>
    <w:rsid w:val="00D619E2"/>
    <w:rsid w:val="00D61C9D"/>
    <w:rsid w:val="00D6426B"/>
    <w:rsid w:val="00D650BA"/>
    <w:rsid w:val="00D6763B"/>
    <w:rsid w:val="00D67755"/>
    <w:rsid w:val="00D67EB4"/>
    <w:rsid w:val="00D70BD4"/>
    <w:rsid w:val="00D7252E"/>
    <w:rsid w:val="00D72926"/>
    <w:rsid w:val="00D74BAA"/>
    <w:rsid w:val="00D76546"/>
    <w:rsid w:val="00D77029"/>
    <w:rsid w:val="00D777AA"/>
    <w:rsid w:val="00D77E70"/>
    <w:rsid w:val="00D80527"/>
    <w:rsid w:val="00D8237C"/>
    <w:rsid w:val="00D82D17"/>
    <w:rsid w:val="00D82E0E"/>
    <w:rsid w:val="00D82E9E"/>
    <w:rsid w:val="00D8311E"/>
    <w:rsid w:val="00D85407"/>
    <w:rsid w:val="00D85A7C"/>
    <w:rsid w:val="00D8725C"/>
    <w:rsid w:val="00D900DA"/>
    <w:rsid w:val="00D9339D"/>
    <w:rsid w:val="00D94C39"/>
    <w:rsid w:val="00D96DA3"/>
    <w:rsid w:val="00DA0DEC"/>
    <w:rsid w:val="00DA200D"/>
    <w:rsid w:val="00DA3A78"/>
    <w:rsid w:val="00DA4580"/>
    <w:rsid w:val="00DA55FA"/>
    <w:rsid w:val="00DA5DD9"/>
    <w:rsid w:val="00DA68F5"/>
    <w:rsid w:val="00DA7F1E"/>
    <w:rsid w:val="00DB1925"/>
    <w:rsid w:val="00DB38D0"/>
    <w:rsid w:val="00DB3AED"/>
    <w:rsid w:val="00DB3DBC"/>
    <w:rsid w:val="00DB4655"/>
    <w:rsid w:val="00DB5EB6"/>
    <w:rsid w:val="00DB60B0"/>
    <w:rsid w:val="00DB656E"/>
    <w:rsid w:val="00DB7088"/>
    <w:rsid w:val="00DC016B"/>
    <w:rsid w:val="00DC252F"/>
    <w:rsid w:val="00DC3039"/>
    <w:rsid w:val="00DC3620"/>
    <w:rsid w:val="00DC44B2"/>
    <w:rsid w:val="00DC50D8"/>
    <w:rsid w:val="00DC631A"/>
    <w:rsid w:val="00DC75F1"/>
    <w:rsid w:val="00DD0E37"/>
    <w:rsid w:val="00DD2187"/>
    <w:rsid w:val="00DD3689"/>
    <w:rsid w:val="00DD500C"/>
    <w:rsid w:val="00DD5A41"/>
    <w:rsid w:val="00DD5B0B"/>
    <w:rsid w:val="00DD7C05"/>
    <w:rsid w:val="00DD7CE1"/>
    <w:rsid w:val="00DE12E0"/>
    <w:rsid w:val="00DE1CBF"/>
    <w:rsid w:val="00DE31A5"/>
    <w:rsid w:val="00DE31C4"/>
    <w:rsid w:val="00DE6930"/>
    <w:rsid w:val="00DE707F"/>
    <w:rsid w:val="00DF006A"/>
    <w:rsid w:val="00DF0E8D"/>
    <w:rsid w:val="00DF42A7"/>
    <w:rsid w:val="00DF5DFC"/>
    <w:rsid w:val="00DF6652"/>
    <w:rsid w:val="00DF71F8"/>
    <w:rsid w:val="00DF73C3"/>
    <w:rsid w:val="00E00FD2"/>
    <w:rsid w:val="00E03472"/>
    <w:rsid w:val="00E03B09"/>
    <w:rsid w:val="00E03B49"/>
    <w:rsid w:val="00E04CBB"/>
    <w:rsid w:val="00E0580E"/>
    <w:rsid w:val="00E06DCD"/>
    <w:rsid w:val="00E07D43"/>
    <w:rsid w:val="00E1229A"/>
    <w:rsid w:val="00E1364F"/>
    <w:rsid w:val="00E148C6"/>
    <w:rsid w:val="00E21AF0"/>
    <w:rsid w:val="00E21BD5"/>
    <w:rsid w:val="00E21DD1"/>
    <w:rsid w:val="00E2614B"/>
    <w:rsid w:val="00E269F3"/>
    <w:rsid w:val="00E27FFA"/>
    <w:rsid w:val="00E319BD"/>
    <w:rsid w:val="00E31A3F"/>
    <w:rsid w:val="00E31B4C"/>
    <w:rsid w:val="00E368E3"/>
    <w:rsid w:val="00E36BF2"/>
    <w:rsid w:val="00E36FAC"/>
    <w:rsid w:val="00E417F4"/>
    <w:rsid w:val="00E4189E"/>
    <w:rsid w:val="00E41F47"/>
    <w:rsid w:val="00E41FB8"/>
    <w:rsid w:val="00E42E94"/>
    <w:rsid w:val="00E456BC"/>
    <w:rsid w:val="00E45B7F"/>
    <w:rsid w:val="00E5181F"/>
    <w:rsid w:val="00E5263C"/>
    <w:rsid w:val="00E5347E"/>
    <w:rsid w:val="00E547C8"/>
    <w:rsid w:val="00E54E97"/>
    <w:rsid w:val="00E5664A"/>
    <w:rsid w:val="00E56B90"/>
    <w:rsid w:val="00E60CCE"/>
    <w:rsid w:val="00E62FCC"/>
    <w:rsid w:val="00E64FC6"/>
    <w:rsid w:val="00E65222"/>
    <w:rsid w:val="00E65EE3"/>
    <w:rsid w:val="00E65F51"/>
    <w:rsid w:val="00E660C7"/>
    <w:rsid w:val="00E667AF"/>
    <w:rsid w:val="00E70015"/>
    <w:rsid w:val="00E71D91"/>
    <w:rsid w:val="00E72457"/>
    <w:rsid w:val="00E73994"/>
    <w:rsid w:val="00E74789"/>
    <w:rsid w:val="00E7569A"/>
    <w:rsid w:val="00E769C7"/>
    <w:rsid w:val="00E76BE9"/>
    <w:rsid w:val="00E7753D"/>
    <w:rsid w:val="00E77CCC"/>
    <w:rsid w:val="00E864C4"/>
    <w:rsid w:val="00E86AC3"/>
    <w:rsid w:val="00E86DF0"/>
    <w:rsid w:val="00E86FD5"/>
    <w:rsid w:val="00E87A1F"/>
    <w:rsid w:val="00E87AF5"/>
    <w:rsid w:val="00E906C6"/>
    <w:rsid w:val="00E90C6C"/>
    <w:rsid w:val="00E90FA7"/>
    <w:rsid w:val="00E9179E"/>
    <w:rsid w:val="00E9262F"/>
    <w:rsid w:val="00E93544"/>
    <w:rsid w:val="00E93A8E"/>
    <w:rsid w:val="00E95C95"/>
    <w:rsid w:val="00E96093"/>
    <w:rsid w:val="00E9693D"/>
    <w:rsid w:val="00E9705D"/>
    <w:rsid w:val="00EA06D0"/>
    <w:rsid w:val="00EA215C"/>
    <w:rsid w:val="00EA35DA"/>
    <w:rsid w:val="00EA58D3"/>
    <w:rsid w:val="00EA59B5"/>
    <w:rsid w:val="00EA6DB5"/>
    <w:rsid w:val="00EB25DF"/>
    <w:rsid w:val="00EB2A2A"/>
    <w:rsid w:val="00EB4072"/>
    <w:rsid w:val="00EB43FA"/>
    <w:rsid w:val="00EB4735"/>
    <w:rsid w:val="00EB49FF"/>
    <w:rsid w:val="00EB6050"/>
    <w:rsid w:val="00EB6839"/>
    <w:rsid w:val="00EC0D26"/>
    <w:rsid w:val="00EC279E"/>
    <w:rsid w:val="00EC27FF"/>
    <w:rsid w:val="00EC2FCD"/>
    <w:rsid w:val="00EC54E4"/>
    <w:rsid w:val="00EC6F5B"/>
    <w:rsid w:val="00ED0852"/>
    <w:rsid w:val="00ED0F76"/>
    <w:rsid w:val="00ED1328"/>
    <w:rsid w:val="00ED15DF"/>
    <w:rsid w:val="00ED2A97"/>
    <w:rsid w:val="00ED7769"/>
    <w:rsid w:val="00EE184D"/>
    <w:rsid w:val="00EE1A68"/>
    <w:rsid w:val="00EE1D42"/>
    <w:rsid w:val="00EE3422"/>
    <w:rsid w:val="00EE431D"/>
    <w:rsid w:val="00EE46BE"/>
    <w:rsid w:val="00EE4781"/>
    <w:rsid w:val="00EE53C2"/>
    <w:rsid w:val="00EF4667"/>
    <w:rsid w:val="00EF73CF"/>
    <w:rsid w:val="00EF7580"/>
    <w:rsid w:val="00F018D5"/>
    <w:rsid w:val="00F0233B"/>
    <w:rsid w:val="00F040FF"/>
    <w:rsid w:val="00F05C9A"/>
    <w:rsid w:val="00F072EE"/>
    <w:rsid w:val="00F10CC2"/>
    <w:rsid w:val="00F110A0"/>
    <w:rsid w:val="00F113D8"/>
    <w:rsid w:val="00F11C7E"/>
    <w:rsid w:val="00F11E10"/>
    <w:rsid w:val="00F12E4C"/>
    <w:rsid w:val="00F13653"/>
    <w:rsid w:val="00F13AD3"/>
    <w:rsid w:val="00F158EE"/>
    <w:rsid w:val="00F15979"/>
    <w:rsid w:val="00F216E5"/>
    <w:rsid w:val="00F23890"/>
    <w:rsid w:val="00F30626"/>
    <w:rsid w:val="00F315F0"/>
    <w:rsid w:val="00F33441"/>
    <w:rsid w:val="00F33B57"/>
    <w:rsid w:val="00F33CBF"/>
    <w:rsid w:val="00F350CB"/>
    <w:rsid w:val="00F356C4"/>
    <w:rsid w:val="00F359FC"/>
    <w:rsid w:val="00F35C71"/>
    <w:rsid w:val="00F367BA"/>
    <w:rsid w:val="00F36B09"/>
    <w:rsid w:val="00F37201"/>
    <w:rsid w:val="00F37A27"/>
    <w:rsid w:val="00F4181F"/>
    <w:rsid w:val="00F41A1E"/>
    <w:rsid w:val="00F440E4"/>
    <w:rsid w:val="00F4450B"/>
    <w:rsid w:val="00F5072C"/>
    <w:rsid w:val="00F510D5"/>
    <w:rsid w:val="00F52B1D"/>
    <w:rsid w:val="00F53163"/>
    <w:rsid w:val="00F53874"/>
    <w:rsid w:val="00F5711A"/>
    <w:rsid w:val="00F57370"/>
    <w:rsid w:val="00F57B39"/>
    <w:rsid w:val="00F6036E"/>
    <w:rsid w:val="00F61048"/>
    <w:rsid w:val="00F61361"/>
    <w:rsid w:val="00F61EA5"/>
    <w:rsid w:val="00F627AC"/>
    <w:rsid w:val="00F630CF"/>
    <w:rsid w:val="00F63313"/>
    <w:rsid w:val="00F63CB1"/>
    <w:rsid w:val="00F643CC"/>
    <w:rsid w:val="00F65C64"/>
    <w:rsid w:val="00F65ED1"/>
    <w:rsid w:val="00F74241"/>
    <w:rsid w:val="00F74350"/>
    <w:rsid w:val="00F76D92"/>
    <w:rsid w:val="00F809F6"/>
    <w:rsid w:val="00F84A5A"/>
    <w:rsid w:val="00F84BD5"/>
    <w:rsid w:val="00F85646"/>
    <w:rsid w:val="00F86B7E"/>
    <w:rsid w:val="00F90D81"/>
    <w:rsid w:val="00F90DA0"/>
    <w:rsid w:val="00F91575"/>
    <w:rsid w:val="00F933A3"/>
    <w:rsid w:val="00F951AF"/>
    <w:rsid w:val="00F953F1"/>
    <w:rsid w:val="00F95524"/>
    <w:rsid w:val="00F960A6"/>
    <w:rsid w:val="00F971EF"/>
    <w:rsid w:val="00FA040D"/>
    <w:rsid w:val="00FA0493"/>
    <w:rsid w:val="00FA07D9"/>
    <w:rsid w:val="00FA2870"/>
    <w:rsid w:val="00FA28D3"/>
    <w:rsid w:val="00FA34CB"/>
    <w:rsid w:val="00FA6FC3"/>
    <w:rsid w:val="00FB0883"/>
    <w:rsid w:val="00FB17C0"/>
    <w:rsid w:val="00FB5724"/>
    <w:rsid w:val="00FC0D30"/>
    <w:rsid w:val="00FC24B6"/>
    <w:rsid w:val="00FC3AE8"/>
    <w:rsid w:val="00FC44BA"/>
    <w:rsid w:val="00FC6431"/>
    <w:rsid w:val="00FC6DF2"/>
    <w:rsid w:val="00FD08D1"/>
    <w:rsid w:val="00FD2620"/>
    <w:rsid w:val="00FD3534"/>
    <w:rsid w:val="00FD3605"/>
    <w:rsid w:val="00FD7BFB"/>
    <w:rsid w:val="00FE211C"/>
    <w:rsid w:val="00FE4346"/>
    <w:rsid w:val="00FE5889"/>
    <w:rsid w:val="00FE62CC"/>
    <w:rsid w:val="00FE72E0"/>
    <w:rsid w:val="00FF1D6D"/>
    <w:rsid w:val="00FF4087"/>
    <w:rsid w:val="00FF5907"/>
    <w:rsid w:val="00FF6087"/>
    <w:rsid w:val="00FF73DA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759971C"/>
  <w15:docId w15:val="{CBC5685C-4DF4-4329-B30C-F08A30F0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B64"/>
    <w:rPr>
      <w:sz w:val="22"/>
      <w:szCs w:val="22"/>
    </w:rPr>
  </w:style>
  <w:style w:type="paragraph" w:styleId="Heading1">
    <w:name w:val="heading 1"/>
    <w:aliases w:val="Aspen Heading 1"/>
    <w:basedOn w:val="Normal"/>
    <w:next w:val="Normal"/>
    <w:link w:val="Heading1Char"/>
    <w:qFormat/>
    <w:rsid w:val="00886EC2"/>
    <w:pPr>
      <w:spacing w:before="360" w:after="120"/>
      <w:outlineLvl w:val="0"/>
    </w:pPr>
    <w:rPr>
      <w:rFonts w:cs="Arial"/>
      <w:b/>
      <w:color w:val="6C737A"/>
      <w:sz w:val="28"/>
    </w:rPr>
  </w:style>
  <w:style w:type="paragraph" w:styleId="Heading2">
    <w:name w:val="heading 2"/>
    <w:aliases w:val="Aspen Heading 2"/>
    <w:basedOn w:val="Normal"/>
    <w:next w:val="Normal"/>
    <w:link w:val="Heading2Char"/>
    <w:unhideWhenUsed/>
    <w:qFormat/>
    <w:rsid w:val="00E86DF0"/>
    <w:pPr>
      <w:spacing w:before="240" w:after="120"/>
      <w:outlineLvl w:val="1"/>
    </w:pPr>
    <w:rPr>
      <w:rFonts w:cs="Arial"/>
      <w:i/>
      <w:color w:val="6C737A"/>
      <w:sz w:val="24"/>
    </w:rPr>
  </w:style>
  <w:style w:type="paragraph" w:styleId="Heading3">
    <w:name w:val="heading 3"/>
    <w:aliases w:val="Aspen Heading 3"/>
    <w:basedOn w:val="Normal"/>
    <w:next w:val="Normal"/>
    <w:link w:val="Heading3Char"/>
    <w:unhideWhenUsed/>
    <w:qFormat/>
    <w:rsid w:val="00E86DF0"/>
    <w:pPr>
      <w:spacing w:before="240" w:after="120"/>
      <w:outlineLvl w:val="2"/>
    </w:pPr>
    <w:rPr>
      <w:rFonts w:cs="Arial"/>
      <w:smallCaps/>
      <w:color w:val="6C737A"/>
    </w:rPr>
  </w:style>
  <w:style w:type="paragraph" w:styleId="Heading4">
    <w:name w:val="heading 4"/>
    <w:aliases w:val="Aspen Table Heading"/>
    <w:basedOn w:val="Normal"/>
    <w:next w:val="Normal"/>
    <w:link w:val="Heading4Char"/>
    <w:uiPriority w:val="9"/>
    <w:unhideWhenUsed/>
    <w:rsid w:val="00E86DF0"/>
    <w:pPr>
      <w:jc w:val="center"/>
      <w:outlineLvl w:val="3"/>
    </w:pPr>
    <w:rPr>
      <w:b/>
      <w:color w:val="FFFF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3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3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3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3C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3C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pen Heading 1 Char"/>
    <w:basedOn w:val="DefaultParagraphFont"/>
    <w:link w:val="Heading1"/>
    <w:rsid w:val="00886EC2"/>
    <w:rPr>
      <w:rFonts w:cs="Arial"/>
      <w:b/>
      <w:color w:val="6C737A"/>
      <w:sz w:val="28"/>
      <w:szCs w:val="22"/>
    </w:rPr>
  </w:style>
  <w:style w:type="character" w:customStyle="1" w:styleId="Heading2Char">
    <w:name w:val="Heading 2 Char"/>
    <w:aliases w:val="Aspen Heading 2 Char"/>
    <w:basedOn w:val="DefaultParagraphFont"/>
    <w:link w:val="Heading2"/>
    <w:uiPriority w:val="9"/>
    <w:rsid w:val="00E86DF0"/>
    <w:rPr>
      <w:rFonts w:cs="Arial"/>
      <w:i/>
      <w:color w:val="6C737A"/>
      <w:sz w:val="24"/>
      <w:szCs w:val="22"/>
    </w:rPr>
  </w:style>
  <w:style w:type="character" w:customStyle="1" w:styleId="Heading3Char">
    <w:name w:val="Heading 3 Char"/>
    <w:aliases w:val="Aspen Heading 3 Char"/>
    <w:basedOn w:val="DefaultParagraphFont"/>
    <w:link w:val="Heading3"/>
    <w:uiPriority w:val="9"/>
    <w:rsid w:val="00E86DF0"/>
    <w:rPr>
      <w:rFonts w:cs="Arial"/>
      <w:smallCaps/>
      <w:color w:val="6C737A"/>
      <w:sz w:val="22"/>
      <w:szCs w:val="22"/>
    </w:rPr>
  </w:style>
  <w:style w:type="character" w:customStyle="1" w:styleId="Heading4Char">
    <w:name w:val="Heading 4 Char"/>
    <w:aliases w:val="Aspen Table Heading Char"/>
    <w:basedOn w:val="DefaultParagraphFont"/>
    <w:link w:val="Heading4"/>
    <w:uiPriority w:val="9"/>
    <w:rsid w:val="00E86DF0"/>
    <w:rPr>
      <w:b/>
      <w:color w:val="FFFFF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3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3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3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3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3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aliases w:val="Aspen Hyperlink"/>
    <w:basedOn w:val="DefaultParagraphFont"/>
    <w:uiPriority w:val="99"/>
    <w:unhideWhenUsed/>
    <w:rsid w:val="00E86DF0"/>
    <w:rPr>
      <w:color w:val="6C737A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088"/>
    <w:rPr>
      <w:color w:val="B0342E"/>
      <w:u w:val="single"/>
    </w:rPr>
  </w:style>
  <w:style w:type="table" w:customStyle="1" w:styleId="AspenTable">
    <w:name w:val="Aspen Table"/>
    <w:basedOn w:val="TableNormal"/>
    <w:uiPriority w:val="99"/>
    <w:qFormat/>
    <w:rsid w:val="001F7954"/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5E6E66"/>
        <w:vAlign w:val="center"/>
      </w:tcPr>
    </w:tblStylePr>
    <w:tblStylePr w:type="band2Horz">
      <w:tblPr/>
      <w:tcPr>
        <w:shd w:val="clear" w:color="auto" w:fill="D9D9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spacing w:before="240"/>
    </w:pPr>
    <w:rPr>
      <w:noProof/>
    </w:rPr>
  </w:style>
  <w:style w:type="table" w:customStyle="1" w:styleId="LightShading1">
    <w:name w:val="Light Shading1"/>
    <w:basedOn w:val="TableNormal"/>
    <w:uiPriority w:val="60"/>
    <w:rsid w:val="008821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8821D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aliases w:val="Aspen No Spacing"/>
    <w:basedOn w:val="Normal"/>
    <w:uiPriority w:val="1"/>
    <w:qFormat/>
    <w:rsid w:val="00C44E3C"/>
  </w:style>
  <w:style w:type="table" w:styleId="LightShading-Accent2">
    <w:name w:val="Light Shading Accent 2"/>
    <w:basedOn w:val="TableNormal"/>
    <w:uiPriority w:val="60"/>
    <w:rsid w:val="008821D5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8821D5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8821D5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AspenColumnHeading">
    <w:name w:val="Aspen Column Heading"/>
    <w:basedOn w:val="Heading1"/>
    <w:qFormat/>
    <w:rsid w:val="00E86DF0"/>
  </w:style>
  <w:style w:type="paragraph" w:styleId="Header">
    <w:name w:val="header"/>
    <w:basedOn w:val="Normal"/>
    <w:link w:val="HeaderChar"/>
    <w:unhideWhenUsed/>
    <w:rsid w:val="003F2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530"/>
  </w:style>
  <w:style w:type="paragraph" w:customStyle="1" w:styleId="AspenHeader">
    <w:name w:val="Aspen Header"/>
    <w:basedOn w:val="Normal"/>
    <w:qFormat/>
    <w:rsid w:val="00E86DF0"/>
    <w:pPr>
      <w:jc w:val="right"/>
    </w:pPr>
    <w:rPr>
      <w:color w:val="6C737A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44E3C"/>
    <w:pPr>
      <w:outlineLvl w:val="9"/>
    </w:pPr>
  </w:style>
  <w:style w:type="paragraph" w:customStyle="1" w:styleId="AspenSubjectLine">
    <w:name w:val="Aspen Subject Line"/>
    <w:basedOn w:val="Normal"/>
    <w:qFormat/>
    <w:rsid w:val="00886EC2"/>
    <w:pPr>
      <w:spacing w:after="240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5E5E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5E"/>
  </w:style>
  <w:style w:type="paragraph" w:styleId="BalloonText">
    <w:name w:val="Balloon Text"/>
    <w:basedOn w:val="Normal"/>
    <w:link w:val="BalloonTextChar"/>
    <w:uiPriority w:val="99"/>
    <w:semiHidden/>
    <w:unhideWhenUsed/>
    <w:rsid w:val="005E5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E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basedOn w:val="TableNormal"/>
    <w:uiPriority w:val="63"/>
    <w:rsid w:val="006B7A0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C16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ind w:left="440"/>
    </w:pPr>
  </w:style>
  <w:style w:type="paragraph" w:customStyle="1" w:styleId="CoverTitle">
    <w:name w:val="Cover Title"/>
    <w:basedOn w:val="Normal"/>
    <w:qFormat/>
    <w:rsid w:val="00675806"/>
    <w:pPr>
      <w:jc w:val="center"/>
    </w:pPr>
    <w:rPr>
      <w:b/>
      <w:color w:val="6C737A"/>
      <w:sz w:val="48"/>
      <w:szCs w:val="48"/>
    </w:rPr>
  </w:style>
  <w:style w:type="paragraph" w:customStyle="1" w:styleId="AspenFooter">
    <w:name w:val="Aspen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CoverSubtitle">
    <w:name w:val="Cover Subtitle"/>
    <w:basedOn w:val="Normal"/>
    <w:qFormat/>
    <w:rsid w:val="00857EC0"/>
    <w:pPr>
      <w:jc w:val="center"/>
    </w:pPr>
    <w:rPr>
      <w:i/>
      <w:color w:val="6C737A"/>
      <w:sz w:val="36"/>
      <w:szCs w:val="36"/>
    </w:rPr>
  </w:style>
  <w:style w:type="paragraph" w:customStyle="1" w:styleId="CoverDate">
    <w:name w:val="Cover Date"/>
    <w:basedOn w:val="Normal"/>
    <w:qFormat/>
    <w:rsid w:val="00857EC0"/>
    <w:pPr>
      <w:jc w:val="center"/>
    </w:pPr>
    <w:rPr>
      <w:color w:val="6C737A"/>
    </w:rPr>
  </w:style>
  <w:style w:type="paragraph" w:customStyle="1" w:styleId="CoverFooter">
    <w:name w:val="Cover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AspenLetter2ndPageHeader">
    <w:name w:val="Aspen Letter 2nd Page Header"/>
    <w:basedOn w:val="AspenHeader"/>
    <w:qFormat/>
    <w:rsid w:val="00857EC0"/>
  </w:style>
  <w:style w:type="paragraph" w:customStyle="1" w:styleId="AspenLetter2ndPageFooter">
    <w:name w:val="Aspen Letter 2nd Page Footer"/>
    <w:basedOn w:val="Footer"/>
    <w:qFormat/>
    <w:rsid w:val="00857EC0"/>
    <w:pPr>
      <w:jc w:val="right"/>
    </w:pPr>
    <w:rPr>
      <w:color w:val="6C737A"/>
      <w:sz w:val="20"/>
    </w:rPr>
  </w:style>
  <w:style w:type="paragraph" w:customStyle="1" w:styleId="LOERFPHeader">
    <w:name w:val="LOE/RFP Header"/>
    <w:basedOn w:val="Normal"/>
    <w:qFormat/>
    <w:rsid w:val="00857EC0"/>
    <w:pPr>
      <w:pBdr>
        <w:bottom w:val="single" w:sz="6" w:space="1" w:color="F4C40C"/>
      </w:pBdr>
      <w:tabs>
        <w:tab w:val="right" w:pos="9360"/>
      </w:tabs>
    </w:pPr>
    <w:rPr>
      <w:color w:val="6C737A"/>
      <w:sz w:val="20"/>
    </w:rPr>
  </w:style>
  <w:style w:type="paragraph" w:customStyle="1" w:styleId="LOERFPFooter">
    <w:name w:val="LOE/RFP Footer"/>
    <w:basedOn w:val="Footer"/>
    <w:qFormat/>
    <w:rsid w:val="00857EC0"/>
    <w:pPr>
      <w:pBdr>
        <w:top w:val="single" w:sz="6" w:space="1" w:color="F4C40C"/>
      </w:pBdr>
    </w:pPr>
    <w:rPr>
      <w:color w:val="6C737A"/>
      <w:sz w:val="20"/>
    </w:rPr>
  </w:style>
  <w:style w:type="paragraph" w:customStyle="1" w:styleId="AspenNumberedList">
    <w:name w:val="Aspen Numbered List"/>
    <w:basedOn w:val="Normal"/>
    <w:qFormat/>
    <w:rsid w:val="003E0983"/>
    <w:pPr>
      <w:numPr>
        <w:numId w:val="1"/>
      </w:numPr>
      <w:spacing w:before="240" w:after="240"/>
      <w:ind w:left="360"/>
    </w:pPr>
  </w:style>
  <w:style w:type="paragraph" w:customStyle="1" w:styleId="Appendices">
    <w:name w:val="Appendices"/>
    <w:basedOn w:val="Normal"/>
    <w:qFormat/>
    <w:rsid w:val="005417F9"/>
    <w:pPr>
      <w:spacing w:before="240" w:after="120"/>
    </w:pPr>
  </w:style>
  <w:style w:type="paragraph" w:customStyle="1" w:styleId="AspenBullet1">
    <w:name w:val="Aspen Bullet 1"/>
    <w:basedOn w:val="Normal"/>
    <w:uiPriority w:val="99"/>
    <w:qFormat/>
    <w:rsid w:val="006B335D"/>
    <w:pPr>
      <w:numPr>
        <w:numId w:val="2"/>
      </w:numPr>
      <w:spacing w:after="120"/>
    </w:pPr>
  </w:style>
  <w:style w:type="paragraph" w:customStyle="1" w:styleId="AspenBullet2">
    <w:name w:val="Aspen Bullet 2"/>
    <w:basedOn w:val="AspenBullet1"/>
    <w:uiPriority w:val="99"/>
    <w:qFormat/>
    <w:rsid w:val="00315E6F"/>
  </w:style>
  <w:style w:type="paragraph" w:customStyle="1" w:styleId="AspenBullet3">
    <w:name w:val="Aspen Bullet 3"/>
    <w:basedOn w:val="AspenBullet2"/>
    <w:uiPriority w:val="99"/>
    <w:qFormat/>
    <w:rsid w:val="00315E6F"/>
    <w:pPr>
      <w:numPr>
        <w:ilvl w:val="2"/>
      </w:numPr>
      <w:ind w:left="1440"/>
    </w:pPr>
  </w:style>
  <w:style w:type="paragraph" w:styleId="ListParagraph">
    <w:name w:val="List Paragraph"/>
    <w:basedOn w:val="Normal"/>
    <w:uiPriority w:val="34"/>
    <w:qFormat/>
    <w:rsid w:val="00866866"/>
    <w:pPr>
      <w:ind w:left="720"/>
      <w:contextualSpacing/>
    </w:pPr>
    <w:rPr>
      <w:rFonts w:ascii="Arial" w:eastAsia="Arial" w:hAnsi="Arial"/>
      <w:sz w:val="20"/>
    </w:rPr>
  </w:style>
  <w:style w:type="paragraph" w:customStyle="1" w:styleId="AspenBody">
    <w:name w:val="Aspen Body"/>
    <w:basedOn w:val="Normal"/>
    <w:qFormat/>
    <w:rsid w:val="003E0983"/>
    <w:pPr>
      <w:spacing w:before="120" w:after="240"/>
    </w:pPr>
  </w:style>
  <w:style w:type="table" w:styleId="MediumShading1-Accent4">
    <w:name w:val="Medium Shading 1 Accent 4"/>
    <w:basedOn w:val="TableNormal"/>
    <w:uiPriority w:val="63"/>
    <w:rsid w:val="00096199"/>
    <w:tblPr>
      <w:tblStyleRowBandSize w:val="1"/>
      <w:tblStyleColBandSize w:val="1"/>
      <w:tblBorders>
        <w:top w:val="single" w:sz="8" w:space="0" w:color="8F959C" w:themeColor="accent4" w:themeTint="BF"/>
        <w:left w:val="single" w:sz="8" w:space="0" w:color="8F959C" w:themeColor="accent4" w:themeTint="BF"/>
        <w:bottom w:val="single" w:sz="8" w:space="0" w:color="8F959C" w:themeColor="accent4" w:themeTint="BF"/>
        <w:right w:val="single" w:sz="8" w:space="0" w:color="8F959C" w:themeColor="accent4" w:themeTint="BF"/>
        <w:insideH w:val="single" w:sz="8" w:space="0" w:color="8F959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  <w:shd w:val="clear" w:color="auto" w:fill="6C737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C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BB2F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A68"/>
    <w:rPr>
      <w:color w:val="808080"/>
    </w:rPr>
  </w:style>
  <w:style w:type="paragraph" w:styleId="NormalWeb">
    <w:name w:val="Normal (Web)"/>
    <w:basedOn w:val="Normal"/>
    <w:uiPriority w:val="99"/>
    <w:unhideWhenUsed/>
    <w:rsid w:val="00F953F1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2B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5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1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664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18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3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82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2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17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278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831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85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451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10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382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38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8983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54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391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2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331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05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841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480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6267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639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6031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330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931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2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5588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235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749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3147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681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3722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581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142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722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274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50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5730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568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6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4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1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6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4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5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77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91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\Desktop\Aspen%20LOE-RFP%20Template.dotx" TargetMode="External"/></Relationships>
</file>

<file path=word/theme/theme1.xml><?xml version="1.0" encoding="utf-8"?>
<a:theme xmlns:a="http://schemas.openxmlformats.org/drawingml/2006/main" name="Office Theme">
  <a:themeElements>
    <a:clrScheme name="Aspen Illuminatio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88927"/>
      </a:accent1>
      <a:accent2>
        <a:srgbClr val="979A55"/>
      </a:accent2>
      <a:accent3>
        <a:srgbClr val="F4C40C"/>
      </a:accent3>
      <a:accent4>
        <a:srgbClr val="6C737A"/>
      </a:accent4>
      <a:accent5>
        <a:srgbClr val="9F5443"/>
      </a:accent5>
      <a:accent6>
        <a:srgbClr val="698AB2"/>
      </a:accent6>
      <a:hlink>
        <a:srgbClr val="000000"/>
      </a:hlink>
      <a:folHlink>
        <a:srgbClr val="6C737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B9061A45A1614CB44400CE46B25995" ma:contentTypeVersion="13" ma:contentTypeDescription="Create a new document." ma:contentTypeScope="" ma:versionID="ef805434b02fc490d924341d383af658">
  <xsd:schema xmlns:xsd="http://www.w3.org/2001/XMLSchema" xmlns:xs="http://www.w3.org/2001/XMLSchema" xmlns:p="http://schemas.microsoft.com/office/2006/metadata/properties" xmlns:ns2="44080daf-d1c0-4ec0-a979-cd91fea3746e" xmlns:ns3="041c8d80-13ea-4352-b604-8b1c14a3a099" targetNamespace="http://schemas.microsoft.com/office/2006/metadata/properties" ma:root="true" ma:fieldsID="cdf94775f4b24702497f43ed1e3e1198" ns2:_="" ns3:_="">
    <xsd:import namespace="44080daf-d1c0-4ec0-a979-cd91fea3746e"/>
    <xsd:import namespace="041c8d80-13ea-4352-b604-8b1c14a3a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0daf-d1c0-4ec0-a979-cd91fea37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8d80-13ea-4352-b604-8b1c14a3a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C4285-8017-4460-A6BF-A0A5158F5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80daf-d1c0-4ec0-a979-cd91fea3746e"/>
    <ds:schemaRef ds:uri="041c8d80-13ea-4352-b604-8b1c14a3a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1DC027-1B64-4703-A247-EE8BB60A2AAC}">
  <ds:schemaRefs>
    <ds:schemaRef ds:uri="44080daf-d1c0-4ec0-a979-cd91fea3746e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041c8d80-13ea-4352-b604-8b1c14a3a099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92C9535-0FA8-4BB4-8409-FCFCF05F1F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1D52B1-F255-4373-A89E-44E9830C0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Aspen LOE-RFP Template.dotx</Template>
  <TotalTime>62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Sendro, Elaina</dc:creator>
  <cp:keywords/>
  <dc:description/>
  <cp:lastModifiedBy>Sendro, Elaina</cp:lastModifiedBy>
  <cp:revision>32</cp:revision>
  <cp:lastPrinted>2010-10-28T20:16:00Z</cp:lastPrinted>
  <dcterms:created xsi:type="dcterms:W3CDTF">2019-09-20T13:51:00Z</dcterms:created>
  <dcterms:modified xsi:type="dcterms:W3CDTF">2019-09-23T18:00:00Z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0x0101008EB9061A45A1614CB44400CE46B25995</vt:lpwstr>
  </property>
  <property fmtid="{D5CDD505-2E9C-101B-9397-08002B2CF9AE}" pid="3" name="Preview">
    <vt:lpwstr>https://aspenadvisors.hostpilot.com/leadership/images/TN_RFP.jpg</vt:lpwstr>
  </property>
</Properties>
</file>