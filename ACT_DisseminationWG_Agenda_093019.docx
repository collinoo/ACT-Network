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99723" w14:textId="0A310810" w:rsidR="009E64AE" w:rsidRPr="00F13653" w:rsidRDefault="003C20B0" w:rsidP="004E7A54">
      <w:pPr>
        <w:ind w:firstLine="720"/>
        <w:jc w:val="center"/>
      </w:pPr>
      <w:r>
        <w:rPr>
          <w:rFonts w:cs="Arial"/>
          <w:b/>
          <w:color w:val="6C737A" w:themeColor="accent4"/>
          <w:sz w:val="36"/>
        </w:rPr>
        <w:t>Agenda</w:t>
      </w:r>
    </w:p>
    <w:tbl>
      <w:tblPr>
        <w:tblStyle w:val="AspenTable"/>
        <w:tblW w:w="14393" w:type="dxa"/>
        <w:tblInd w:w="115" w:type="dxa"/>
        <w:tblLayout w:type="fixed"/>
        <w:tblLook w:val="0460" w:firstRow="1" w:lastRow="1" w:firstColumn="0" w:lastColumn="0" w:noHBand="0" w:noVBand="1"/>
      </w:tblPr>
      <w:tblGrid>
        <w:gridCol w:w="1973"/>
        <w:gridCol w:w="4860"/>
        <w:gridCol w:w="1980"/>
        <w:gridCol w:w="5580"/>
      </w:tblGrid>
      <w:tr w:rsidR="00F953F1" w:rsidRPr="00F953F1" w14:paraId="38971149" w14:textId="77777777" w:rsidTr="00F9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393" w:type="dxa"/>
            <w:gridSpan w:val="4"/>
            <w:shd w:val="clear" w:color="auto" w:fill="6C737A" w:themeFill="accent4"/>
          </w:tcPr>
          <w:p w14:paraId="1F91D4A2" w14:textId="77777777" w:rsidR="00F953F1" w:rsidRPr="003C20B0" w:rsidRDefault="00F953F1" w:rsidP="003B20E9">
            <w:pPr>
              <w:rPr>
                <w:rFonts w:asciiTheme="minorHAnsi" w:hAnsiTheme="minorHAnsi" w:cstheme="minorHAnsi"/>
                <w:b w:val="0"/>
                <w:sz w:val="24"/>
                <w:szCs w:val="20"/>
              </w:rPr>
            </w:pPr>
            <w:r w:rsidRPr="003C20B0">
              <w:rPr>
                <w:rFonts w:asciiTheme="minorHAnsi" w:hAnsiTheme="minorHAnsi" w:cstheme="minorHAnsi"/>
                <w:sz w:val="24"/>
                <w:szCs w:val="20"/>
              </w:rPr>
              <w:t>Meeting Information</w:t>
            </w:r>
          </w:p>
        </w:tc>
      </w:tr>
      <w:tr w:rsidR="00F953F1" w:rsidRPr="006C0A03" w14:paraId="62133819" w14:textId="77777777" w:rsidTr="003B20E9">
        <w:tc>
          <w:tcPr>
            <w:tcW w:w="1973" w:type="dxa"/>
            <w:vAlign w:val="center"/>
          </w:tcPr>
          <w:p w14:paraId="167EED79" w14:textId="62FEE008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Meeting Location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4860" w:type="dxa"/>
            <w:vAlign w:val="center"/>
          </w:tcPr>
          <w:p w14:paraId="1E68E72B" w14:textId="30FE2E69" w:rsidR="00F953F1" w:rsidRPr="006C0A03" w:rsidRDefault="000E6B50" w:rsidP="00584B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Phone</w:t>
            </w:r>
            <w:r w:rsidR="00C957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3979168B" w14:textId="0B220635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Meeting Time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5580" w:type="dxa"/>
            <w:vAlign w:val="center"/>
          </w:tcPr>
          <w:p w14:paraId="756295A1" w14:textId="6E2984AA" w:rsidR="00F953F1" w:rsidRPr="006C0A03" w:rsidRDefault="0093056E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DD0E37">
              <w:rPr>
                <w:rFonts w:asciiTheme="minorHAnsi" w:hAnsiTheme="minorHAnsi" w:cstheme="minorHAnsi"/>
                <w:sz w:val="20"/>
                <w:szCs w:val="20"/>
              </w:rPr>
              <w:t>:00 pm –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:00 pm</w:t>
            </w:r>
            <w:r w:rsidR="00DD0E37">
              <w:rPr>
                <w:rFonts w:asciiTheme="minorHAnsi" w:hAnsiTheme="minorHAnsi" w:cstheme="minorHAnsi"/>
                <w:sz w:val="20"/>
                <w:szCs w:val="20"/>
              </w:rPr>
              <w:t xml:space="preserve"> ET</w:t>
            </w:r>
          </w:p>
        </w:tc>
      </w:tr>
      <w:tr w:rsidR="00F953F1" w:rsidRPr="006C0A03" w14:paraId="383B2537" w14:textId="77777777" w:rsidTr="003B2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3" w:type="dxa"/>
            <w:vAlign w:val="center"/>
          </w:tcPr>
          <w:p w14:paraId="165C059B" w14:textId="66E570B7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Dial In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4860" w:type="dxa"/>
            <w:vAlign w:val="center"/>
          </w:tcPr>
          <w:p w14:paraId="634FBBB6" w14:textId="0AE04860" w:rsidR="00F953F1" w:rsidRPr="006C0A03" w:rsidRDefault="00551E9A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877-262-2695</w:t>
            </w:r>
            <w:r w:rsidR="00C957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04E11BFF" w14:textId="658E5239" w:rsidR="00F953F1" w:rsidRPr="006C0A03" w:rsidRDefault="00A105AE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Access Code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5580" w:type="dxa"/>
            <w:vAlign w:val="center"/>
          </w:tcPr>
          <w:p w14:paraId="4AFBC82C" w14:textId="45F0BE9E" w:rsidR="00F953F1" w:rsidRPr="006179FE" w:rsidRDefault="00551E9A" w:rsidP="003B20E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100856</w:t>
            </w:r>
          </w:p>
        </w:tc>
      </w:tr>
    </w:tbl>
    <w:p w14:paraId="52392C80" w14:textId="64BDA7B5" w:rsidR="00ED2A97" w:rsidRPr="00F953F1" w:rsidRDefault="00ED2A97" w:rsidP="003B20E9"/>
    <w:tbl>
      <w:tblPr>
        <w:tblStyle w:val="AspenTable"/>
        <w:tblW w:w="14400" w:type="dxa"/>
        <w:tblInd w:w="115" w:type="dxa"/>
        <w:tblLayout w:type="fixed"/>
        <w:tblLook w:val="0460" w:firstRow="1" w:lastRow="1" w:firstColumn="0" w:lastColumn="0" w:noHBand="0" w:noVBand="1"/>
      </w:tblPr>
      <w:tblGrid>
        <w:gridCol w:w="2957"/>
        <w:gridCol w:w="3043"/>
        <w:gridCol w:w="1175"/>
        <w:gridCol w:w="2970"/>
        <w:gridCol w:w="2970"/>
        <w:gridCol w:w="1285"/>
      </w:tblGrid>
      <w:tr w:rsidR="00F953F1" w:rsidRPr="00F953F1" w14:paraId="4CCFEE6E" w14:textId="77777777" w:rsidTr="00F9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0" w:type="dxa"/>
            <w:gridSpan w:val="6"/>
            <w:shd w:val="clear" w:color="auto" w:fill="6C737A" w:themeFill="accent4"/>
          </w:tcPr>
          <w:p w14:paraId="131CA418" w14:textId="77777777" w:rsidR="00F953F1" w:rsidRPr="003C20B0" w:rsidRDefault="00F953F1" w:rsidP="003B20E9">
            <w:pPr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  <w:r w:rsidRPr="003C20B0"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Attendees</w:t>
            </w:r>
          </w:p>
        </w:tc>
      </w:tr>
      <w:tr w:rsidR="00F953F1" w:rsidRPr="006C0A03" w14:paraId="7254E384" w14:textId="77777777" w:rsidTr="00DD0E37">
        <w:tc>
          <w:tcPr>
            <w:tcW w:w="6000" w:type="dxa"/>
            <w:gridSpan w:val="2"/>
          </w:tcPr>
          <w:p w14:paraId="5FFAD743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1175" w:type="dxa"/>
          </w:tcPr>
          <w:p w14:paraId="3521155C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Attended</w:t>
            </w:r>
          </w:p>
        </w:tc>
        <w:tc>
          <w:tcPr>
            <w:tcW w:w="5940" w:type="dxa"/>
            <w:gridSpan w:val="2"/>
          </w:tcPr>
          <w:p w14:paraId="513D331A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1285" w:type="dxa"/>
          </w:tcPr>
          <w:p w14:paraId="33DE4DA1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Attended</w:t>
            </w:r>
          </w:p>
        </w:tc>
      </w:tr>
      <w:tr w:rsidR="008A4485" w:rsidRPr="006C0A03" w14:paraId="26CE14B7" w14:textId="77777777" w:rsidTr="007100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57" w:type="dxa"/>
            <w:vAlign w:val="center"/>
          </w:tcPr>
          <w:p w14:paraId="2E008DD7" w14:textId="77777777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Steven Reis</w:t>
            </w:r>
          </w:p>
        </w:tc>
        <w:tc>
          <w:tcPr>
            <w:tcW w:w="3043" w:type="dxa"/>
            <w:vAlign w:val="center"/>
          </w:tcPr>
          <w:p w14:paraId="3DA92A7A" w14:textId="2E2E6C2C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Pittsburgh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10714723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vAlign w:val="center"/>
              </w:tcPr>
              <w:p w14:paraId="1DCF56F9" w14:textId="0DD21418" w:rsidR="008A4485" w:rsidRPr="00F953F1" w:rsidRDefault="008A4485" w:rsidP="008A4485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970" w:type="dxa"/>
            <w:vAlign w:val="center"/>
          </w:tcPr>
          <w:p w14:paraId="35C2B1F8" w14:textId="176D5823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Jennifer Humensky</w:t>
            </w:r>
          </w:p>
        </w:tc>
        <w:tc>
          <w:tcPr>
            <w:tcW w:w="2970" w:type="dxa"/>
            <w:vAlign w:val="center"/>
          </w:tcPr>
          <w:p w14:paraId="36486154" w14:textId="58DAFE58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Columbia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20925844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</w:tcPr>
              <w:p w14:paraId="11CAA950" w14:textId="2A605346" w:rsidR="008A4485" w:rsidRPr="006C0A03" w:rsidRDefault="003F527B" w:rsidP="008A4485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8A4485" w:rsidRPr="006C0A03" w14:paraId="33613DAA" w14:textId="77777777" w:rsidTr="00710042">
        <w:tc>
          <w:tcPr>
            <w:tcW w:w="2957" w:type="dxa"/>
            <w:vAlign w:val="center"/>
          </w:tcPr>
          <w:p w14:paraId="6BC80524" w14:textId="594972BD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Elaine Morrato</w:t>
            </w:r>
          </w:p>
        </w:tc>
        <w:tc>
          <w:tcPr>
            <w:tcW w:w="3043" w:type="dxa"/>
            <w:vAlign w:val="center"/>
          </w:tcPr>
          <w:p w14:paraId="4AFD823A" w14:textId="66BE29FB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Colorado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9333514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vAlign w:val="center"/>
              </w:tcPr>
              <w:p w14:paraId="7A79CB6D" w14:textId="7DC3927D" w:rsidR="008A4485" w:rsidRPr="00F953F1" w:rsidRDefault="001511E0" w:rsidP="008A4485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970" w:type="dxa"/>
            <w:vAlign w:val="center"/>
          </w:tcPr>
          <w:p w14:paraId="4E5C430B" w14:textId="4828DEEF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Elaina Sendro</w:t>
            </w:r>
          </w:p>
        </w:tc>
        <w:tc>
          <w:tcPr>
            <w:tcW w:w="2970" w:type="dxa"/>
            <w:vAlign w:val="center"/>
          </w:tcPr>
          <w:p w14:paraId="2D7E0511" w14:textId="62FD5D19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Chartis Group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4607184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</w:tcPr>
              <w:p w14:paraId="56952960" w14:textId="3963EEBD" w:rsidR="008A4485" w:rsidRPr="006C0A03" w:rsidRDefault="003F527B" w:rsidP="008A4485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8A4485" w:rsidRPr="006C0A03" w14:paraId="216C0B87" w14:textId="77777777" w:rsidTr="007100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57" w:type="dxa"/>
            <w:vAlign w:val="center"/>
          </w:tcPr>
          <w:p w14:paraId="3D4B84FF" w14:textId="6339FDC2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Harold Pincus</w:t>
            </w:r>
          </w:p>
        </w:tc>
        <w:tc>
          <w:tcPr>
            <w:tcW w:w="3043" w:type="dxa"/>
            <w:vAlign w:val="center"/>
          </w:tcPr>
          <w:p w14:paraId="34876AEA" w14:textId="41569432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Columbia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175641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vAlign w:val="center"/>
              </w:tcPr>
              <w:p w14:paraId="4A1D69C6" w14:textId="385525EC" w:rsidR="008A4485" w:rsidRPr="00F953F1" w:rsidRDefault="001511E0" w:rsidP="008A4485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970" w:type="dxa"/>
            <w:vAlign w:val="center"/>
          </w:tcPr>
          <w:p w14:paraId="13F2A9CC" w14:textId="61E3464D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Paige Ottmar </w:t>
            </w:r>
          </w:p>
        </w:tc>
        <w:tc>
          <w:tcPr>
            <w:tcW w:w="2970" w:type="dxa"/>
            <w:vAlign w:val="center"/>
          </w:tcPr>
          <w:p w14:paraId="656FB7CE" w14:textId="59AB8686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Chartis Group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9578599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</w:tcPr>
              <w:p w14:paraId="09EB42BD" w14:textId="7DB79AF2" w:rsidR="008A4485" w:rsidRDefault="003F527B" w:rsidP="008A4485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8A4485" w:rsidRPr="006C0A03" w14:paraId="16D43120" w14:textId="77777777" w:rsidTr="006B642F">
        <w:tc>
          <w:tcPr>
            <w:tcW w:w="2957" w:type="dxa"/>
            <w:vAlign w:val="center"/>
          </w:tcPr>
          <w:p w14:paraId="75827FE8" w14:textId="2A8065D2" w:rsidR="008A4485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Lindsay Lennox</w:t>
            </w:r>
          </w:p>
        </w:tc>
        <w:tc>
          <w:tcPr>
            <w:tcW w:w="3043" w:type="dxa"/>
            <w:vAlign w:val="center"/>
          </w:tcPr>
          <w:p w14:paraId="2A71D80D" w14:textId="34BFD1E4" w:rsidR="008A4485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Colorado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5114538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vAlign w:val="center"/>
              </w:tcPr>
              <w:p w14:paraId="6C7A2C6F" w14:textId="32B782C5" w:rsidR="008A4485" w:rsidRDefault="001511E0" w:rsidP="008A4485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940" w:type="dxa"/>
            <w:gridSpan w:val="2"/>
            <w:vAlign w:val="center"/>
          </w:tcPr>
          <w:p w14:paraId="260783A1" w14:textId="670CE12B" w:rsidR="008A4485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Other: 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873202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</w:tcPr>
              <w:p w14:paraId="09518125" w14:textId="7C7C2448" w:rsidR="008A4485" w:rsidRDefault="008A4485" w:rsidP="008A4485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</w:tr>
    </w:tbl>
    <w:tbl>
      <w:tblPr>
        <w:tblW w:w="4995" w:type="pct"/>
        <w:tblInd w:w="108" w:type="dxa"/>
        <w:tblBorders>
          <w:top w:val="single" w:sz="4" w:space="0" w:color="6C737A" w:themeColor="accent4"/>
          <w:left w:val="single" w:sz="4" w:space="0" w:color="6C737A" w:themeColor="accent4"/>
          <w:bottom w:val="single" w:sz="4" w:space="0" w:color="6C737A" w:themeColor="accent4"/>
          <w:right w:val="single" w:sz="4" w:space="0" w:color="6C737A" w:themeColor="accent4"/>
          <w:insideH w:val="single" w:sz="4" w:space="0" w:color="6C737A" w:themeColor="accent4"/>
          <w:insideV w:val="single" w:sz="4" w:space="0" w:color="6C737A" w:themeColor="accent4"/>
        </w:tblBorders>
        <w:tblLayout w:type="fixed"/>
        <w:tblLook w:val="01E0" w:firstRow="1" w:lastRow="1" w:firstColumn="1" w:lastColumn="1" w:noHBand="0" w:noVBand="0"/>
      </w:tblPr>
      <w:tblGrid>
        <w:gridCol w:w="3129"/>
        <w:gridCol w:w="5313"/>
        <w:gridCol w:w="5934"/>
      </w:tblGrid>
      <w:tr w:rsidR="00F953F1" w:rsidRPr="00F953F1" w14:paraId="01756701" w14:textId="77777777" w:rsidTr="003B20E9">
        <w:trPr>
          <w:trHeight w:val="394"/>
          <w:tblHeader/>
        </w:trPr>
        <w:tc>
          <w:tcPr>
            <w:tcW w:w="5000" w:type="pct"/>
            <w:gridSpan w:val="3"/>
            <w:shd w:val="clear" w:color="auto" w:fill="6C737A" w:themeFill="accent4"/>
            <w:vAlign w:val="center"/>
          </w:tcPr>
          <w:p w14:paraId="021F2FB2" w14:textId="77777777" w:rsidR="00F953F1" w:rsidRPr="00F953F1" w:rsidRDefault="00F953F1" w:rsidP="003B20E9">
            <w:pPr>
              <w:pStyle w:val="Heading1"/>
              <w:spacing w:before="0" w:after="0"/>
              <w:jc w:val="center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  <w:r w:rsidRPr="003C20B0"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Agenda/Minutes</w:t>
            </w:r>
          </w:p>
        </w:tc>
      </w:tr>
      <w:tr w:rsidR="000F047B" w:rsidRPr="00F953F1" w14:paraId="5DD5AAB4" w14:textId="77777777" w:rsidTr="00B2680F">
        <w:trPr>
          <w:trHeight w:val="286"/>
          <w:tblHeader/>
        </w:trPr>
        <w:tc>
          <w:tcPr>
            <w:tcW w:w="1088" w:type="pct"/>
            <w:shd w:val="clear" w:color="auto" w:fill="E1E2E4" w:themeFill="accent4" w:themeFillTint="33"/>
            <w:vAlign w:val="center"/>
          </w:tcPr>
          <w:p w14:paraId="0FFD52B5" w14:textId="77777777" w:rsidR="000F047B" w:rsidRPr="00F953F1" w:rsidRDefault="000F047B" w:rsidP="003B20E9">
            <w:pPr>
              <w:pStyle w:val="Heading1"/>
              <w:spacing w:beforeLines="20" w:before="48" w:afterLines="20" w:after="48"/>
              <w:jc w:val="center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  <w:szCs w:val="20"/>
              </w:rPr>
            </w:pPr>
            <w:bookmarkStart w:id="0" w:name="_Hlk508348529"/>
            <w:r w:rsidRPr="00F953F1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Agenda Item</w:t>
            </w:r>
          </w:p>
        </w:tc>
        <w:tc>
          <w:tcPr>
            <w:tcW w:w="1848" w:type="pct"/>
            <w:shd w:val="clear" w:color="auto" w:fill="E1E2E4" w:themeFill="accent4" w:themeFillTint="33"/>
            <w:vAlign w:val="center"/>
          </w:tcPr>
          <w:p w14:paraId="0162F826" w14:textId="2C834850" w:rsidR="000F047B" w:rsidRPr="00F953F1" w:rsidRDefault="00086ACA" w:rsidP="003B20E9">
            <w:pPr>
              <w:keepNext/>
              <w:keepLines/>
              <w:autoSpaceDE w:val="0"/>
              <w:autoSpaceDN w:val="0"/>
              <w:adjustRightInd w:val="0"/>
              <w:spacing w:beforeLines="20" w:before="48" w:afterLines="20" w:after="48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Points of </w:t>
            </w:r>
            <w:r w:rsidR="000F047B" w:rsidRPr="00F953F1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Discussion</w:t>
            </w:r>
          </w:p>
        </w:tc>
        <w:tc>
          <w:tcPr>
            <w:tcW w:w="2064" w:type="pct"/>
            <w:shd w:val="clear" w:color="auto" w:fill="E1E2E4" w:themeFill="accent4" w:themeFillTint="33"/>
            <w:vAlign w:val="center"/>
          </w:tcPr>
          <w:p w14:paraId="4CD68C6A" w14:textId="4CB60BA4" w:rsidR="000F047B" w:rsidRPr="00F953F1" w:rsidRDefault="00086ACA" w:rsidP="003B20E9">
            <w:pPr>
              <w:pStyle w:val="Heading1"/>
              <w:spacing w:beforeLines="20" w:before="48" w:afterLines="20" w:after="48"/>
              <w:jc w:val="center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Meeting Notes</w:t>
            </w:r>
            <w:r w:rsidR="000F047B" w:rsidRPr="00F953F1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/Follow-up</w:t>
            </w:r>
          </w:p>
        </w:tc>
      </w:tr>
      <w:tr w:rsidR="007B3A56" w:rsidRPr="00F953F1" w14:paraId="5F1A8FFC" w14:textId="77777777" w:rsidTr="000E12F9">
        <w:trPr>
          <w:trHeight w:val="511"/>
        </w:trPr>
        <w:tc>
          <w:tcPr>
            <w:tcW w:w="1088" w:type="pct"/>
            <w:vAlign w:val="center"/>
          </w:tcPr>
          <w:p w14:paraId="424CD78D" w14:textId="579EC943" w:rsidR="007B3A56" w:rsidRDefault="0024043A" w:rsidP="00ED776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Evaluation Updates</w:t>
            </w:r>
          </w:p>
        </w:tc>
        <w:tc>
          <w:tcPr>
            <w:tcW w:w="1848" w:type="pct"/>
            <w:vAlign w:val="center"/>
          </w:tcPr>
          <w:p w14:paraId="18F61F48" w14:textId="6F13B4AE" w:rsidR="0024043A" w:rsidRPr="009847C7" w:rsidRDefault="00B006EB" w:rsidP="009847C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Review comments on the</w:t>
            </w:r>
            <w:r w:rsidR="0024043A">
              <w:rPr>
                <w:rFonts w:asciiTheme="minorHAnsi" w:hAnsiTheme="minorHAnsi" w:cstheme="minorHAnsi"/>
                <w:color w:val="000000" w:themeColor="text1"/>
              </w:rPr>
              <w:t xml:space="preserve"> ACT survey </w:t>
            </w:r>
            <w:r>
              <w:rPr>
                <w:rFonts w:asciiTheme="minorHAnsi" w:hAnsiTheme="minorHAnsi" w:cstheme="minorHAnsi"/>
                <w:color w:val="000000" w:themeColor="text1"/>
              </w:rPr>
              <w:t>and finalize next steps</w:t>
            </w:r>
          </w:p>
        </w:tc>
        <w:tc>
          <w:tcPr>
            <w:tcW w:w="2064" w:type="pct"/>
            <w:vAlign w:val="center"/>
          </w:tcPr>
          <w:p w14:paraId="351AC594" w14:textId="6084FA52" w:rsidR="00B8617C" w:rsidRPr="00AA79B2" w:rsidRDefault="00B8617C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295993" w:rsidRPr="00F953F1" w14:paraId="3024EA05" w14:textId="77777777" w:rsidTr="000E12F9">
        <w:trPr>
          <w:trHeight w:val="511"/>
        </w:trPr>
        <w:tc>
          <w:tcPr>
            <w:tcW w:w="1088" w:type="pct"/>
            <w:vAlign w:val="center"/>
          </w:tcPr>
          <w:p w14:paraId="74BEDC75" w14:textId="064389F7" w:rsidR="00295993" w:rsidRDefault="008C6FCA" w:rsidP="00ED776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CTSA Hub Communicator</w:t>
            </w:r>
            <w:r w:rsidR="00CC3799">
              <w:rPr>
                <w:rFonts w:asciiTheme="minorHAnsi" w:hAnsiTheme="minorHAnsi" w:cstheme="minorHAnsi"/>
                <w:b/>
                <w:color w:val="000000" w:themeColor="text1"/>
              </w:rPr>
              <w:t>s’ Call</w:t>
            </w:r>
          </w:p>
        </w:tc>
        <w:tc>
          <w:tcPr>
            <w:tcW w:w="1848" w:type="pct"/>
            <w:vAlign w:val="center"/>
          </w:tcPr>
          <w:p w14:paraId="4868D278" w14:textId="77777777" w:rsidR="00CC3799" w:rsidRDefault="00611801" w:rsidP="008D1225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Review ACT </w:t>
            </w:r>
            <w:r w:rsidR="00CC3799">
              <w:rPr>
                <w:rFonts w:asciiTheme="minorHAnsi" w:hAnsiTheme="minorHAnsi" w:cstheme="minorHAnsi"/>
                <w:color w:val="000000" w:themeColor="text1"/>
              </w:rPr>
              <w:t>discussion at last week’s meeting</w:t>
            </w:r>
          </w:p>
          <w:p w14:paraId="591C7B73" w14:textId="0BFEB601" w:rsidR="00295993" w:rsidRDefault="00CC3799" w:rsidP="008D1225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Talk about next steps in continuing engagement with CLIC</w:t>
            </w:r>
          </w:p>
        </w:tc>
        <w:tc>
          <w:tcPr>
            <w:tcW w:w="2064" w:type="pct"/>
            <w:vAlign w:val="center"/>
          </w:tcPr>
          <w:p w14:paraId="34B8C9DD" w14:textId="55322A70" w:rsidR="00F5711A" w:rsidRPr="00CE3B34" w:rsidRDefault="00F5711A" w:rsidP="00023735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</w:tr>
      <w:tr w:rsidR="0024043A" w:rsidRPr="00F953F1" w14:paraId="2D1EA9E7" w14:textId="77777777" w:rsidTr="000E12F9">
        <w:trPr>
          <w:trHeight w:val="511"/>
        </w:trPr>
        <w:tc>
          <w:tcPr>
            <w:tcW w:w="1088" w:type="pct"/>
            <w:vAlign w:val="center"/>
          </w:tcPr>
          <w:p w14:paraId="24938D38" w14:textId="27139543" w:rsidR="0024043A" w:rsidRDefault="004B7B12" w:rsidP="00ED776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Dissemination Items</w:t>
            </w:r>
          </w:p>
        </w:tc>
        <w:tc>
          <w:tcPr>
            <w:tcW w:w="1848" w:type="pct"/>
            <w:vAlign w:val="center"/>
          </w:tcPr>
          <w:p w14:paraId="1EB4FFF0" w14:textId="77777777" w:rsidR="0024043A" w:rsidRDefault="002666C8" w:rsidP="008D1225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Toolkit survey – are there preliminary results to discuss?</w:t>
            </w:r>
          </w:p>
          <w:p w14:paraId="1566E9CB" w14:textId="77777777" w:rsidR="002666C8" w:rsidRDefault="002666C8" w:rsidP="008D1225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Other items to include in newsletter:</w:t>
            </w:r>
          </w:p>
          <w:p w14:paraId="17B36B7F" w14:textId="77777777" w:rsidR="002666C8" w:rsidRDefault="002666C8" w:rsidP="002666C8">
            <w:pPr>
              <w:pStyle w:val="ListParagraph"/>
              <w:numPr>
                <w:ilvl w:val="1"/>
                <w:numId w:val="14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10/9 ACT Info Session</w:t>
            </w:r>
          </w:p>
          <w:p w14:paraId="4B9D72FD" w14:textId="4671B5BA" w:rsidR="002666C8" w:rsidRDefault="008F2DA2" w:rsidP="002666C8">
            <w:pPr>
              <w:pStyle w:val="ListParagraph"/>
              <w:numPr>
                <w:ilvl w:val="1"/>
                <w:numId w:val="14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Coming soon:</w:t>
            </w:r>
            <w:r w:rsidR="004C1B48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node data snapshot </w:t>
            </w:r>
          </w:p>
        </w:tc>
        <w:tc>
          <w:tcPr>
            <w:tcW w:w="2064" w:type="pct"/>
            <w:vAlign w:val="center"/>
          </w:tcPr>
          <w:p w14:paraId="72511EFC" w14:textId="2CFA9E9E" w:rsidR="00387EEC" w:rsidRDefault="00F76E22" w:rsidP="0018303B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</w:p>
        </w:tc>
      </w:tr>
      <w:bookmarkEnd w:id="0"/>
      <w:tr w:rsidR="003C20B0" w:rsidRPr="00F953F1" w14:paraId="5AEC0102" w14:textId="77777777" w:rsidTr="003B20E9">
        <w:trPr>
          <w:trHeight w:val="394"/>
          <w:tblHeader/>
        </w:trPr>
        <w:tc>
          <w:tcPr>
            <w:tcW w:w="5000" w:type="pct"/>
            <w:gridSpan w:val="3"/>
            <w:shd w:val="clear" w:color="auto" w:fill="6C737A" w:themeFill="accent4"/>
            <w:vAlign w:val="center"/>
          </w:tcPr>
          <w:p w14:paraId="64F9B6F0" w14:textId="1DDBF540" w:rsidR="003C20B0" w:rsidRPr="003C20B0" w:rsidRDefault="003C20B0" w:rsidP="003B20E9">
            <w:pPr>
              <w:pStyle w:val="Heading1"/>
              <w:spacing w:before="0" w:after="0"/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 xml:space="preserve">Outstanding/Future Agenda Items </w:t>
            </w:r>
          </w:p>
        </w:tc>
      </w:tr>
      <w:tr w:rsidR="003C20B0" w:rsidRPr="00F953F1" w14:paraId="36E7E7F9" w14:textId="77777777" w:rsidTr="00B47865">
        <w:trPr>
          <w:trHeight w:val="350"/>
        </w:trPr>
        <w:tc>
          <w:tcPr>
            <w:tcW w:w="1088" w:type="pct"/>
            <w:vAlign w:val="center"/>
          </w:tcPr>
          <w:p w14:paraId="1F400F9A" w14:textId="17FD40BE" w:rsidR="003C20B0" w:rsidRPr="00086ACA" w:rsidRDefault="00086ACA" w:rsidP="003B20E9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</w:pPr>
            <w:r w:rsidRPr="00086ACA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Next Meeting:</w:t>
            </w:r>
          </w:p>
        </w:tc>
        <w:tc>
          <w:tcPr>
            <w:tcW w:w="3912" w:type="pct"/>
            <w:gridSpan w:val="2"/>
            <w:vAlign w:val="center"/>
          </w:tcPr>
          <w:p w14:paraId="7A9B67BE" w14:textId="5971C8CC" w:rsidR="007B3A56" w:rsidRPr="009360C3" w:rsidRDefault="006E6496" w:rsidP="006E6496">
            <w:pPr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10/7: </w:t>
            </w:r>
            <w:r w:rsidR="00DC252F">
              <w:rPr>
                <w:rFonts w:asciiTheme="minorHAnsi" w:hAnsiTheme="minorHAnsi" w:cstheme="minorHAnsi"/>
                <w:color w:val="000000" w:themeColor="text1"/>
                <w:sz w:val="20"/>
              </w:rPr>
              <w:t>D</w:t>
            </w:r>
            <w:r w:rsidR="00603847">
              <w:rPr>
                <w:rFonts w:asciiTheme="minorHAnsi" w:hAnsiTheme="minorHAnsi" w:cstheme="minorHAnsi"/>
                <w:color w:val="000000" w:themeColor="text1"/>
                <w:sz w:val="20"/>
              </w:rPr>
              <w:t>issemination paper</w:t>
            </w:r>
            <w:r w:rsidR="007615E0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– key figures, tables, for comment</w:t>
            </w:r>
            <w:r w:rsidR="00C75893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; training </w:t>
            </w:r>
            <w:r w:rsidR="005D398C">
              <w:rPr>
                <w:rFonts w:asciiTheme="minorHAnsi" w:hAnsiTheme="minorHAnsi" w:cstheme="minorHAnsi"/>
                <w:color w:val="000000" w:themeColor="text1"/>
                <w:sz w:val="20"/>
              </w:rPr>
              <w:t>outreach at 10/15 exec. committee meeting</w:t>
            </w:r>
            <w:r w:rsidR="00612C2A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; </w:t>
            </w:r>
            <w:bookmarkStart w:id="1" w:name="_GoBack"/>
            <w:bookmarkEnd w:id="1"/>
            <w:r w:rsidR="005D398C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</w:t>
            </w:r>
          </w:p>
        </w:tc>
      </w:tr>
    </w:tbl>
    <w:p w14:paraId="42BF4E3D" w14:textId="7388DC15" w:rsidR="003A6603" w:rsidRPr="00F13653" w:rsidRDefault="003A6603" w:rsidP="004E7A54">
      <w:pPr>
        <w:pStyle w:val="AspenBullet1"/>
        <w:numPr>
          <w:ilvl w:val="0"/>
          <w:numId w:val="0"/>
        </w:numPr>
        <w:spacing w:after="0"/>
      </w:pPr>
    </w:p>
    <w:sectPr w:rsidR="003A6603" w:rsidRPr="00F13653" w:rsidSect="00421FDB">
      <w:headerReference w:type="default" r:id="rId11"/>
      <w:footerReference w:type="default" r:id="rId12"/>
      <w:headerReference w:type="first" r:id="rId13"/>
      <w:footerReference w:type="first" r:id="rId14"/>
      <w:pgSz w:w="15840" w:h="12240" w:orient="landscape" w:code="1"/>
      <w:pgMar w:top="1342" w:right="720" w:bottom="720" w:left="720" w:header="540" w:footer="38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FF81D" w14:textId="77777777" w:rsidR="00EC5A39" w:rsidRDefault="00EC5A39" w:rsidP="005E5E5E">
      <w:r>
        <w:separator/>
      </w:r>
    </w:p>
  </w:endnote>
  <w:endnote w:type="continuationSeparator" w:id="0">
    <w:p w14:paraId="014F1FEB" w14:textId="77777777" w:rsidR="00EC5A39" w:rsidRDefault="00EC5A39" w:rsidP="005E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1DBDE" w14:textId="36177A45" w:rsidR="00213672" w:rsidRPr="007B35A3" w:rsidRDefault="00213672" w:rsidP="00421FDB">
    <w:pPr>
      <w:pStyle w:val="Footer"/>
      <w:pBdr>
        <w:top w:val="single" w:sz="6" w:space="3" w:color="001F4C"/>
      </w:pBdr>
      <w:tabs>
        <w:tab w:val="clear" w:pos="4680"/>
        <w:tab w:val="clear" w:pos="9360"/>
        <w:tab w:val="right" w:pos="14400"/>
      </w:tabs>
      <w:spacing w:before="240"/>
      <w:rPr>
        <w:color w:val="6C737A"/>
      </w:rPr>
    </w:pPr>
    <w:r>
      <w:rPr>
        <w:color w:val="6C737A"/>
      </w:rPr>
      <w:tab/>
      <w:t xml:space="preserve">Page </w:t>
    </w:r>
    <w:r w:rsidRPr="003B20E9">
      <w:rPr>
        <w:color w:val="6C737A"/>
      </w:rPr>
      <w:fldChar w:fldCharType="begin"/>
    </w:r>
    <w:r w:rsidRPr="003B20E9">
      <w:rPr>
        <w:color w:val="6C737A"/>
      </w:rPr>
      <w:instrText xml:space="preserve"> PAGE   \* MERGEFORMAT </w:instrText>
    </w:r>
    <w:r w:rsidRPr="003B20E9">
      <w:rPr>
        <w:color w:val="6C737A"/>
      </w:rPr>
      <w:fldChar w:fldCharType="separate"/>
    </w:r>
    <w:r>
      <w:rPr>
        <w:noProof/>
        <w:color w:val="6C737A"/>
      </w:rPr>
      <w:t>2</w:t>
    </w:r>
    <w:r w:rsidRPr="003B20E9">
      <w:rPr>
        <w:noProof/>
        <w:color w:val="6C737A"/>
      </w:rPr>
      <w:fldChar w:fldCharType="end"/>
    </w:r>
  </w:p>
  <w:p w14:paraId="27599752" w14:textId="729EBF9B" w:rsidR="00213672" w:rsidRPr="00421FDB" w:rsidRDefault="00213672" w:rsidP="00421F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99755" w14:textId="0498A2BF" w:rsidR="00213672" w:rsidRPr="007B35A3" w:rsidRDefault="00213672" w:rsidP="003B20E9">
    <w:pPr>
      <w:pStyle w:val="Footer"/>
      <w:pBdr>
        <w:top w:val="single" w:sz="6" w:space="3" w:color="001F4C"/>
      </w:pBdr>
      <w:tabs>
        <w:tab w:val="clear" w:pos="4680"/>
        <w:tab w:val="clear" w:pos="9360"/>
        <w:tab w:val="right" w:pos="14400"/>
      </w:tabs>
      <w:spacing w:before="240"/>
      <w:rPr>
        <w:color w:val="6C737A"/>
      </w:rPr>
    </w:pPr>
    <w:r>
      <w:rPr>
        <w:color w:val="6C737A"/>
      </w:rPr>
      <w:tab/>
      <w:t xml:space="preserve">Page </w:t>
    </w:r>
    <w:r w:rsidRPr="003B20E9">
      <w:rPr>
        <w:color w:val="6C737A"/>
      </w:rPr>
      <w:fldChar w:fldCharType="begin"/>
    </w:r>
    <w:r w:rsidRPr="003B20E9">
      <w:rPr>
        <w:color w:val="6C737A"/>
      </w:rPr>
      <w:instrText xml:space="preserve"> PAGE   \* MERGEFORMAT </w:instrText>
    </w:r>
    <w:r w:rsidRPr="003B20E9">
      <w:rPr>
        <w:color w:val="6C737A"/>
      </w:rPr>
      <w:fldChar w:fldCharType="separate"/>
    </w:r>
    <w:r>
      <w:rPr>
        <w:noProof/>
        <w:color w:val="6C737A"/>
      </w:rPr>
      <w:t>1</w:t>
    </w:r>
    <w:r w:rsidRPr="003B20E9">
      <w:rPr>
        <w:noProof/>
        <w:color w:val="6C737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A4C61" w14:textId="77777777" w:rsidR="00EC5A39" w:rsidRDefault="00EC5A39" w:rsidP="005E5E5E">
      <w:r>
        <w:separator/>
      </w:r>
    </w:p>
  </w:footnote>
  <w:footnote w:type="continuationSeparator" w:id="0">
    <w:p w14:paraId="1C68463F" w14:textId="77777777" w:rsidR="00EC5A39" w:rsidRDefault="00EC5A39" w:rsidP="005E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99751" w14:textId="77777777" w:rsidR="00213672" w:rsidRDefault="00213672" w:rsidP="00F953F1">
    <w:pPr>
      <w:jc w:val="center"/>
      <w:rPr>
        <w:sz w:val="20"/>
      </w:rPr>
    </w:pPr>
  </w:p>
  <w:p w14:paraId="6A0A760F" w14:textId="77777777" w:rsidR="00213672" w:rsidRDefault="00213672" w:rsidP="001214B9">
    <w:pPr>
      <w:jc w:val="right"/>
      <w:rPr>
        <w:sz w:val="20"/>
      </w:rPr>
    </w:pPr>
  </w:p>
  <w:p w14:paraId="27703DCB" w14:textId="77777777" w:rsidR="00213672" w:rsidRPr="001214B9" w:rsidRDefault="00213672" w:rsidP="001214B9">
    <w:pPr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EA031" w14:textId="775C4DAC" w:rsidR="00213672" w:rsidRDefault="00213672" w:rsidP="008B5127">
    <w:pPr>
      <w:tabs>
        <w:tab w:val="right" w:pos="9360"/>
      </w:tabs>
      <w:jc w:val="right"/>
      <w:rPr>
        <w:color w:val="6C737A"/>
        <w:sz w:val="20"/>
      </w:rPr>
    </w:pPr>
    <w:r>
      <w:rPr>
        <w:noProof/>
        <w:color w:val="6C737A"/>
        <w:sz w:val="20"/>
      </w:rPr>
      <w:drawing>
        <wp:anchor distT="0" distB="0" distL="114300" distR="114300" simplePos="0" relativeHeight="251658240" behindDoc="0" locked="0" layoutInCell="1" allowOverlap="1" wp14:anchorId="2B1CB593" wp14:editId="1109F07E">
          <wp:simplePos x="0" y="0"/>
          <wp:positionH relativeFrom="column">
            <wp:posOffset>6727190</wp:posOffset>
          </wp:positionH>
          <wp:positionV relativeFrom="paragraph">
            <wp:posOffset>0</wp:posOffset>
          </wp:positionV>
          <wp:extent cx="2418715" cy="13061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CT_Logo-Gradi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8715" cy="1306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D542F8D" w14:textId="77777777" w:rsidR="00213672" w:rsidRDefault="00213672" w:rsidP="008B5127">
    <w:pPr>
      <w:tabs>
        <w:tab w:val="right" w:pos="9360"/>
      </w:tabs>
      <w:jc w:val="right"/>
      <w:rPr>
        <w:color w:val="6C737A"/>
        <w:sz w:val="20"/>
      </w:rPr>
    </w:pPr>
  </w:p>
  <w:p w14:paraId="4ABC8E41" w14:textId="3A9F6F34" w:rsidR="00213672" w:rsidRDefault="00213672" w:rsidP="008B5127">
    <w:pPr>
      <w:tabs>
        <w:tab w:val="right" w:pos="9360"/>
      </w:tabs>
      <w:jc w:val="right"/>
      <w:rPr>
        <w:color w:val="6C737A"/>
        <w:sz w:val="20"/>
      </w:rPr>
    </w:pPr>
  </w:p>
  <w:tbl>
    <w:tblPr>
      <w:tblStyle w:val="TableGrid"/>
      <w:tblW w:w="8100" w:type="dxa"/>
      <w:tblInd w:w="-5" w:type="dxa"/>
      <w:tblBorders>
        <w:top w:val="single" w:sz="4" w:space="0" w:color="6C737A" w:themeColor="accent4"/>
        <w:left w:val="single" w:sz="4" w:space="0" w:color="6C737A" w:themeColor="accent4"/>
        <w:bottom w:val="single" w:sz="4" w:space="0" w:color="6C737A" w:themeColor="accent4"/>
        <w:right w:val="single" w:sz="4" w:space="0" w:color="6C737A" w:themeColor="accent4"/>
        <w:insideH w:val="single" w:sz="4" w:space="0" w:color="6C737A" w:themeColor="accent4"/>
        <w:insideV w:val="single" w:sz="4" w:space="0" w:color="6C737A" w:themeColor="accent4"/>
      </w:tblBorders>
      <w:tblLook w:val="04A0" w:firstRow="1" w:lastRow="0" w:firstColumn="1" w:lastColumn="0" w:noHBand="0" w:noVBand="1"/>
    </w:tblPr>
    <w:tblGrid>
      <w:gridCol w:w="2880"/>
      <w:gridCol w:w="5220"/>
    </w:tblGrid>
    <w:tr w:rsidR="00213672" w14:paraId="23A22240" w14:textId="77777777" w:rsidTr="00DD0E37">
      <w:tc>
        <w:tcPr>
          <w:tcW w:w="2880" w:type="dxa"/>
          <w:tcBorders>
            <w:bottom w:val="single" w:sz="4" w:space="0" w:color="FFFFFF" w:themeColor="background1"/>
          </w:tcBorders>
          <w:shd w:val="clear" w:color="auto" w:fill="6C737A" w:themeFill="accent4"/>
        </w:tcPr>
        <w:p w14:paraId="5EE2DCD0" w14:textId="0D1B3160" w:rsidR="00213672" w:rsidRPr="00ED2A97" w:rsidRDefault="00213672" w:rsidP="00CF5126">
          <w:pPr>
            <w:tabs>
              <w:tab w:val="right" w:pos="9360"/>
            </w:tabs>
            <w:jc w:val="right"/>
            <w:rPr>
              <w:color w:val="FFFFFF" w:themeColor="background1"/>
              <w:sz w:val="20"/>
            </w:rPr>
          </w:pPr>
          <w:r>
            <w:rPr>
              <w:color w:val="FFFFFF" w:themeColor="background1"/>
              <w:sz w:val="20"/>
            </w:rPr>
            <w:t>Meeting</w:t>
          </w:r>
          <w:r w:rsidRPr="00ED2A97">
            <w:rPr>
              <w:color w:val="FFFFFF" w:themeColor="background1"/>
              <w:sz w:val="20"/>
            </w:rPr>
            <w:t xml:space="preserve"> Name</w:t>
          </w:r>
          <w:r>
            <w:rPr>
              <w:color w:val="FFFFFF" w:themeColor="background1"/>
              <w:sz w:val="20"/>
            </w:rPr>
            <w:t>:</w:t>
          </w:r>
        </w:p>
      </w:tc>
      <w:tc>
        <w:tcPr>
          <w:tcW w:w="5220" w:type="dxa"/>
        </w:tcPr>
        <w:p w14:paraId="403DF30D" w14:textId="071149B4" w:rsidR="00213672" w:rsidRDefault="00213672" w:rsidP="00CF5126">
          <w:pPr>
            <w:tabs>
              <w:tab w:val="right" w:pos="9360"/>
            </w:tabs>
            <w:rPr>
              <w:color w:val="6C737A"/>
              <w:sz w:val="20"/>
            </w:rPr>
          </w:pPr>
          <w:r>
            <w:rPr>
              <w:color w:val="6C737A"/>
              <w:sz w:val="20"/>
            </w:rPr>
            <w:t>ACT Dissemination &amp; Evaluation Work Group Meeting</w:t>
          </w:r>
        </w:p>
      </w:tc>
    </w:tr>
    <w:tr w:rsidR="00213672" w14:paraId="7C3F0F94" w14:textId="77777777" w:rsidTr="00DD0E37">
      <w:tc>
        <w:tcPr>
          <w:tcW w:w="2880" w:type="dxa"/>
          <w:tcBorders>
            <w:top w:val="single" w:sz="4" w:space="0" w:color="FFFFFF" w:themeColor="background1"/>
          </w:tcBorders>
          <w:shd w:val="clear" w:color="auto" w:fill="6C737A" w:themeFill="accent4"/>
        </w:tcPr>
        <w:p w14:paraId="3AAA1B96" w14:textId="77777777" w:rsidR="00213672" w:rsidRPr="00ED2A97" w:rsidRDefault="00213672" w:rsidP="00CF5126">
          <w:pPr>
            <w:tabs>
              <w:tab w:val="right" w:pos="9360"/>
            </w:tabs>
            <w:jc w:val="right"/>
            <w:rPr>
              <w:color w:val="FFFFFF" w:themeColor="background1"/>
              <w:sz w:val="20"/>
            </w:rPr>
          </w:pPr>
          <w:r w:rsidRPr="00ED2A97">
            <w:rPr>
              <w:color w:val="FFFFFF" w:themeColor="background1"/>
              <w:sz w:val="20"/>
            </w:rPr>
            <w:t>Date:</w:t>
          </w:r>
        </w:p>
      </w:tc>
      <w:tc>
        <w:tcPr>
          <w:tcW w:w="5220" w:type="dxa"/>
        </w:tcPr>
        <w:p w14:paraId="2AF10AFB" w14:textId="6EC32B2D" w:rsidR="00213672" w:rsidRDefault="00EB43FA" w:rsidP="00CF5126">
          <w:pPr>
            <w:tabs>
              <w:tab w:val="right" w:pos="9360"/>
            </w:tabs>
            <w:rPr>
              <w:color w:val="6C737A"/>
              <w:sz w:val="20"/>
            </w:rPr>
          </w:pPr>
          <w:r>
            <w:rPr>
              <w:color w:val="6C737A"/>
              <w:sz w:val="20"/>
            </w:rPr>
            <w:t>9/</w:t>
          </w:r>
          <w:r w:rsidR="001511E0">
            <w:rPr>
              <w:color w:val="6C737A"/>
              <w:sz w:val="20"/>
            </w:rPr>
            <w:t>30</w:t>
          </w:r>
          <w:r w:rsidR="00BE7C9A">
            <w:rPr>
              <w:color w:val="6C737A"/>
              <w:sz w:val="20"/>
            </w:rPr>
            <w:t>/19</w:t>
          </w:r>
        </w:p>
      </w:tc>
    </w:tr>
  </w:tbl>
  <w:p w14:paraId="27599753" w14:textId="7C0AE7E0" w:rsidR="00213672" w:rsidRPr="00C969AB" w:rsidRDefault="00213672" w:rsidP="000F047B">
    <w:pPr>
      <w:tabs>
        <w:tab w:val="right" w:pos="9360"/>
      </w:tabs>
      <w:rPr>
        <w:color w:val="6C737A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7351"/>
    <w:multiLevelType w:val="hybridMultilevel"/>
    <w:tmpl w:val="FD6CC9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062C2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A0B1B"/>
    <w:multiLevelType w:val="hybridMultilevel"/>
    <w:tmpl w:val="93CEE5D2"/>
    <w:lvl w:ilvl="0" w:tplc="65529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98AB2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B58F7"/>
    <w:multiLevelType w:val="hybridMultilevel"/>
    <w:tmpl w:val="0556FCB8"/>
    <w:lvl w:ilvl="0" w:tplc="C8F04F14">
      <w:start w:val="1"/>
      <w:numFmt w:val="bullet"/>
      <w:pStyle w:val="AspenBullet1"/>
      <w:lvlText w:val="n"/>
      <w:lvlJc w:val="left"/>
      <w:pPr>
        <w:ind w:left="360" w:hanging="360"/>
      </w:pPr>
      <w:rPr>
        <w:rFonts w:ascii="Wingdings" w:hAnsi="Wingdings" w:hint="default"/>
        <w:color w:val="B88927"/>
      </w:rPr>
    </w:lvl>
    <w:lvl w:ilvl="1" w:tplc="993CF9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B88927"/>
      </w:rPr>
    </w:lvl>
    <w:lvl w:ilvl="2" w:tplc="D460DFEC">
      <w:start w:val="1"/>
      <w:numFmt w:val="bullet"/>
      <w:pStyle w:val="AspenBullet3"/>
      <w:lvlText w:val="—"/>
      <w:lvlJc w:val="left"/>
      <w:pPr>
        <w:ind w:left="1800" w:hanging="360"/>
      </w:pPr>
      <w:rPr>
        <w:rFonts w:ascii="Agency FB" w:hAnsi="Agency FB" w:hint="default"/>
        <w:color w:val="B88927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8F0762"/>
    <w:multiLevelType w:val="hybridMultilevel"/>
    <w:tmpl w:val="9D123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7624AE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D465E"/>
    <w:multiLevelType w:val="hybridMultilevel"/>
    <w:tmpl w:val="D01082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7429CB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D20F7"/>
    <w:multiLevelType w:val="hybridMultilevel"/>
    <w:tmpl w:val="9D3EEF08"/>
    <w:lvl w:ilvl="0" w:tplc="8522FD1E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698AB2" w:themeColor="accent6"/>
        <w:sz w:val="22"/>
      </w:rPr>
    </w:lvl>
    <w:lvl w:ilvl="1" w:tplc="993CF9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B88927"/>
      </w:rPr>
    </w:lvl>
    <w:lvl w:ilvl="2" w:tplc="D460DFEC">
      <w:start w:val="1"/>
      <w:numFmt w:val="bullet"/>
      <w:lvlText w:val="—"/>
      <w:lvlJc w:val="left"/>
      <w:pPr>
        <w:ind w:left="1800" w:hanging="360"/>
      </w:pPr>
      <w:rPr>
        <w:rFonts w:ascii="Agency FB" w:hAnsi="Agency FB" w:hint="default"/>
        <w:color w:val="B88927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E30D29"/>
    <w:multiLevelType w:val="hybridMultilevel"/>
    <w:tmpl w:val="34700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802228"/>
    <w:multiLevelType w:val="hybridMultilevel"/>
    <w:tmpl w:val="BCF21C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2871F0"/>
    <w:multiLevelType w:val="hybridMultilevel"/>
    <w:tmpl w:val="9488A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D97572"/>
    <w:multiLevelType w:val="hybridMultilevel"/>
    <w:tmpl w:val="336ACA4C"/>
    <w:lvl w:ilvl="0" w:tplc="64741F80">
      <w:start w:val="1"/>
      <w:numFmt w:val="decimal"/>
      <w:pStyle w:val="Aspen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E56F5C"/>
    <w:multiLevelType w:val="hybridMultilevel"/>
    <w:tmpl w:val="C7A6B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D67D91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2"/>
  </w:num>
  <w:num w:numId="5">
    <w:abstractNumId w:val="13"/>
  </w:num>
  <w:num w:numId="6">
    <w:abstractNumId w:val="9"/>
  </w:num>
  <w:num w:numId="7">
    <w:abstractNumId w:val="10"/>
  </w:num>
  <w:num w:numId="8">
    <w:abstractNumId w:val="1"/>
  </w:num>
  <w:num w:numId="9">
    <w:abstractNumId w:val="5"/>
  </w:num>
  <w:num w:numId="10">
    <w:abstractNumId w:val="14"/>
  </w:num>
  <w:num w:numId="11">
    <w:abstractNumId w:val="7"/>
  </w:num>
  <w:num w:numId="12">
    <w:abstractNumId w:val="4"/>
  </w:num>
  <w:num w:numId="13">
    <w:abstractNumId w:val="11"/>
  </w:num>
  <w:num w:numId="14">
    <w:abstractNumId w:val="6"/>
  </w:num>
  <w:num w:numId="1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yMjeyNDUxNjKwMDBV0lEKTi0uzszPAykwrwUAKrQvJCwAAAA="/>
  </w:docVars>
  <w:rsids>
    <w:rsidRoot w:val="00684903"/>
    <w:rsid w:val="00006307"/>
    <w:rsid w:val="000063A0"/>
    <w:rsid w:val="000068EF"/>
    <w:rsid w:val="00011549"/>
    <w:rsid w:val="000138F5"/>
    <w:rsid w:val="00016B20"/>
    <w:rsid w:val="00021B8A"/>
    <w:rsid w:val="00023735"/>
    <w:rsid w:val="0002455D"/>
    <w:rsid w:val="00024B06"/>
    <w:rsid w:val="00024E48"/>
    <w:rsid w:val="00027206"/>
    <w:rsid w:val="00030DCD"/>
    <w:rsid w:val="0003442C"/>
    <w:rsid w:val="00037665"/>
    <w:rsid w:val="00041DC5"/>
    <w:rsid w:val="00042521"/>
    <w:rsid w:val="00043BA5"/>
    <w:rsid w:val="00043C6E"/>
    <w:rsid w:val="0004466F"/>
    <w:rsid w:val="00045524"/>
    <w:rsid w:val="000455D1"/>
    <w:rsid w:val="00045AEF"/>
    <w:rsid w:val="000471F8"/>
    <w:rsid w:val="000515C2"/>
    <w:rsid w:val="0005360E"/>
    <w:rsid w:val="00053FC3"/>
    <w:rsid w:val="000554D1"/>
    <w:rsid w:val="000559C3"/>
    <w:rsid w:val="0005645A"/>
    <w:rsid w:val="000569AF"/>
    <w:rsid w:val="000577AA"/>
    <w:rsid w:val="00063170"/>
    <w:rsid w:val="00063C28"/>
    <w:rsid w:val="000644C5"/>
    <w:rsid w:val="00064BEA"/>
    <w:rsid w:val="00065633"/>
    <w:rsid w:val="00070560"/>
    <w:rsid w:val="000719E0"/>
    <w:rsid w:val="0007200D"/>
    <w:rsid w:val="000721B5"/>
    <w:rsid w:val="00072F32"/>
    <w:rsid w:val="00076E7C"/>
    <w:rsid w:val="00076F16"/>
    <w:rsid w:val="000775F3"/>
    <w:rsid w:val="00077B1A"/>
    <w:rsid w:val="00081C2D"/>
    <w:rsid w:val="00081DE4"/>
    <w:rsid w:val="000831CD"/>
    <w:rsid w:val="00086ACA"/>
    <w:rsid w:val="0009111F"/>
    <w:rsid w:val="00091AA1"/>
    <w:rsid w:val="00095238"/>
    <w:rsid w:val="00096199"/>
    <w:rsid w:val="000968A2"/>
    <w:rsid w:val="000A1604"/>
    <w:rsid w:val="000A3AF7"/>
    <w:rsid w:val="000A3B05"/>
    <w:rsid w:val="000A4C7C"/>
    <w:rsid w:val="000A4DD1"/>
    <w:rsid w:val="000A5E47"/>
    <w:rsid w:val="000A66A0"/>
    <w:rsid w:val="000A79FE"/>
    <w:rsid w:val="000B0686"/>
    <w:rsid w:val="000B225D"/>
    <w:rsid w:val="000B2F31"/>
    <w:rsid w:val="000B42D3"/>
    <w:rsid w:val="000B562A"/>
    <w:rsid w:val="000B56EC"/>
    <w:rsid w:val="000B7EE0"/>
    <w:rsid w:val="000C1B87"/>
    <w:rsid w:val="000C25FB"/>
    <w:rsid w:val="000C3051"/>
    <w:rsid w:val="000C42A8"/>
    <w:rsid w:val="000C68FF"/>
    <w:rsid w:val="000D004F"/>
    <w:rsid w:val="000D1588"/>
    <w:rsid w:val="000D3305"/>
    <w:rsid w:val="000E12F9"/>
    <w:rsid w:val="000E27D3"/>
    <w:rsid w:val="000E3544"/>
    <w:rsid w:val="000E4864"/>
    <w:rsid w:val="000E4AAA"/>
    <w:rsid w:val="000E4B47"/>
    <w:rsid w:val="000E52C4"/>
    <w:rsid w:val="000E6B50"/>
    <w:rsid w:val="000E7D11"/>
    <w:rsid w:val="000E7E9D"/>
    <w:rsid w:val="000E7FA1"/>
    <w:rsid w:val="000F047B"/>
    <w:rsid w:val="000F145C"/>
    <w:rsid w:val="000F1617"/>
    <w:rsid w:val="000F1751"/>
    <w:rsid w:val="000F36A3"/>
    <w:rsid w:val="000F3CEE"/>
    <w:rsid w:val="000F6EC9"/>
    <w:rsid w:val="000F75EA"/>
    <w:rsid w:val="001002C4"/>
    <w:rsid w:val="00100E21"/>
    <w:rsid w:val="00103369"/>
    <w:rsid w:val="00103D6C"/>
    <w:rsid w:val="00105160"/>
    <w:rsid w:val="00105E2C"/>
    <w:rsid w:val="001062D7"/>
    <w:rsid w:val="001076A8"/>
    <w:rsid w:val="00110DA8"/>
    <w:rsid w:val="001117F7"/>
    <w:rsid w:val="00112325"/>
    <w:rsid w:val="001124C9"/>
    <w:rsid w:val="00112D85"/>
    <w:rsid w:val="001147EA"/>
    <w:rsid w:val="00116132"/>
    <w:rsid w:val="001163A5"/>
    <w:rsid w:val="001214B9"/>
    <w:rsid w:val="00122847"/>
    <w:rsid w:val="00127C42"/>
    <w:rsid w:val="001309AF"/>
    <w:rsid w:val="00131DC3"/>
    <w:rsid w:val="001341BA"/>
    <w:rsid w:val="00134585"/>
    <w:rsid w:val="00135412"/>
    <w:rsid w:val="00135502"/>
    <w:rsid w:val="0013734D"/>
    <w:rsid w:val="00137D30"/>
    <w:rsid w:val="00140702"/>
    <w:rsid w:val="00140FFF"/>
    <w:rsid w:val="00141EE3"/>
    <w:rsid w:val="001423B5"/>
    <w:rsid w:val="00142A70"/>
    <w:rsid w:val="00143516"/>
    <w:rsid w:val="00143604"/>
    <w:rsid w:val="00143CEB"/>
    <w:rsid w:val="001452D9"/>
    <w:rsid w:val="00145D05"/>
    <w:rsid w:val="00146108"/>
    <w:rsid w:val="00146E6D"/>
    <w:rsid w:val="001511E0"/>
    <w:rsid w:val="0015178F"/>
    <w:rsid w:val="00152CBD"/>
    <w:rsid w:val="00154F83"/>
    <w:rsid w:val="00154F87"/>
    <w:rsid w:val="001576C8"/>
    <w:rsid w:val="00157EE2"/>
    <w:rsid w:val="00161FAA"/>
    <w:rsid w:val="001633E2"/>
    <w:rsid w:val="00163A56"/>
    <w:rsid w:val="00164086"/>
    <w:rsid w:val="0016436B"/>
    <w:rsid w:val="0016487B"/>
    <w:rsid w:val="00165702"/>
    <w:rsid w:val="001671A2"/>
    <w:rsid w:val="00170065"/>
    <w:rsid w:val="00173490"/>
    <w:rsid w:val="00174A66"/>
    <w:rsid w:val="00175968"/>
    <w:rsid w:val="00176640"/>
    <w:rsid w:val="00180330"/>
    <w:rsid w:val="001813BD"/>
    <w:rsid w:val="001819C2"/>
    <w:rsid w:val="0018303B"/>
    <w:rsid w:val="0018325C"/>
    <w:rsid w:val="00184695"/>
    <w:rsid w:val="00185D91"/>
    <w:rsid w:val="001919E4"/>
    <w:rsid w:val="00191C08"/>
    <w:rsid w:val="001965DC"/>
    <w:rsid w:val="0019734C"/>
    <w:rsid w:val="00197747"/>
    <w:rsid w:val="0019782D"/>
    <w:rsid w:val="00197B40"/>
    <w:rsid w:val="00197BCD"/>
    <w:rsid w:val="00197CD3"/>
    <w:rsid w:val="001A0462"/>
    <w:rsid w:val="001A09B1"/>
    <w:rsid w:val="001A2A13"/>
    <w:rsid w:val="001A3137"/>
    <w:rsid w:val="001A61FB"/>
    <w:rsid w:val="001A777E"/>
    <w:rsid w:val="001A7858"/>
    <w:rsid w:val="001B0A88"/>
    <w:rsid w:val="001B1EE9"/>
    <w:rsid w:val="001B59F4"/>
    <w:rsid w:val="001B5EE8"/>
    <w:rsid w:val="001B7818"/>
    <w:rsid w:val="001C13E9"/>
    <w:rsid w:val="001C1D4D"/>
    <w:rsid w:val="001C2A06"/>
    <w:rsid w:val="001C3869"/>
    <w:rsid w:val="001C3A08"/>
    <w:rsid w:val="001C44BC"/>
    <w:rsid w:val="001C472E"/>
    <w:rsid w:val="001C5341"/>
    <w:rsid w:val="001C618F"/>
    <w:rsid w:val="001D0282"/>
    <w:rsid w:val="001D0BE5"/>
    <w:rsid w:val="001D1180"/>
    <w:rsid w:val="001D1F85"/>
    <w:rsid w:val="001D3B5A"/>
    <w:rsid w:val="001D6277"/>
    <w:rsid w:val="001D662D"/>
    <w:rsid w:val="001D6A3B"/>
    <w:rsid w:val="001D7C06"/>
    <w:rsid w:val="001E413D"/>
    <w:rsid w:val="001F6361"/>
    <w:rsid w:val="001F66EB"/>
    <w:rsid w:val="001F7954"/>
    <w:rsid w:val="00200EDD"/>
    <w:rsid w:val="00202AAE"/>
    <w:rsid w:val="002033D5"/>
    <w:rsid w:val="00204214"/>
    <w:rsid w:val="00205377"/>
    <w:rsid w:val="00206700"/>
    <w:rsid w:val="00210DEA"/>
    <w:rsid w:val="0021132C"/>
    <w:rsid w:val="002130AA"/>
    <w:rsid w:val="00213672"/>
    <w:rsid w:val="0021579A"/>
    <w:rsid w:val="00215FBC"/>
    <w:rsid w:val="00220E8A"/>
    <w:rsid w:val="0022201B"/>
    <w:rsid w:val="002236AD"/>
    <w:rsid w:val="00223D33"/>
    <w:rsid w:val="00225939"/>
    <w:rsid w:val="00227107"/>
    <w:rsid w:val="002274A4"/>
    <w:rsid w:val="002279EF"/>
    <w:rsid w:val="0023489C"/>
    <w:rsid w:val="0023497D"/>
    <w:rsid w:val="00235386"/>
    <w:rsid w:val="002356EB"/>
    <w:rsid w:val="002357EC"/>
    <w:rsid w:val="0024043A"/>
    <w:rsid w:val="00241AE7"/>
    <w:rsid w:val="002439F1"/>
    <w:rsid w:val="002455A1"/>
    <w:rsid w:val="00247F76"/>
    <w:rsid w:val="00251730"/>
    <w:rsid w:val="0025318C"/>
    <w:rsid w:val="00256892"/>
    <w:rsid w:val="00260FC8"/>
    <w:rsid w:val="00261ACB"/>
    <w:rsid w:val="00262A5D"/>
    <w:rsid w:val="00263497"/>
    <w:rsid w:val="002666C8"/>
    <w:rsid w:val="0026760E"/>
    <w:rsid w:val="00270404"/>
    <w:rsid w:val="00270E8C"/>
    <w:rsid w:val="00271867"/>
    <w:rsid w:val="00273CA0"/>
    <w:rsid w:val="00274EF9"/>
    <w:rsid w:val="002753DD"/>
    <w:rsid w:val="00276B13"/>
    <w:rsid w:val="00277753"/>
    <w:rsid w:val="00277871"/>
    <w:rsid w:val="00277AEF"/>
    <w:rsid w:val="0028272F"/>
    <w:rsid w:val="00282D5C"/>
    <w:rsid w:val="00283E39"/>
    <w:rsid w:val="00283E68"/>
    <w:rsid w:val="00285130"/>
    <w:rsid w:val="00290290"/>
    <w:rsid w:val="00291144"/>
    <w:rsid w:val="00291381"/>
    <w:rsid w:val="002932B9"/>
    <w:rsid w:val="0029457B"/>
    <w:rsid w:val="00295993"/>
    <w:rsid w:val="00295C79"/>
    <w:rsid w:val="002974F9"/>
    <w:rsid w:val="002A18C2"/>
    <w:rsid w:val="002A2AA6"/>
    <w:rsid w:val="002A3CA6"/>
    <w:rsid w:val="002A770C"/>
    <w:rsid w:val="002B4AC4"/>
    <w:rsid w:val="002B596F"/>
    <w:rsid w:val="002B676E"/>
    <w:rsid w:val="002B6A62"/>
    <w:rsid w:val="002B6A9F"/>
    <w:rsid w:val="002B78A4"/>
    <w:rsid w:val="002C129B"/>
    <w:rsid w:val="002C1C90"/>
    <w:rsid w:val="002C2D45"/>
    <w:rsid w:val="002C2F82"/>
    <w:rsid w:val="002C3B73"/>
    <w:rsid w:val="002C4491"/>
    <w:rsid w:val="002C5BCE"/>
    <w:rsid w:val="002C5BD6"/>
    <w:rsid w:val="002C62CE"/>
    <w:rsid w:val="002C6D37"/>
    <w:rsid w:val="002C7E34"/>
    <w:rsid w:val="002C7EFE"/>
    <w:rsid w:val="002D2640"/>
    <w:rsid w:val="002D2756"/>
    <w:rsid w:val="002D2E91"/>
    <w:rsid w:val="002D4C6A"/>
    <w:rsid w:val="002D6822"/>
    <w:rsid w:val="002D7A80"/>
    <w:rsid w:val="002D7DCB"/>
    <w:rsid w:val="002E139D"/>
    <w:rsid w:val="002E269F"/>
    <w:rsid w:val="002E3CB0"/>
    <w:rsid w:val="002E45F7"/>
    <w:rsid w:val="002E4701"/>
    <w:rsid w:val="002E5BBD"/>
    <w:rsid w:val="002E7752"/>
    <w:rsid w:val="002E7ECA"/>
    <w:rsid w:val="002F089A"/>
    <w:rsid w:val="002F133C"/>
    <w:rsid w:val="002F2689"/>
    <w:rsid w:val="002F2E45"/>
    <w:rsid w:val="002F347E"/>
    <w:rsid w:val="002F67C8"/>
    <w:rsid w:val="002F6F58"/>
    <w:rsid w:val="002F7CF7"/>
    <w:rsid w:val="003018CE"/>
    <w:rsid w:val="0030217C"/>
    <w:rsid w:val="00303041"/>
    <w:rsid w:val="00303B85"/>
    <w:rsid w:val="0030470E"/>
    <w:rsid w:val="0030609C"/>
    <w:rsid w:val="00307868"/>
    <w:rsid w:val="00312D80"/>
    <w:rsid w:val="0031350C"/>
    <w:rsid w:val="00315E6F"/>
    <w:rsid w:val="00315E72"/>
    <w:rsid w:val="003166B6"/>
    <w:rsid w:val="00317DA8"/>
    <w:rsid w:val="00320DA3"/>
    <w:rsid w:val="00322B59"/>
    <w:rsid w:val="00322BD5"/>
    <w:rsid w:val="00322F24"/>
    <w:rsid w:val="00324115"/>
    <w:rsid w:val="00325453"/>
    <w:rsid w:val="00327605"/>
    <w:rsid w:val="003300C3"/>
    <w:rsid w:val="00330A56"/>
    <w:rsid w:val="00330A90"/>
    <w:rsid w:val="00330CB9"/>
    <w:rsid w:val="0033152A"/>
    <w:rsid w:val="003353D0"/>
    <w:rsid w:val="00335CA0"/>
    <w:rsid w:val="00336BA3"/>
    <w:rsid w:val="00336EDE"/>
    <w:rsid w:val="00337F5A"/>
    <w:rsid w:val="0034009B"/>
    <w:rsid w:val="00341C55"/>
    <w:rsid w:val="0034250B"/>
    <w:rsid w:val="003425FC"/>
    <w:rsid w:val="003431FA"/>
    <w:rsid w:val="0034353D"/>
    <w:rsid w:val="00344929"/>
    <w:rsid w:val="0034514E"/>
    <w:rsid w:val="00350053"/>
    <w:rsid w:val="00350613"/>
    <w:rsid w:val="0035078F"/>
    <w:rsid w:val="00353F97"/>
    <w:rsid w:val="00354349"/>
    <w:rsid w:val="00355187"/>
    <w:rsid w:val="003559D2"/>
    <w:rsid w:val="00357722"/>
    <w:rsid w:val="003621A5"/>
    <w:rsid w:val="003638C8"/>
    <w:rsid w:val="00363AA7"/>
    <w:rsid w:val="00364F93"/>
    <w:rsid w:val="0036598D"/>
    <w:rsid w:val="00365B6F"/>
    <w:rsid w:val="0037127A"/>
    <w:rsid w:val="003729F1"/>
    <w:rsid w:val="00377315"/>
    <w:rsid w:val="0037774D"/>
    <w:rsid w:val="00377A60"/>
    <w:rsid w:val="00377D1B"/>
    <w:rsid w:val="0038008A"/>
    <w:rsid w:val="003821F0"/>
    <w:rsid w:val="00382FD8"/>
    <w:rsid w:val="00384557"/>
    <w:rsid w:val="003858D8"/>
    <w:rsid w:val="00385B81"/>
    <w:rsid w:val="00386347"/>
    <w:rsid w:val="0038682F"/>
    <w:rsid w:val="00386D19"/>
    <w:rsid w:val="00387EEC"/>
    <w:rsid w:val="003905A7"/>
    <w:rsid w:val="00390685"/>
    <w:rsid w:val="003935B9"/>
    <w:rsid w:val="00393A21"/>
    <w:rsid w:val="003A3DE0"/>
    <w:rsid w:val="003A4B44"/>
    <w:rsid w:val="003A501F"/>
    <w:rsid w:val="003A60CF"/>
    <w:rsid w:val="003A6603"/>
    <w:rsid w:val="003B1488"/>
    <w:rsid w:val="003B149C"/>
    <w:rsid w:val="003B1993"/>
    <w:rsid w:val="003B20E9"/>
    <w:rsid w:val="003B3094"/>
    <w:rsid w:val="003B3200"/>
    <w:rsid w:val="003B4A2C"/>
    <w:rsid w:val="003B6CF1"/>
    <w:rsid w:val="003B7430"/>
    <w:rsid w:val="003C0DDC"/>
    <w:rsid w:val="003C0EF2"/>
    <w:rsid w:val="003C20B0"/>
    <w:rsid w:val="003C281F"/>
    <w:rsid w:val="003C3A2B"/>
    <w:rsid w:val="003C3C53"/>
    <w:rsid w:val="003C4DAA"/>
    <w:rsid w:val="003C4F8F"/>
    <w:rsid w:val="003C501A"/>
    <w:rsid w:val="003C5B82"/>
    <w:rsid w:val="003C64C2"/>
    <w:rsid w:val="003C6690"/>
    <w:rsid w:val="003D09F3"/>
    <w:rsid w:val="003D1881"/>
    <w:rsid w:val="003D4ADC"/>
    <w:rsid w:val="003D5C18"/>
    <w:rsid w:val="003E0983"/>
    <w:rsid w:val="003E0A16"/>
    <w:rsid w:val="003E3136"/>
    <w:rsid w:val="003E54AC"/>
    <w:rsid w:val="003E592A"/>
    <w:rsid w:val="003E617F"/>
    <w:rsid w:val="003F0C0B"/>
    <w:rsid w:val="003F0CCB"/>
    <w:rsid w:val="003F2530"/>
    <w:rsid w:val="003F2C86"/>
    <w:rsid w:val="003F37DE"/>
    <w:rsid w:val="003F527B"/>
    <w:rsid w:val="003F5573"/>
    <w:rsid w:val="003F5B93"/>
    <w:rsid w:val="003F6DEF"/>
    <w:rsid w:val="003F6E8C"/>
    <w:rsid w:val="003F7B99"/>
    <w:rsid w:val="00400877"/>
    <w:rsid w:val="00402285"/>
    <w:rsid w:val="00402A43"/>
    <w:rsid w:val="00405BD7"/>
    <w:rsid w:val="004060FA"/>
    <w:rsid w:val="004068E1"/>
    <w:rsid w:val="00407110"/>
    <w:rsid w:val="00414E33"/>
    <w:rsid w:val="00415449"/>
    <w:rsid w:val="004154BD"/>
    <w:rsid w:val="0042006F"/>
    <w:rsid w:val="004201CA"/>
    <w:rsid w:val="00421FDB"/>
    <w:rsid w:val="00426A2A"/>
    <w:rsid w:val="00427286"/>
    <w:rsid w:val="0042738C"/>
    <w:rsid w:val="004279E2"/>
    <w:rsid w:val="004307A6"/>
    <w:rsid w:val="00430B8B"/>
    <w:rsid w:val="004310F4"/>
    <w:rsid w:val="00431211"/>
    <w:rsid w:val="004335EB"/>
    <w:rsid w:val="0043765A"/>
    <w:rsid w:val="0043777A"/>
    <w:rsid w:val="00437AE0"/>
    <w:rsid w:val="004400B2"/>
    <w:rsid w:val="00441EC0"/>
    <w:rsid w:val="004421FF"/>
    <w:rsid w:val="00443587"/>
    <w:rsid w:val="00445E17"/>
    <w:rsid w:val="0044633E"/>
    <w:rsid w:val="004466A1"/>
    <w:rsid w:val="004523F5"/>
    <w:rsid w:val="00452706"/>
    <w:rsid w:val="004537D1"/>
    <w:rsid w:val="00455489"/>
    <w:rsid w:val="00455965"/>
    <w:rsid w:val="00456208"/>
    <w:rsid w:val="00457855"/>
    <w:rsid w:val="00457DFD"/>
    <w:rsid w:val="00457FC8"/>
    <w:rsid w:val="0046055E"/>
    <w:rsid w:val="0046127F"/>
    <w:rsid w:val="004634B5"/>
    <w:rsid w:val="004644F5"/>
    <w:rsid w:val="0046786F"/>
    <w:rsid w:val="00467E8D"/>
    <w:rsid w:val="004708C6"/>
    <w:rsid w:val="00472846"/>
    <w:rsid w:val="004729E1"/>
    <w:rsid w:val="00473302"/>
    <w:rsid w:val="00473CB8"/>
    <w:rsid w:val="00480851"/>
    <w:rsid w:val="00480BC0"/>
    <w:rsid w:val="004819DB"/>
    <w:rsid w:val="0048357C"/>
    <w:rsid w:val="004841E4"/>
    <w:rsid w:val="00485D04"/>
    <w:rsid w:val="00486890"/>
    <w:rsid w:val="0049142E"/>
    <w:rsid w:val="00493754"/>
    <w:rsid w:val="00497A11"/>
    <w:rsid w:val="004A1EAC"/>
    <w:rsid w:val="004A274A"/>
    <w:rsid w:val="004A427F"/>
    <w:rsid w:val="004A43A6"/>
    <w:rsid w:val="004A6787"/>
    <w:rsid w:val="004A74E1"/>
    <w:rsid w:val="004B00FB"/>
    <w:rsid w:val="004B12B2"/>
    <w:rsid w:val="004B4376"/>
    <w:rsid w:val="004B4752"/>
    <w:rsid w:val="004B7AC8"/>
    <w:rsid w:val="004B7B12"/>
    <w:rsid w:val="004B7E71"/>
    <w:rsid w:val="004C1B48"/>
    <w:rsid w:val="004C220E"/>
    <w:rsid w:val="004C27FF"/>
    <w:rsid w:val="004C29F2"/>
    <w:rsid w:val="004C4978"/>
    <w:rsid w:val="004C4B6A"/>
    <w:rsid w:val="004C4FA3"/>
    <w:rsid w:val="004C55D1"/>
    <w:rsid w:val="004C688C"/>
    <w:rsid w:val="004D00CA"/>
    <w:rsid w:val="004D1C02"/>
    <w:rsid w:val="004D2989"/>
    <w:rsid w:val="004D2CB5"/>
    <w:rsid w:val="004D330F"/>
    <w:rsid w:val="004D3BE5"/>
    <w:rsid w:val="004D5BFF"/>
    <w:rsid w:val="004D606E"/>
    <w:rsid w:val="004D6840"/>
    <w:rsid w:val="004D7979"/>
    <w:rsid w:val="004E1604"/>
    <w:rsid w:val="004E169F"/>
    <w:rsid w:val="004E5A1E"/>
    <w:rsid w:val="004E7750"/>
    <w:rsid w:val="004E7A0E"/>
    <w:rsid w:val="004E7A54"/>
    <w:rsid w:val="004F3955"/>
    <w:rsid w:val="004F5D37"/>
    <w:rsid w:val="004F5E64"/>
    <w:rsid w:val="004F642A"/>
    <w:rsid w:val="004F6B6B"/>
    <w:rsid w:val="00504E6A"/>
    <w:rsid w:val="00505A73"/>
    <w:rsid w:val="00505C76"/>
    <w:rsid w:val="005068F9"/>
    <w:rsid w:val="00507A5B"/>
    <w:rsid w:val="00510A69"/>
    <w:rsid w:val="00513A72"/>
    <w:rsid w:val="00514316"/>
    <w:rsid w:val="0051463D"/>
    <w:rsid w:val="00514AED"/>
    <w:rsid w:val="00516D5C"/>
    <w:rsid w:val="00521D47"/>
    <w:rsid w:val="00522A68"/>
    <w:rsid w:val="0052392A"/>
    <w:rsid w:val="0052560F"/>
    <w:rsid w:val="005259B5"/>
    <w:rsid w:val="005274A6"/>
    <w:rsid w:val="00530FF9"/>
    <w:rsid w:val="0053471A"/>
    <w:rsid w:val="0053523E"/>
    <w:rsid w:val="005406DE"/>
    <w:rsid w:val="00540ED1"/>
    <w:rsid w:val="005417F9"/>
    <w:rsid w:val="005425FE"/>
    <w:rsid w:val="005446B9"/>
    <w:rsid w:val="00544E8A"/>
    <w:rsid w:val="00547259"/>
    <w:rsid w:val="00551E9A"/>
    <w:rsid w:val="00553A0E"/>
    <w:rsid w:val="00554930"/>
    <w:rsid w:val="00555AAE"/>
    <w:rsid w:val="00556AED"/>
    <w:rsid w:val="0056025A"/>
    <w:rsid w:val="00562B40"/>
    <w:rsid w:val="005715B8"/>
    <w:rsid w:val="00571B28"/>
    <w:rsid w:val="00572645"/>
    <w:rsid w:val="005728FC"/>
    <w:rsid w:val="00574671"/>
    <w:rsid w:val="00576BAC"/>
    <w:rsid w:val="00577598"/>
    <w:rsid w:val="00580383"/>
    <w:rsid w:val="005814CF"/>
    <w:rsid w:val="00584B97"/>
    <w:rsid w:val="00584C6F"/>
    <w:rsid w:val="00587EF8"/>
    <w:rsid w:val="005905F5"/>
    <w:rsid w:val="005933D4"/>
    <w:rsid w:val="00594517"/>
    <w:rsid w:val="00596885"/>
    <w:rsid w:val="005A0C78"/>
    <w:rsid w:val="005A1AAC"/>
    <w:rsid w:val="005A47E2"/>
    <w:rsid w:val="005A51E0"/>
    <w:rsid w:val="005A6A6A"/>
    <w:rsid w:val="005B1300"/>
    <w:rsid w:val="005B1462"/>
    <w:rsid w:val="005B31CE"/>
    <w:rsid w:val="005B3704"/>
    <w:rsid w:val="005B579D"/>
    <w:rsid w:val="005B6102"/>
    <w:rsid w:val="005C0E90"/>
    <w:rsid w:val="005C1028"/>
    <w:rsid w:val="005C13CA"/>
    <w:rsid w:val="005C325C"/>
    <w:rsid w:val="005C4825"/>
    <w:rsid w:val="005C4C49"/>
    <w:rsid w:val="005C75FE"/>
    <w:rsid w:val="005C7CAE"/>
    <w:rsid w:val="005C7F7D"/>
    <w:rsid w:val="005D015B"/>
    <w:rsid w:val="005D0913"/>
    <w:rsid w:val="005D114E"/>
    <w:rsid w:val="005D1EF6"/>
    <w:rsid w:val="005D398C"/>
    <w:rsid w:val="005D45D8"/>
    <w:rsid w:val="005D61B5"/>
    <w:rsid w:val="005E0447"/>
    <w:rsid w:val="005E1684"/>
    <w:rsid w:val="005E3649"/>
    <w:rsid w:val="005E3900"/>
    <w:rsid w:val="005E44FA"/>
    <w:rsid w:val="005E5410"/>
    <w:rsid w:val="005E5DCB"/>
    <w:rsid w:val="005E5E5E"/>
    <w:rsid w:val="005E76F2"/>
    <w:rsid w:val="005F17C5"/>
    <w:rsid w:val="005F2080"/>
    <w:rsid w:val="005F6EBF"/>
    <w:rsid w:val="00601D14"/>
    <w:rsid w:val="00602C8C"/>
    <w:rsid w:val="00602FF1"/>
    <w:rsid w:val="0060317C"/>
    <w:rsid w:val="00603847"/>
    <w:rsid w:val="00605627"/>
    <w:rsid w:val="006066CC"/>
    <w:rsid w:val="00611801"/>
    <w:rsid w:val="006125BA"/>
    <w:rsid w:val="006127D4"/>
    <w:rsid w:val="006127E0"/>
    <w:rsid w:val="00612C2A"/>
    <w:rsid w:val="00614BC9"/>
    <w:rsid w:val="00615001"/>
    <w:rsid w:val="006154FC"/>
    <w:rsid w:val="006155CE"/>
    <w:rsid w:val="00617105"/>
    <w:rsid w:val="006174A0"/>
    <w:rsid w:val="00617E45"/>
    <w:rsid w:val="00620EC3"/>
    <w:rsid w:val="00622061"/>
    <w:rsid w:val="0062293C"/>
    <w:rsid w:val="00622E4B"/>
    <w:rsid w:val="00623BA7"/>
    <w:rsid w:val="00624B57"/>
    <w:rsid w:val="00624F75"/>
    <w:rsid w:val="00625232"/>
    <w:rsid w:val="00625245"/>
    <w:rsid w:val="00627D83"/>
    <w:rsid w:val="0063077B"/>
    <w:rsid w:val="00632A9A"/>
    <w:rsid w:val="00634F7E"/>
    <w:rsid w:val="00636DBE"/>
    <w:rsid w:val="0063758D"/>
    <w:rsid w:val="00637E75"/>
    <w:rsid w:val="00645B8F"/>
    <w:rsid w:val="0064766E"/>
    <w:rsid w:val="00650DB1"/>
    <w:rsid w:val="00650ECA"/>
    <w:rsid w:val="00651BF5"/>
    <w:rsid w:val="0065207E"/>
    <w:rsid w:val="00652287"/>
    <w:rsid w:val="0065258B"/>
    <w:rsid w:val="0065383A"/>
    <w:rsid w:val="00656DAC"/>
    <w:rsid w:val="00660C97"/>
    <w:rsid w:val="00663509"/>
    <w:rsid w:val="006649CF"/>
    <w:rsid w:val="00664A6F"/>
    <w:rsid w:val="00665293"/>
    <w:rsid w:val="00666BB8"/>
    <w:rsid w:val="00667C89"/>
    <w:rsid w:val="006700A2"/>
    <w:rsid w:val="0067095A"/>
    <w:rsid w:val="00671A4C"/>
    <w:rsid w:val="0067200A"/>
    <w:rsid w:val="006723DD"/>
    <w:rsid w:val="00672631"/>
    <w:rsid w:val="006730E3"/>
    <w:rsid w:val="006738F1"/>
    <w:rsid w:val="0067557D"/>
    <w:rsid w:val="00675806"/>
    <w:rsid w:val="006774DB"/>
    <w:rsid w:val="00677836"/>
    <w:rsid w:val="00677B5D"/>
    <w:rsid w:val="00677F48"/>
    <w:rsid w:val="006805D0"/>
    <w:rsid w:val="006815F6"/>
    <w:rsid w:val="0068349C"/>
    <w:rsid w:val="006840A1"/>
    <w:rsid w:val="00684903"/>
    <w:rsid w:val="00684AC6"/>
    <w:rsid w:val="006851CD"/>
    <w:rsid w:val="006869FF"/>
    <w:rsid w:val="0068776F"/>
    <w:rsid w:val="0069179B"/>
    <w:rsid w:val="0069199C"/>
    <w:rsid w:val="006923D2"/>
    <w:rsid w:val="00694E58"/>
    <w:rsid w:val="006A0571"/>
    <w:rsid w:val="006A0841"/>
    <w:rsid w:val="006A0BBF"/>
    <w:rsid w:val="006A0FAD"/>
    <w:rsid w:val="006A4A16"/>
    <w:rsid w:val="006A5567"/>
    <w:rsid w:val="006B0B9E"/>
    <w:rsid w:val="006B0E78"/>
    <w:rsid w:val="006B335D"/>
    <w:rsid w:val="006B50E1"/>
    <w:rsid w:val="006B5759"/>
    <w:rsid w:val="006B7996"/>
    <w:rsid w:val="006B7A09"/>
    <w:rsid w:val="006C0C84"/>
    <w:rsid w:val="006C1286"/>
    <w:rsid w:val="006C299D"/>
    <w:rsid w:val="006C5666"/>
    <w:rsid w:val="006C6B22"/>
    <w:rsid w:val="006C7170"/>
    <w:rsid w:val="006C74C9"/>
    <w:rsid w:val="006C7DD7"/>
    <w:rsid w:val="006D1B64"/>
    <w:rsid w:val="006D3793"/>
    <w:rsid w:val="006D3D82"/>
    <w:rsid w:val="006D7593"/>
    <w:rsid w:val="006D7C31"/>
    <w:rsid w:val="006E046F"/>
    <w:rsid w:val="006E06A2"/>
    <w:rsid w:val="006E183E"/>
    <w:rsid w:val="006E2C21"/>
    <w:rsid w:val="006E3EFC"/>
    <w:rsid w:val="006E4334"/>
    <w:rsid w:val="006E49AB"/>
    <w:rsid w:val="006E50FD"/>
    <w:rsid w:val="006E6496"/>
    <w:rsid w:val="006F0D13"/>
    <w:rsid w:val="006F2697"/>
    <w:rsid w:val="006F323B"/>
    <w:rsid w:val="006F4AB9"/>
    <w:rsid w:val="006F57AA"/>
    <w:rsid w:val="006F7E66"/>
    <w:rsid w:val="00702448"/>
    <w:rsid w:val="00702F89"/>
    <w:rsid w:val="00703AFB"/>
    <w:rsid w:val="00704574"/>
    <w:rsid w:val="00707ABA"/>
    <w:rsid w:val="00710042"/>
    <w:rsid w:val="00710C89"/>
    <w:rsid w:val="00712536"/>
    <w:rsid w:val="0071266F"/>
    <w:rsid w:val="00712955"/>
    <w:rsid w:val="00715375"/>
    <w:rsid w:val="00716DBD"/>
    <w:rsid w:val="007201F2"/>
    <w:rsid w:val="0072087B"/>
    <w:rsid w:val="00720CAF"/>
    <w:rsid w:val="00723292"/>
    <w:rsid w:val="00726AED"/>
    <w:rsid w:val="0072705A"/>
    <w:rsid w:val="00730B93"/>
    <w:rsid w:val="0073218F"/>
    <w:rsid w:val="007321A9"/>
    <w:rsid w:val="007412F7"/>
    <w:rsid w:val="00743E97"/>
    <w:rsid w:val="00744ED8"/>
    <w:rsid w:val="00747A4D"/>
    <w:rsid w:val="00751EF3"/>
    <w:rsid w:val="007524DC"/>
    <w:rsid w:val="0075254B"/>
    <w:rsid w:val="0075291F"/>
    <w:rsid w:val="00753BAA"/>
    <w:rsid w:val="007566C1"/>
    <w:rsid w:val="007615E0"/>
    <w:rsid w:val="00761E86"/>
    <w:rsid w:val="00762564"/>
    <w:rsid w:val="00762C84"/>
    <w:rsid w:val="0076377C"/>
    <w:rsid w:val="007638BF"/>
    <w:rsid w:val="0076563D"/>
    <w:rsid w:val="0076589E"/>
    <w:rsid w:val="007667DB"/>
    <w:rsid w:val="00766A43"/>
    <w:rsid w:val="00766D93"/>
    <w:rsid w:val="007678AA"/>
    <w:rsid w:val="007727D6"/>
    <w:rsid w:val="00773901"/>
    <w:rsid w:val="007741E1"/>
    <w:rsid w:val="007762E5"/>
    <w:rsid w:val="00776B07"/>
    <w:rsid w:val="00777CE6"/>
    <w:rsid w:val="00780DBF"/>
    <w:rsid w:val="00783358"/>
    <w:rsid w:val="007856CE"/>
    <w:rsid w:val="00786662"/>
    <w:rsid w:val="00786C51"/>
    <w:rsid w:val="00787E00"/>
    <w:rsid w:val="007907C3"/>
    <w:rsid w:val="00791DD9"/>
    <w:rsid w:val="00792483"/>
    <w:rsid w:val="00792B52"/>
    <w:rsid w:val="00794934"/>
    <w:rsid w:val="00795522"/>
    <w:rsid w:val="007A1DFC"/>
    <w:rsid w:val="007A2D8E"/>
    <w:rsid w:val="007A2F51"/>
    <w:rsid w:val="007A5A07"/>
    <w:rsid w:val="007A7D76"/>
    <w:rsid w:val="007B040A"/>
    <w:rsid w:val="007B0C7E"/>
    <w:rsid w:val="007B0E45"/>
    <w:rsid w:val="007B1383"/>
    <w:rsid w:val="007B35A3"/>
    <w:rsid w:val="007B3A56"/>
    <w:rsid w:val="007B4A81"/>
    <w:rsid w:val="007B6068"/>
    <w:rsid w:val="007B6254"/>
    <w:rsid w:val="007B6D20"/>
    <w:rsid w:val="007B76BA"/>
    <w:rsid w:val="007C0B66"/>
    <w:rsid w:val="007C16F1"/>
    <w:rsid w:val="007C1757"/>
    <w:rsid w:val="007C41A5"/>
    <w:rsid w:val="007C4378"/>
    <w:rsid w:val="007C52E4"/>
    <w:rsid w:val="007C54D7"/>
    <w:rsid w:val="007C65F9"/>
    <w:rsid w:val="007C6B12"/>
    <w:rsid w:val="007C7A9F"/>
    <w:rsid w:val="007D060A"/>
    <w:rsid w:val="007D0999"/>
    <w:rsid w:val="007D66FF"/>
    <w:rsid w:val="007D7E35"/>
    <w:rsid w:val="007E029A"/>
    <w:rsid w:val="007E294F"/>
    <w:rsid w:val="007E2F0A"/>
    <w:rsid w:val="007E7B44"/>
    <w:rsid w:val="007F41A5"/>
    <w:rsid w:val="007F5724"/>
    <w:rsid w:val="007F7A18"/>
    <w:rsid w:val="00800528"/>
    <w:rsid w:val="00800904"/>
    <w:rsid w:val="00800D5E"/>
    <w:rsid w:val="008027D3"/>
    <w:rsid w:val="008029B5"/>
    <w:rsid w:val="00810028"/>
    <w:rsid w:val="00810E4B"/>
    <w:rsid w:val="00812727"/>
    <w:rsid w:val="00812A5E"/>
    <w:rsid w:val="0081487C"/>
    <w:rsid w:val="00815A3D"/>
    <w:rsid w:val="00816219"/>
    <w:rsid w:val="00816840"/>
    <w:rsid w:val="0081740D"/>
    <w:rsid w:val="008176A8"/>
    <w:rsid w:val="00821EF4"/>
    <w:rsid w:val="00825F3D"/>
    <w:rsid w:val="00825F7F"/>
    <w:rsid w:val="008306C3"/>
    <w:rsid w:val="00830A14"/>
    <w:rsid w:val="00835A50"/>
    <w:rsid w:val="008366CD"/>
    <w:rsid w:val="0083704B"/>
    <w:rsid w:val="00837B1D"/>
    <w:rsid w:val="00842147"/>
    <w:rsid w:val="00843246"/>
    <w:rsid w:val="0084480B"/>
    <w:rsid w:val="00844C77"/>
    <w:rsid w:val="00845781"/>
    <w:rsid w:val="0084645D"/>
    <w:rsid w:val="0084782B"/>
    <w:rsid w:val="0084790A"/>
    <w:rsid w:val="00850F21"/>
    <w:rsid w:val="00854292"/>
    <w:rsid w:val="008542A0"/>
    <w:rsid w:val="0085452D"/>
    <w:rsid w:val="008549FC"/>
    <w:rsid w:val="0085571C"/>
    <w:rsid w:val="00856016"/>
    <w:rsid w:val="00857EC0"/>
    <w:rsid w:val="008611D9"/>
    <w:rsid w:val="00862171"/>
    <w:rsid w:val="0086438B"/>
    <w:rsid w:val="0086550C"/>
    <w:rsid w:val="008666D8"/>
    <w:rsid w:val="00866866"/>
    <w:rsid w:val="00870A9D"/>
    <w:rsid w:val="00871176"/>
    <w:rsid w:val="00871210"/>
    <w:rsid w:val="00871DDB"/>
    <w:rsid w:val="00873B11"/>
    <w:rsid w:val="00874051"/>
    <w:rsid w:val="00874895"/>
    <w:rsid w:val="0087583D"/>
    <w:rsid w:val="00876866"/>
    <w:rsid w:val="00876E64"/>
    <w:rsid w:val="00877F14"/>
    <w:rsid w:val="00877F61"/>
    <w:rsid w:val="00877FF3"/>
    <w:rsid w:val="00880EC5"/>
    <w:rsid w:val="008821D5"/>
    <w:rsid w:val="0088256E"/>
    <w:rsid w:val="00882B0C"/>
    <w:rsid w:val="00883439"/>
    <w:rsid w:val="008841DC"/>
    <w:rsid w:val="00886728"/>
    <w:rsid w:val="00886EC2"/>
    <w:rsid w:val="0089322C"/>
    <w:rsid w:val="0089602A"/>
    <w:rsid w:val="008A02CB"/>
    <w:rsid w:val="008A2790"/>
    <w:rsid w:val="008A3315"/>
    <w:rsid w:val="008A4485"/>
    <w:rsid w:val="008B071B"/>
    <w:rsid w:val="008B18F0"/>
    <w:rsid w:val="008B3B9D"/>
    <w:rsid w:val="008B5127"/>
    <w:rsid w:val="008B5383"/>
    <w:rsid w:val="008B7AF7"/>
    <w:rsid w:val="008B7FD6"/>
    <w:rsid w:val="008C18C0"/>
    <w:rsid w:val="008C190E"/>
    <w:rsid w:val="008C2EA8"/>
    <w:rsid w:val="008C6684"/>
    <w:rsid w:val="008C6FCA"/>
    <w:rsid w:val="008D0F81"/>
    <w:rsid w:val="008D1225"/>
    <w:rsid w:val="008D20E2"/>
    <w:rsid w:val="008D26EA"/>
    <w:rsid w:val="008D701A"/>
    <w:rsid w:val="008D7C6A"/>
    <w:rsid w:val="008E153B"/>
    <w:rsid w:val="008E1AB5"/>
    <w:rsid w:val="008E1AD4"/>
    <w:rsid w:val="008E1E59"/>
    <w:rsid w:val="008F032E"/>
    <w:rsid w:val="008F25FD"/>
    <w:rsid w:val="008F2DA2"/>
    <w:rsid w:val="008F6AC5"/>
    <w:rsid w:val="008F7C58"/>
    <w:rsid w:val="00900CFD"/>
    <w:rsid w:val="0090200C"/>
    <w:rsid w:val="009027E2"/>
    <w:rsid w:val="00902B1F"/>
    <w:rsid w:val="00903A72"/>
    <w:rsid w:val="00906B1A"/>
    <w:rsid w:val="009073AF"/>
    <w:rsid w:val="00917F49"/>
    <w:rsid w:val="00920C17"/>
    <w:rsid w:val="00922F37"/>
    <w:rsid w:val="00924310"/>
    <w:rsid w:val="009245D5"/>
    <w:rsid w:val="0092510B"/>
    <w:rsid w:val="00925990"/>
    <w:rsid w:val="0092605C"/>
    <w:rsid w:val="0092665F"/>
    <w:rsid w:val="00930101"/>
    <w:rsid w:val="0093056E"/>
    <w:rsid w:val="009310A6"/>
    <w:rsid w:val="00931376"/>
    <w:rsid w:val="0093421D"/>
    <w:rsid w:val="00934F03"/>
    <w:rsid w:val="00935E32"/>
    <w:rsid w:val="009360C3"/>
    <w:rsid w:val="00936B82"/>
    <w:rsid w:val="009408FE"/>
    <w:rsid w:val="00940AEF"/>
    <w:rsid w:val="0094354B"/>
    <w:rsid w:val="0094592B"/>
    <w:rsid w:val="00945DA1"/>
    <w:rsid w:val="00950C7C"/>
    <w:rsid w:val="00951425"/>
    <w:rsid w:val="00953C6B"/>
    <w:rsid w:val="009546C4"/>
    <w:rsid w:val="00956744"/>
    <w:rsid w:val="0095736B"/>
    <w:rsid w:val="00961B64"/>
    <w:rsid w:val="00962387"/>
    <w:rsid w:val="00962498"/>
    <w:rsid w:val="009633B1"/>
    <w:rsid w:val="00964EBF"/>
    <w:rsid w:val="00970D62"/>
    <w:rsid w:val="009734BF"/>
    <w:rsid w:val="009735F1"/>
    <w:rsid w:val="00974E86"/>
    <w:rsid w:val="009754AA"/>
    <w:rsid w:val="00975A00"/>
    <w:rsid w:val="00975EBF"/>
    <w:rsid w:val="00976766"/>
    <w:rsid w:val="00977080"/>
    <w:rsid w:val="0097751C"/>
    <w:rsid w:val="00980070"/>
    <w:rsid w:val="00980808"/>
    <w:rsid w:val="009809FF"/>
    <w:rsid w:val="00981B3A"/>
    <w:rsid w:val="00982250"/>
    <w:rsid w:val="009833C0"/>
    <w:rsid w:val="009845A1"/>
    <w:rsid w:val="009847C7"/>
    <w:rsid w:val="0098592A"/>
    <w:rsid w:val="009860AE"/>
    <w:rsid w:val="009875FD"/>
    <w:rsid w:val="00987B99"/>
    <w:rsid w:val="00993E9C"/>
    <w:rsid w:val="00994AFE"/>
    <w:rsid w:val="009960D1"/>
    <w:rsid w:val="00997B3E"/>
    <w:rsid w:val="009A3A14"/>
    <w:rsid w:val="009A3CF8"/>
    <w:rsid w:val="009A4A1B"/>
    <w:rsid w:val="009A5811"/>
    <w:rsid w:val="009A5A3E"/>
    <w:rsid w:val="009A686C"/>
    <w:rsid w:val="009A6B87"/>
    <w:rsid w:val="009A7674"/>
    <w:rsid w:val="009B0A63"/>
    <w:rsid w:val="009B1B4C"/>
    <w:rsid w:val="009B39B7"/>
    <w:rsid w:val="009B51D8"/>
    <w:rsid w:val="009B51E5"/>
    <w:rsid w:val="009B571A"/>
    <w:rsid w:val="009B5AE9"/>
    <w:rsid w:val="009B5B82"/>
    <w:rsid w:val="009B5EE2"/>
    <w:rsid w:val="009B7488"/>
    <w:rsid w:val="009C0633"/>
    <w:rsid w:val="009C087E"/>
    <w:rsid w:val="009C1511"/>
    <w:rsid w:val="009C1BE0"/>
    <w:rsid w:val="009C209F"/>
    <w:rsid w:val="009C2350"/>
    <w:rsid w:val="009C3371"/>
    <w:rsid w:val="009C5F21"/>
    <w:rsid w:val="009C749D"/>
    <w:rsid w:val="009D1347"/>
    <w:rsid w:val="009D5D54"/>
    <w:rsid w:val="009D7082"/>
    <w:rsid w:val="009D7292"/>
    <w:rsid w:val="009E0356"/>
    <w:rsid w:val="009E0392"/>
    <w:rsid w:val="009E1862"/>
    <w:rsid w:val="009E1B3C"/>
    <w:rsid w:val="009E24B1"/>
    <w:rsid w:val="009E2EC0"/>
    <w:rsid w:val="009E381F"/>
    <w:rsid w:val="009E423D"/>
    <w:rsid w:val="009E4452"/>
    <w:rsid w:val="009E55C7"/>
    <w:rsid w:val="009E64AE"/>
    <w:rsid w:val="009E7427"/>
    <w:rsid w:val="009E7C6A"/>
    <w:rsid w:val="009F0CB1"/>
    <w:rsid w:val="009F1255"/>
    <w:rsid w:val="009F1ECC"/>
    <w:rsid w:val="009F22FB"/>
    <w:rsid w:val="009F2FA1"/>
    <w:rsid w:val="009F52B2"/>
    <w:rsid w:val="009F57DF"/>
    <w:rsid w:val="009F5BAC"/>
    <w:rsid w:val="009F5E60"/>
    <w:rsid w:val="00A00C03"/>
    <w:rsid w:val="00A01235"/>
    <w:rsid w:val="00A024E0"/>
    <w:rsid w:val="00A02C13"/>
    <w:rsid w:val="00A02F39"/>
    <w:rsid w:val="00A02F4D"/>
    <w:rsid w:val="00A04BBC"/>
    <w:rsid w:val="00A04CA5"/>
    <w:rsid w:val="00A0638D"/>
    <w:rsid w:val="00A063DE"/>
    <w:rsid w:val="00A06B45"/>
    <w:rsid w:val="00A105AE"/>
    <w:rsid w:val="00A10E7F"/>
    <w:rsid w:val="00A1251B"/>
    <w:rsid w:val="00A13645"/>
    <w:rsid w:val="00A1482F"/>
    <w:rsid w:val="00A14A2A"/>
    <w:rsid w:val="00A15FEA"/>
    <w:rsid w:val="00A16A00"/>
    <w:rsid w:val="00A1771C"/>
    <w:rsid w:val="00A20314"/>
    <w:rsid w:val="00A208CF"/>
    <w:rsid w:val="00A226D5"/>
    <w:rsid w:val="00A2462A"/>
    <w:rsid w:val="00A247A3"/>
    <w:rsid w:val="00A262D3"/>
    <w:rsid w:val="00A26847"/>
    <w:rsid w:val="00A26BB8"/>
    <w:rsid w:val="00A30A17"/>
    <w:rsid w:val="00A3281D"/>
    <w:rsid w:val="00A33FFC"/>
    <w:rsid w:val="00A3525C"/>
    <w:rsid w:val="00A36314"/>
    <w:rsid w:val="00A37316"/>
    <w:rsid w:val="00A377B6"/>
    <w:rsid w:val="00A37A0B"/>
    <w:rsid w:val="00A4223E"/>
    <w:rsid w:val="00A453F9"/>
    <w:rsid w:val="00A52058"/>
    <w:rsid w:val="00A529E0"/>
    <w:rsid w:val="00A557ED"/>
    <w:rsid w:val="00A57DBF"/>
    <w:rsid w:val="00A57FC9"/>
    <w:rsid w:val="00A61924"/>
    <w:rsid w:val="00A621B6"/>
    <w:rsid w:val="00A627B7"/>
    <w:rsid w:val="00A638B8"/>
    <w:rsid w:val="00A64898"/>
    <w:rsid w:val="00A66B62"/>
    <w:rsid w:val="00A66D2A"/>
    <w:rsid w:val="00A70350"/>
    <w:rsid w:val="00A7087A"/>
    <w:rsid w:val="00A7124E"/>
    <w:rsid w:val="00A712FA"/>
    <w:rsid w:val="00A717A5"/>
    <w:rsid w:val="00A71D1E"/>
    <w:rsid w:val="00A726EF"/>
    <w:rsid w:val="00A736B3"/>
    <w:rsid w:val="00A74964"/>
    <w:rsid w:val="00A75F61"/>
    <w:rsid w:val="00A77EAB"/>
    <w:rsid w:val="00A77FB4"/>
    <w:rsid w:val="00A80AC4"/>
    <w:rsid w:val="00A81385"/>
    <w:rsid w:val="00A823F2"/>
    <w:rsid w:val="00A838B1"/>
    <w:rsid w:val="00A855EA"/>
    <w:rsid w:val="00A8715C"/>
    <w:rsid w:val="00A918C9"/>
    <w:rsid w:val="00A927BF"/>
    <w:rsid w:val="00A937B0"/>
    <w:rsid w:val="00A93D49"/>
    <w:rsid w:val="00A942F0"/>
    <w:rsid w:val="00A97E58"/>
    <w:rsid w:val="00AA1A61"/>
    <w:rsid w:val="00AA1E1B"/>
    <w:rsid w:val="00AA2499"/>
    <w:rsid w:val="00AA2A4B"/>
    <w:rsid w:val="00AA35F5"/>
    <w:rsid w:val="00AA540F"/>
    <w:rsid w:val="00AA5B7D"/>
    <w:rsid w:val="00AA79B2"/>
    <w:rsid w:val="00AA7D13"/>
    <w:rsid w:val="00AB0068"/>
    <w:rsid w:val="00AB2429"/>
    <w:rsid w:val="00AB39A7"/>
    <w:rsid w:val="00AB5B1E"/>
    <w:rsid w:val="00AB65F6"/>
    <w:rsid w:val="00AB6827"/>
    <w:rsid w:val="00AB765A"/>
    <w:rsid w:val="00AC046D"/>
    <w:rsid w:val="00AC2FD4"/>
    <w:rsid w:val="00AC37A9"/>
    <w:rsid w:val="00AC392E"/>
    <w:rsid w:val="00AC5596"/>
    <w:rsid w:val="00AC6B75"/>
    <w:rsid w:val="00AC7753"/>
    <w:rsid w:val="00AD1D74"/>
    <w:rsid w:val="00AD1D90"/>
    <w:rsid w:val="00AD1F7F"/>
    <w:rsid w:val="00AD23DA"/>
    <w:rsid w:val="00AD2913"/>
    <w:rsid w:val="00AD341B"/>
    <w:rsid w:val="00AD3C77"/>
    <w:rsid w:val="00AD40B3"/>
    <w:rsid w:val="00AD48AA"/>
    <w:rsid w:val="00AE3A78"/>
    <w:rsid w:val="00AE4495"/>
    <w:rsid w:val="00AE68FF"/>
    <w:rsid w:val="00AE741C"/>
    <w:rsid w:val="00AE7939"/>
    <w:rsid w:val="00AE7DA2"/>
    <w:rsid w:val="00AF174D"/>
    <w:rsid w:val="00AF3E47"/>
    <w:rsid w:val="00AF57D8"/>
    <w:rsid w:val="00AF5944"/>
    <w:rsid w:val="00AF672C"/>
    <w:rsid w:val="00AF6774"/>
    <w:rsid w:val="00AF7ECD"/>
    <w:rsid w:val="00B006EB"/>
    <w:rsid w:val="00B00BA5"/>
    <w:rsid w:val="00B01104"/>
    <w:rsid w:val="00B0187D"/>
    <w:rsid w:val="00B0228A"/>
    <w:rsid w:val="00B037A3"/>
    <w:rsid w:val="00B06921"/>
    <w:rsid w:val="00B10C67"/>
    <w:rsid w:val="00B11709"/>
    <w:rsid w:val="00B12A19"/>
    <w:rsid w:val="00B13B76"/>
    <w:rsid w:val="00B1571D"/>
    <w:rsid w:val="00B20304"/>
    <w:rsid w:val="00B259D9"/>
    <w:rsid w:val="00B261D1"/>
    <w:rsid w:val="00B265CA"/>
    <w:rsid w:val="00B2680F"/>
    <w:rsid w:val="00B26B0B"/>
    <w:rsid w:val="00B307E1"/>
    <w:rsid w:val="00B30D27"/>
    <w:rsid w:val="00B30D72"/>
    <w:rsid w:val="00B314BB"/>
    <w:rsid w:val="00B334BD"/>
    <w:rsid w:val="00B336AD"/>
    <w:rsid w:val="00B35533"/>
    <w:rsid w:val="00B35829"/>
    <w:rsid w:val="00B36776"/>
    <w:rsid w:val="00B42B75"/>
    <w:rsid w:val="00B442B6"/>
    <w:rsid w:val="00B44860"/>
    <w:rsid w:val="00B459E5"/>
    <w:rsid w:val="00B45A5D"/>
    <w:rsid w:val="00B473C8"/>
    <w:rsid w:val="00B475D3"/>
    <w:rsid w:val="00B47865"/>
    <w:rsid w:val="00B47E9E"/>
    <w:rsid w:val="00B50D5C"/>
    <w:rsid w:val="00B51A35"/>
    <w:rsid w:val="00B51D08"/>
    <w:rsid w:val="00B51ED5"/>
    <w:rsid w:val="00B52AEA"/>
    <w:rsid w:val="00B54550"/>
    <w:rsid w:val="00B548E6"/>
    <w:rsid w:val="00B55320"/>
    <w:rsid w:val="00B568DE"/>
    <w:rsid w:val="00B57222"/>
    <w:rsid w:val="00B57632"/>
    <w:rsid w:val="00B6087D"/>
    <w:rsid w:val="00B608AA"/>
    <w:rsid w:val="00B60B46"/>
    <w:rsid w:val="00B61DE4"/>
    <w:rsid w:val="00B61EB1"/>
    <w:rsid w:val="00B62B8E"/>
    <w:rsid w:val="00B63C45"/>
    <w:rsid w:val="00B67BD6"/>
    <w:rsid w:val="00B736CC"/>
    <w:rsid w:val="00B73EFD"/>
    <w:rsid w:val="00B7425E"/>
    <w:rsid w:val="00B74F16"/>
    <w:rsid w:val="00B751C2"/>
    <w:rsid w:val="00B7791E"/>
    <w:rsid w:val="00B82469"/>
    <w:rsid w:val="00B84BCB"/>
    <w:rsid w:val="00B85289"/>
    <w:rsid w:val="00B8617C"/>
    <w:rsid w:val="00B86298"/>
    <w:rsid w:val="00B87602"/>
    <w:rsid w:val="00B90359"/>
    <w:rsid w:val="00B90C82"/>
    <w:rsid w:val="00B91F2E"/>
    <w:rsid w:val="00B922BA"/>
    <w:rsid w:val="00BA184F"/>
    <w:rsid w:val="00BA52B6"/>
    <w:rsid w:val="00BA5597"/>
    <w:rsid w:val="00BA71E5"/>
    <w:rsid w:val="00BA7A0F"/>
    <w:rsid w:val="00BB07F0"/>
    <w:rsid w:val="00BB2D89"/>
    <w:rsid w:val="00BB2FDC"/>
    <w:rsid w:val="00BB31C1"/>
    <w:rsid w:val="00BB439C"/>
    <w:rsid w:val="00BB46CC"/>
    <w:rsid w:val="00BB5377"/>
    <w:rsid w:val="00BB6205"/>
    <w:rsid w:val="00BB67EC"/>
    <w:rsid w:val="00BB7B17"/>
    <w:rsid w:val="00BB7E04"/>
    <w:rsid w:val="00BC2D92"/>
    <w:rsid w:val="00BC5E03"/>
    <w:rsid w:val="00BD2ECA"/>
    <w:rsid w:val="00BD4D6D"/>
    <w:rsid w:val="00BD5D14"/>
    <w:rsid w:val="00BE1C97"/>
    <w:rsid w:val="00BE4BEB"/>
    <w:rsid w:val="00BE5FD9"/>
    <w:rsid w:val="00BE61C3"/>
    <w:rsid w:val="00BE63AB"/>
    <w:rsid w:val="00BE67E4"/>
    <w:rsid w:val="00BE6E1F"/>
    <w:rsid w:val="00BE7785"/>
    <w:rsid w:val="00BE7C9A"/>
    <w:rsid w:val="00BE7E60"/>
    <w:rsid w:val="00BF3EE2"/>
    <w:rsid w:val="00BF44F6"/>
    <w:rsid w:val="00BF597F"/>
    <w:rsid w:val="00C00D4C"/>
    <w:rsid w:val="00C04815"/>
    <w:rsid w:val="00C06207"/>
    <w:rsid w:val="00C12011"/>
    <w:rsid w:val="00C21141"/>
    <w:rsid w:val="00C31470"/>
    <w:rsid w:val="00C31B52"/>
    <w:rsid w:val="00C32BAC"/>
    <w:rsid w:val="00C43401"/>
    <w:rsid w:val="00C43EEC"/>
    <w:rsid w:val="00C448A4"/>
    <w:rsid w:val="00C44E3C"/>
    <w:rsid w:val="00C45770"/>
    <w:rsid w:val="00C46D27"/>
    <w:rsid w:val="00C4791F"/>
    <w:rsid w:val="00C51E26"/>
    <w:rsid w:val="00C52552"/>
    <w:rsid w:val="00C55EEC"/>
    <w:rsid w:val="00C5757A"/>
    <w:rsid w:val="00C6405F"/>
    <w:rsid w:val="00C672B3"/>
    <w:rsid w:val="00C6783C"/>
    <w:rsid w:val="00C7376E"/>
    <w:rsid w:val="00C7392B"/>
    <w:rsid w:val="00C7445C"/>
    <w:rsid w:val="00C75122"/>
    <w:rsid w:val="00C753B0"/>
    <w:rsid w:val="00C75893"/>
    <w:rsid w:val="00C77BD8"/>
    <w:rsid w:val="00C8212E"/>
    <w:rsid w:val="00C82A09"/>
    <w:rsid w:val="00C862E4"/>
    <w:rsid w:val="00C86981"/>
    <w:rsid w:val="00C86987"/>
    <w:rsid w:val="00C87300"/>
    <w:rsid w:val="00C901EE"/>
    <w:rsid w:val="00C90CA8"/>
    <w:rsid w:val="00C91639"/>
    <w:rsid w:val="00C92041"/>
    <w:rsid w:val="00C952B4"/>
    <w:rsid w:val="00C9572D"/>
    <w:rsid w:val="00C969AB"/>
    <w:rsid w:val="00C97483"/>
    <w:rsid w:val="00CA1617"/>
    <w:rsid w:val="00CA1D34"/>
    <w:rsid w:val="00CA2281"/>
    <w:rsid w:val="00CA46FA"/>
    <w:rsid w:val="00CA4D53"/>
    <w:rsid w:val="00CA672F"/>
    <w:rsid w:val="00CB06CD"/>
    <w:rsid w:val="00CB1026"/>
    <w:rsid w:val="00CB212D"/>
    <w:rsid w:val="00CC1318"/>
    <w:rsid w:val="00CC1C3A"/>
    <w:rsid w:val="00CC2690"/>
    <w:rsid w:val="00CC3799"/>
    <w:rsid w:val="00CC4092"/>
    <w:rsid w:val="00CC596A"/>
    <w:rsid w:val="00CD186F"/>
    <w:rsid w:val="00CD232E"/>
    <w:rsid w:val="00CD37EF"/>
    <w:rsid w:val="00CD3C06"/>
    <w:rsid w:val="00CD4071"/>
    <w:rsid w:val="00CD4504"/>
    <w:rsid w:val="00CD58F6"/>
    <w:rsid w:val="00CD6B25"/>
    <w:rsid w:val="00CD7555"/>
    <w:rsid w:val="00CE03C5"/>
    <w:rsid w:val="00CE0522"/>
    <w:rsid w:val="00CE100A"/>
    <w:rsid w:val="00CE3B34"/>
    <w:rsid w:val="00CE4D9E"/>
    <w:rsid w:val="00CE5868"/>
    <w:rsid w:val="00CE58BC"/>
    <w:rsid w:val="00CE6541"/>
    <w:rsid w:val="00CE6B08"/>
    <w:rsid w:val="00CF2719"/>
    <w:rsid w:val="00CF3B1D"/>
    <w:rsid w:val="00CF5126"/>
    <w:rsid w:val="00CF59E6"/>
    <w:rsid w:val="00CF6ADB"/>
    <w:rsid w:val="00CF78A7"/>
    <w:rsid w:val="00D009E9"/>
    <w:rsid w:val="00D01419"/>
    <w:rsid w:val="00D0396E"/>
    <w:rsid w:val="00D03F21"/>
    <w:rsid w:val="00D0770A"/>
    <w:rsid w:val="00D11818"/>
    <w:rsid w:val="00D12010"/>
    <w:rsid w:val="00D12AE1"/>
    <w:rsid w:val="00D13244"/>
    <w:rsid w:val="00D1380C"/>
    <w:rsid w:val="00D1519C"/>
    <w:rsid w:val="00D151C9"/>
    <w:rsid w:val="00D16985"/>
    <w:rsid w:val="00D173AF"/>
    <w:rsid w:val="00D2254C"/>
    <w:rsid w:val="00D22E61"/>
    <w:rsid w:val="00D23C2A"/>
    <w:rsid w:val="00D2449F"/>
    <w:rsid w:val="00D254E1"/>
    <w:rsid w:val="00D257DA"/>
    <w:rsid w:val="00D2594E"/>
    <w:rsid w:val="00D26138"/>
    <w:rsid w:val="00D26A99"/>
    <w:rsid w:val="00D26CD2"/>
    <w:rsid w:val="00D27F2D"/>
    <w:rsid w:val="00D31747"/>
    <w:rsid w:val="00D337A7"/>
    <w:rsid w:val="00D33CC0"/>
    <w:rsid w:val="00D35129"/>
    <w:rsid w:val="00D4116E"/>
    <w:rsid w:val="00D4127B"/>
    <w:rsid w:val="00D42FB0"/>
    <w:rsid w:val="00D43F62"/>
    <w:rsid w:val="00D4727F"/>
    <w:rsid w:val="00D50288"/>
    <w:rsid w:val="00D540A2"/>
    <w:rsid w:val="00D54EA8"/>
    <w:rsid w:val="00D602FC"/>
    <w:rsid w:val="00D60449"/>
    <w:rsid w:val="00D619E2"/>
    <w:rsid w:val="00D61C9D"/>
    <w:rsid w:val="00D6426B"/>
    <w:rsid w:val="00D650BA"/>
    <w:rsid w:val="00D6763B"/>
    <w:rsid w:val="00D67755"/>
    <w:rsid w:val="00D67EB4"/>
    <w:rsid w:val="00D70BD4"/>
    <w:rsid w:val="00D7252E"/>
    <w:rsid w:val="00D72926"/>
    <w:rsid w:val="00D74BAA"/>
    <w:rsid w:val="00D76546"/>
    <w:rsid w:val="00D77029"/>
    <w:rsid w:val="00D777AA"/>
    <w:rsid w:val="00D77E70"/>
    <w:rsid w:val="00D80527"/>
    <w:rsid w:val="00D8237C"/>
    <w:rsid w:val="00D82D17"/>
    <w:rsid w:val="00D82E0E"/>
    <w:rsid w:val="00D82E9E"/>
    <w:rsid w:val="00D8311E"/>
    <w:rsid w:val="00D85407"/>
    <w:rsid w:val="00D85A7C"/>
    <w:rsid w:val="00D8725C"/>
    <w:rsid w:val="00D900DA"/>
    <w:rsid w:val="00D9339D"/>
    <w:rsid w:val="00D94C39"/>
    <w:rsid w:val="00D96DA3"/>
    <w:rsid w:val="00DA0DEC"/>
    <w:rsid w:val="00DA200D"/>
    <w:rsid w:val="00DA3A78"/>
    <w:rsid w:val="00DA4580"/>
    <w:rsid w:val="00DA55FA"/>
    <w:rsid w:val="00DA5DD9"/>
    <w:rsid w:val="00DA68F5"/>
    <w:rsid w:val="00DA7F1E"/>
    <w:rsid w:val="00DB1925"/>
    <w:rsid w:val="00DB38D0"/>
    <w:rsid w:val="00DB3AED"/>
    <w:rsid w:val="00DB3DBC"/>
    <w:rsid w:val="00DB4655"/>
    <w:rsid w:val="00DB5EB6"/>
    <w:rsid w:val="00DB60B0"/>
    <w:rsid w:val="00DB656E"/>
    <w:rsid w:val="00DB7088"/>
    <w:rsid w:val="00DC016B"/>
    <w:rsid w:val="00DC252F"/>
    <w:rsid w:val="00DC3039"/>
    <w:rsid w:val="00DC3620"/>
    <w:rsid w:val="00DC44B2"/>
    <w:rsid w:val="00DC50D8"/>
    <w:rsid w:val="00DC631A"/>
    <w:rsid w:val="00DC75F1"/>
    <w:rsid w:val="00DD0E37"/>
    <w:rsid w:val="00DD2187"/>
    <w:rsid w:val="00DD3689"/>
    <w:rsid w:val="00DD500C"/>
    <w:rsid w:val="00DD5A41"/>
    <w:rsid w:val="00DD5B0B"/>
    <w:rsid w:val="00DD7C05"/>
    <w:rsid w:val="00DD7CE1"/>
    <w:rsid w:val="00DE12E0"/>
    <w:rsid w:val="00DE1CBF"/>
    <w:rsid w:val="00DE31A5"/>
    <w:rsid w:val="00DE31C4"/>
    <w:rsid w:val="00DE6930"/>
    <w:rsid w:val="00DE707F"/>
    <w:rsid w:val="00DF006A"/>
    <w:rsid w:val="00DF0E8D"/>
    <w:rsid w:val="00DF42A7"/>
    <w:rsid w:val="00DF5DFC"/>
    <w:rsid w:val="00DF6652"/>
    <w:rsid w:val="00DF71F8"/>
    <w:rsid w:val="00DF73C3"/>
    <w:rsid w:val="00E00FD2"/>
    <w:rsid w:val="00E03472"/>
    <w:rsid w:val="00E03B09"/>
    <w:rsid w:val="00E03B49"/>
    <w:rsid w:val="00E04CBB"/>
    <w:rsid w:val="00E0580E"/>
    <w:rsid w:val="00E06DCD"/>
    <w:rsid w:val="00E07D43"/>
    <w:rsid w:val="00E1229A"/>
    <w:rsid w:val="00E1364F"/>
    <w:rsid w:val="00E148C6"/>
    <w:rsid w:val="00E21AF0"/>
    <w:rsid w:val="00E21BD5"/>
    <w:rsid w:val="00E21DD1"/>
    <w:rsid w:val="00E2614B"/>
    <w:rsid w:val="00E269F3"/>
    <w:rsid w:val="00E27FFA"/>
    <w:rsid w:val="00E319BD"/>
    <w:rsid w:val="00E31A3F"/>
    <w:rsid w:val="00E31B4C"/>
    <w:rsid w:val="00E368E3"/>
    <w:rsid w:val="00E36BF2"/>
    <w:rsid w:val="00E36FAC"/>
    <w:rsid w:val="00E417F4"/>
    <w:rsid w:val="00E4189E"/>
    <w:rsid w:val="00E41F47"/>
    <w:rsid w:val="00E41FB8"/>
    <w:rsid w:val="00E42E94"/>
    <w:rsid w:val="00E456BC"/>
    <w:rsid w:val="00E45B7F"/>
    <w:rsid w:val="00E5181F"/>
    <w:rsid w:val="00E5263C"/>
    <w:rsid w:val="00E5347E"/>
    <w:rsid w:val="00E547C8"/>
    <w:rsid w:val="00E54E97"/>
    <w:rsid w:val="00E5664A"/>
    <w:rsid w:val="00E56B90"/>
    <w:rsid w:val="00E60CCE"/>
    <w:rsid w:val="00E62FCC"/>
    <w:rsid w:val="00E64FC6"/>
    <w:rsid w:val="00E65222"/>
    <w:rsid w:val="00E65EE3"/>
    <w:rsid w:val="00E65F51"/>
    <w:rsid w:val="00E660C7"/>
    <w:rsid w:val="00E667AF"/>
    <w:rsid w:val="00E70015"/>
    <w:rsid w:val="00E71D91"/>
    <w:rsid w:val="00E72457"/>
    <w:rsid w:val="00E73994"/>
    <w:rsid w:val="00E74789"/>
    <w:rsid w:val="00E7569A"/>
    <w:rsid w:val="00E769C7"/>
    <w:rsid w:val="00E76BE9"/>
    <w:rsid w:val="00E7753D"/>
    <w:rsid w:val="00E77CCC"/>
    <w:rsid w:val="00E864C4"/>
    <w:rsid w:val="00E86AC3"/>
    <w:rsid w:val="00E86DF0"/>
    <w:rsid w:val="00E86FD5"/>
    <w:rsid w:val="00E87A1F"/>
    <w:rsid w:val="00E87AF5"/>
    <w:rsid w:val="00E906C6"/>
    <w:rsid w:val="00E90C6C"/>
    <w:rsid w:val="00E90FA7"/>
    <w:rsid w:val="00E9179E"/>
    <w:rsid w:val="00E9262F"/>
    <w:rsid w:val="00E93544"/>
    <w:rsid w:val="00E93A8E"/>
    <w:rsid w:val="00E95C95"/>
    <w:rsid w:val="00E96093"/>
    <w:rsid w:val="00E9693D"/>
    <w:rsid w:val="00E9705D"/>
    <w:rsid w:val="00EA06D0"/>
    <w:rsid w:val="00EA215C"/>
    <w:rsid w:val="00EA35DA"/>
    <w:rsid w:val="00EA58D3"/>
    <w:rsid w:val="00EA59B5"/>
    <w:rsid w:val="00EA6DB5"/>
    <w:rsid w:val="00EB25DF"/>
    <w:rsid w:val="00EB2A2A"/>
    <w:rsid w:val="00EB4072"/>
    <w:rsid w:val="00EB43FA"/>
    <w:rsid w:val="00EB4735"/>
    <w:rsid w:val="00EB49FF"/>
    <w:rsid w:val="00EB6050"/>
    <w:rsid w:val="00EB6839"/>
    <w:rsid w:val="00EC0D26"/>
    <w:rsid w:val="00EC279E"/>
    <w:rsid w:val="00EC27FF"/>
    <w:rsid w:val="00EC2FCD"/>
    <w:rsid w:val="00EC54E4"/>
    <w:rsid w:val="00EC5A39"/>
    <w:rsid w:val="00EC6F5B"/>
    <w:rsid w:val="00ED0852"/>
    <w:rsid w:val="00ED0F76"/>
    <w:rsid w:val="00ED1328"/>
    <w:rsid w:val="00ED15DF"/>
    <w:rsid w:val="00ED2A97"/>
    <w:rsid w:val="00ED7769"/>
    <w:rsid w:val="00EE184D"/>
    <w:rsid w:val="00EE1A68"/>
    <w:rsid w:val="00EE1D42"/>
    <w:rsid w:val="00EE3422"/>
    <w:rsid w:val="00EE431D"/>
    <w:rsid w:val="00EE46BE"/>
    <w:rsid w:val="00EE4781"/>
    <w:rsid w:val="00EE53C2"/>
    <w:rsid w:val="00EF4667"/>
    <w:rsid w:val="00EF73CF"/>
    <w:rsid w:val="00EF7580"/>
    <w:rsid w:val="00F018D5"/>
    <w:rsid w:val="00F0233B"/>
    <w:rsid w:val="00F040FF"/>
    <w:rsid w:val="00F05C9A"/>
    <w:rsid w:val="00F072EE"/>
    <w:rsid w:val="00F10CC2"/>
    <w:rsid w:val="00F110A0"/>
    <w:rsid w:val="00F113D8"/>
    <w:rsid w:val="00F11C7E"/>
    <w:rsid w:val="00F11E10"/>
    <w:rsid w:val="00F12E4C"/>
    <w:rsid w:val="00F13653"/>
    <w:rsid w:val="00F13AD3"/>
    <w:rsid w:val="00F158EE"/>
    <w:rsid w:val="00F15979"/>
    <w:rsid w:val="00F216E5"/>
    <w:rsid w:val="00F23890"/>
    <w:rsid w:val="00F30626"/>
    <w:rsid w:val="00F315F0"/>
    <w:rsid w:val="00F33441"/>
    <w:rsid w:val="00F33B57"/>
    <w:rsid w:val="00F33CBF"/>
    <w:rsid w:val="00F350CB"/>
    <w:rsid w:val="00F356C4"/>
    <w:rsid w:val="00F359FC"/>
    <w:rsid w:val="00F35C71"/>
    <w:rsid w:val="00F367BA"/>
    <w:rsid w:val="00F36B09"/>
    <w:rsid w:val="00F37201"/>
    <w:rsid w:val="00F37A27"/>
    <w:rsid w:val="00F4181F"/>
    <w:rsid w:val="00F41A1E"/>
    <w:rsid w:val="00F440E4"/>
    <w:rsid w:val="00F4450B"/>
    <w:rsid w:val="00F5072C"/>
    <w:rsid w:val="00F510D5"/>
    <w:rsid w:val="00F52B1D"/>
    <w:rsid w:val="00F53163"/>
    <w:rsid w:val="00F53874"/>
    <w:rsid w:val="00F5711A"/>
    <w:rsid w:val="00F57370"/>
    <w:rsid w:val="00F57B39"/>
    <w:rsid w:val="00F6036E"/>
    <w:rsid w:val="00F61048"/>
    <w:rsid w:val="00F61361"/>
    <w:rsid w:val="00F61EA5"/>
    <w:rsid w:val="00F627AC"/>
    <w:rsid w:val="00F630CF"/>
    <w:rsid w:val="00F63313"/>
    <w:rsid w:val="00F63CB1"/>
    <w:rsid w:val="00F643CC"/>
    <w:rsid w:val="00F65C64"/>
    <w:rsid w:val="00F65ED1"/>
    <w:rsid w:val="00F74241"/>
    <w:rsid w:val="00F74350"/>
    <w:rsid w:val="00F76D92"/>
    <w:rsid w:val="00F76E22"/>
    <w:rsid w:val="00F809F6"/>
    <w:rsid w:val="00F84A5A"/>
    <w:rsid w:val="00F84BD5"/>
    <w:rsid w:val="00F85646"/>
    <w:rsid w:val="00F86B7E"/>
    <w:rsid w:val="00F90D81"/>
    <w:rsid w:val="00F90DA0"/>
    <w:rsid w:val="00F91575"/>
    <w:rsid w:val="00F933A3"/>
    <w:rsid w:val="00F951AF"/>
    <w:rsid w:val="00F953F1"/>
    <w:rsid w:val="00F95524"/>
    <w:rsid w:val="00F960A6"/>
    <w:rsid w:val="00F971EF"/>
    <w:rsid w:val="00FA040D"/>
    <w:rsid w:val="00FA0493"/>
    <w:rsid w:val="00FA07D9"/>
    <w:rsid w:val="00FA2870"/>
    <w:rsid w:val="00FA28D3"/>
    <w:rsid w:val="00FA34CB"/>
    <w:rsid w:val="00FA6FC3"/>
    <w:rsid w:val="00FB0883"/>
    <w:rsid w:val="00FB17C0"/>
    <w:rsid w:val="00FB5724"/>
    <w:rsid w:val="00FC0D30"/>
    <w:rsid w:val="00FC24B6"/>
    <w:rsid w:val="00FC3AE8"/>
    <w:rsid w:val="00FC44BA"/>
    <w:rsid w:val="00FC6431"/>
    <w:rsid w:val="00FC6DF2"/>
    <w:rsid w:val="00FD08D1"/>
    <w:rsid w:val="00FD2620"/>
    <w:rsid w:val="00FD3534"/>
    <w:rsid w:val="00FD3605"/>
    <w:rsid w:val="00FD7BFB"/>
    <w:rsid w:val="00FE211C"/>
    <w:rsid w:val="00FE4346"/>
    <w:rsid w:val="00FE5889"/>
    <w:rsid w:val="00FE62CC"/>
    <w:rsid w:val="00FE72E0"/>
    <w:rsid w:val="00FF1D6D"/>
    <w:rsid w:val="00FF4087"/>
    <w:rsid w:val="00FF5907"/>
    <w:rsid w:val="00FF6087"/>
    <w:rsid w:val="00FF73DA"/>
    <w:rsid w:val="00FF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9971C"/>
  <w15:docId w15:val="{CBC5685C-4DF4-4329-B30C-F08A30F0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1B64"/>
    <w:rPr>
      <w:sz w:val="22"/>
      <w:szCs w:val="22"/>
    </w:rPr>
  </w:style>
  <w:style w:type="paragraph" w:styleId="Heading1">
    <w:name w:val="heading 1"/>
    <w:aliases w:val="Aspen Heading 1"/>
    <w:basedOn w:val="Normal"/>
    <w:next w:val="Normal"/>
    <w:link w:val="Heading1Char"/>
    <w:qFormat/>
    <w:rsid w:val="00886EC2"/>
    <w:pPr>
      <w:spacing w:before="360" w:after="120"/>
      <w:outlineLvl w:val="0"/>
    </w:pPr>
    <w:rPr>
      <w:rFonts w:cs="Arial"/>
      <w:b/>
      <w:color w:val="6C737A"/>
      <w:sz w:val="28"/>
    </w:rPr>
  </w:style>
  <w:style w:type="paragraph" w:styleId="Heading2">
    <w:name w:val="heading 2"/>
    <w:aliases w:val="Aspen Heading 2"/>
    <w:basedOn w:val="Normal"/>
    <w:next w:val="Normal"/>
    <w:link w:val="Heading2Char"/>
    <w:unhideWhenUsed/>
    <w:qFormat/>
    <w:rsid w:val="00E86DF0"/>
    <w:pPr>
      <w:spacing w:before="240" w:after="120"/>
      <w:outlineLvl w:val="1"/>
    </w:pPr>
    <w:rPr>
      <w:rFonts w:cs="Arial"/>
      <w:i/>
      <w:color w:val="6C737A"/>
      <w:sz w:val="24"/>
    </w:rPr>
  </w:style>
  <w:style w:type="paragraph" w:styleId="Heading3">
    <w:name w:val="heading 3"/>
    <w:aliases w:val="Aspen Heading 3"/>
    <w:basedOn w:val="Normal"/>
    <w:next w:val="Normal"/>
    <w:link w:val="Heading3Char"/>
    <w:unhideWhenUsed/>
    <w:qFormat/>
    <w:rsid w:val="00E86DF0"/>
    <w:pPr>
      <w:spacing w:before="240" w:after="120"/>
      <w:outlineLvl w:val="2"/>
    </w:pPr>
    <w:rPr>
      <w:rFonts w:cs="Arial"/>
      <w:smallCaps/>
      <w:color w:val="6C737A"/>
    </w:rPr>
  </w:style>
  <w:style w:type="paragraph" w:styleId="Heading4">
    <w:name w:val="heading 4"/>
    <w:aliases w:val="Aspen Table Heading"/>
    <w:basedOn w:val="Normal"/>
    <w:next w:val="Normal"/>
    <w:link w:val="Heading4Char"/>
    <w:uiPriority w:val="9"/>
    <w:unhideWhenUsed/>
    <w:rsid w:val="00E86DF0"/>
    <w:pPr>
      <w:jc w:val="center"/>
      <w:outlineLvl w:val="3"/>
    </w:pPr>
    <w:rPr>
      <w:b/>
      <w:color w:val="FFFFF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E3C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E3C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E3C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E3C"/>
    <w:pPr>
      <w:keepNext/>
      <w:keepLines/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E3C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spen Heading 1 Char"/>
    <w:basedOn w:val="DefaultParagraphFont"/>
    <w:link w:val="Heading1"/>
    <w:rsid w:val="00886EC2"/>
    <w:rPr>
      <w:rFonts w:cs="Arial"/>
      <w:b/>
      <w:color w:val="6C737A"/>
      <w:sz w:val="28"/>
      <w:szCs w:val="22"/>
    </w:rPr>
  </w:style>
  <w:style w:type="character" w:customStyle="1" w:styleId="Heading2Char">
    <w:name w:val="Heading 2 Char"/>
    <w:aliases w:val="Aspen Heading 2 Char"/>
    <w:basedOn w:val="DefaultParagraphFont"/>
    <w:link w:val="Heading2"/>
    <w:uiPriority w:val="9"/>
    <w:rsid w:val="00E86DF0"/>
    <w:rPr>
      <w:rFonts w:cs="Arial"/>
      <w:i/>
      <w:color w:val="6C737A"/>
      <w:sz w:val="24"/>
      <w:szCs w:val="22"/>
    </w:rPr>
  </w:style>
  <w:style w:type="character" w:customStyle="1" w:styleId="Heading3Char">
    <w:name w:val="Heading 3 Char"/>
    <w:aliases w:val="Aspen Heading 3 Char"/>
    <w:basedOn w:val="DefaultParagraphFont"/>
    <w:link w:val="Heading3"/>
    <w:uiPriority w:val="9"/>
    <w:rsid w:val="00E86DF0"/>
    <w:rPr>
      <w:rFonts w:cs="Arial"/>
      <w:smallCaps/>
      <w:color w:val="6C737A"/>
      <w:sz w:val="22"/>
      <w:szCs w:val="22"/>
    </w:rPr>
  </w:style>
  <w:style w:type="character" w:customStyle="1" w:styleId="Heading4Char">
    <w:name w:val="Heading 4 Char"/>
    <w:aliases w:val="Aspen Table Heading Char"/>
    <w:basedOn w:val="DefaultParagraphFont"/>
    <w:link w:val="Heading4"/>
    <w:uiPriority w:val="9"/>
    <w:rsid w:val="00E86DF0"/>
    <w:rPr>
      <w:b/>
      <w:color w:val="FFFFF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E3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E3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E3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E3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E3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Hyperlink">
    <w:name w:val="Hyperlink"/>
    <w:aliases w:val="Aspen Hyperlink"/>
    <w:basedOn w:val="DefaultParagraphFont"/>
    <w:uiPriority w:val="99"/>
    <w:unhideWhenUsed/>
    <w:rsid w:val="00E86DF0"/>
    <w:rPr>
      <w:color w:val="6C737A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7088"/>
    <w:rPr>
      <w:color w:val="B0342E"/>
      <w:u w:val="single"/>
    </w:rPr>
  </w:style>
  <w:style w:type="table" w:customStyle="1" w:styleId="AspenTable">
    <w:name w:val="Aspen Table"/>
    <w:basedOn w:val="TableNormal"/>
    <w:uiPriority w:val="99"/>
    <w:qFormat/>
    <w:rsid w:val="001F7954"/>
    <w:tblPr>
      <w:tblStyleRowBandSize w:val="1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Calibri" w:hAnsi="Calibri"/>
        <w:b/>
        <w:color w:val="FFFFFF"/>
        <w:sz w:val="22"/>
      </w:rPr>
      <w:tblPr/>
      <w:tcPr>
        <w:shd w:val="clear" w:color="auto" w:fill="5E6E66"/>
        <w:vAlign w:val="center"/>
      </w:tcPr>
    </w:tblStylePr>
    <w:tblStylePr w:type="band2Horz">
      <w:tblPr/>
      <w:tcPr>
        <w:shd w:val="clear" w:color="auto" w:fill="D9D9D9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7C16F1"/>
    <w:pPr>
      <w:tabs>
        <w:tab w:val="right" w:leader="dot" w:pos="9350"/>
      </w:tabs>
      <w:spacing w:before="240"/>
    </w:pPr>
    <w:rPr>
      <w:noProof/>
    </w:rPr>
  </w:style>
  <w:style w:type="table" w:customStyle="1" w:styleId="LightShading1">
    <w:name w:val="Light Shading1"/>
    <w:basedOn w:val="TableNormal"/>
    <w:uiPriority w:val="60"/>
    <w:rsid w:val="008821D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8821D5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Spacing">
    <w:name w:val="No Spacing"/>
    <w:aliases w:val="Aspen No Spacing"/>
    <w:basedOn w:val="Normal"/>
    <w:uiPriority w:val="1"/>
    <w:qFormat/>
    <w:rsid w:val="00C44E3C"/>
  </w:style>
  <w:style w:type="table" w:styleId="LightShading-Accent2">
    <w:name w:val="Light Shading Accent 2"/>
    <w:basedOn w:val="TableNormal"/>
    <w:uiPriority w:val="60"/>
    <w:rsid w:val="008821D5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8821D5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8821D5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AspenColumnHeading">
    <w:name w:val="Aspen Column Heading"/>
    <w:basedOn w:val="Heading1"/>
    <w:qFormat/>
    <w:rsid w:val="00E86DF0"/>
  </w:style>
  <w:style w:type="paragraph" w:styleId="Header">
    <w:name w:val="header"/>
    <w:basedOn w:val="Normal"/>
    <w:link w:val="HeaderChar"/>
    <w:unhideWhenUsed/>
    <w:rsid w:val="003F25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2530"/>
  </w:style>
  <w:style w:type="paragraph" w:customStyle="1" w:styleId="AspenHeader">
    <w:name w:val="Aspen Header"/>
    <w:basedOn w:val="Normal"/>
    <w:qFormat/>
    <w:rsid w:val="00E86DF0"/>
    <w:pPr>
      <w:jc w:val="right"/>
    </w:pPr>
    <w:rPr>
      <w:color w:val="6C737A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44E3C"/>
    <w:pPr>
      <w:outlineLvl w:val="9"/>
    </w:pPr>
  </w:style>
  <w:style w:type="paragraph" w:customStyle="1" w:styleId="AspenSubjectLine">
    <w:name w:val="Aspen Subject Line"/>
    <w:basedOn w:val="Normal"/>
    <w:qFormat/>
    <w:rsid w:val="00886EC2"/>
    <w:pPr>
      <w:spacing w:after="240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5E5E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E5E"/>
  </w:style>
  <w:style w:type="paragraph" w:styleId="BalloonText">
    <w:name w:val="Balloon Text"/>
    <w:basedOn w:val="Normal"/>
    <w:link w:val="BalloonTextChar"/>
    <w:uiPriority w:val="99"/>
    <w:semiHidden/>
    <w:unhideWhenUsed/>
    <w:rsid w:val="005E5E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E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5E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Shading11">
    <w:name w:val="Medium Shading 11"/>
    <w:basedOn w:val="TableNormal"/>
    <w:uiPriority w:val="63"/>
    <w:rsid w:val="006B7A09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7C16F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16F1"/>
    <w:pPr>
      <w:tabs>
        <w:tab w:val="right" w:leader="dot" w:pos="9350"/>
      </w:tabs>
      <w:ind w:left="440"/>
    </w:pPr>
  </w:style>
  <w:style w:type="paragraph" w:customStyle="1" w:styleId="CoverTitle">
    <w:name w:val="Cover Title"/>
    <w:basedOn w:val="Normal"/>
    <w:qFormat/>
    <w:rsid w:val="00675806"/>
    <w:pPr>
      <w:jc w:val="center"/>
    </w:pPr>
    <w:rPr>
      <w:b/>
      <w:color w:val="6C737A"/>
      <w:sz w:val="48"/>
      <w:szCs w:val="48"/>
    </w:rPr>
  </w:style>
  <w:style w:type="paragraph" w:customStyle="1" w:styleId="AspenFooter">
    <w:name w:val="Aspen Footer"/>
    <w:basedOn w:val="Footer"/>
    <w:qFormat/>
    <w:rsid w:val="00857EC0"/>
    <w:pPr>
      <w:jc w:val="center"/>
    </w:pPr>
    <w:rPr>
      <w:color w:val="6C737A"/>
      <w:sz w:val="20"/>
    </w:rPr>
  </w:style>
  <w:style w:type="paragraph" w:customStyle="1" w:styleId="CoverSubtitle">
    <w:name w:val="Cover Subtitle"/>
    <w:basedOn w:val="Normal"/>
    <w:qFormat/>
    <w:rsid w:val="00857EC0"/>
    <w:pPr>
      <w:jc w:val="center"/>
    </w:pPr>
    <w:rPr>
      <w:i/>
      <w:color w:val="6C737A"/>
      <w:sz w:val="36"/>
      <w:szCs w:val="36"/>
    </w:rPr>
  </w:style>
  <w:style w:type="paragraph" w:customStyle="1" w:styleId="CoverDate">
    <w:name w:val="Cover Date"/>
    <w:basedOn w:val="Normal"/>
    <w:qFormat/>
    <w:rsid w:val="00857EC0"/>
    <w:pPr>
      <w:jc w:val="center"/>
    </w:pPr>
    <w:rPr>
      <w:color w:val="6C737A"/>
    </w:rPr>
  </w:style>
  <w:style w:type="paragraph" w:customStyle="1" w:styleId="CoverFooter">
    <w:name w:val="Cover Footer"/>
    <w:basedOn w:val="Footer"/>
    <w:qFormat/>
    <w:rsid w:val="00857EC0"/>
    <w:pPr>
      <w:jc w:val="center"/>
    </w:pPr>
    <w:rPr>
      <w:color w:val="6C737A"/>
      <w:sz w:val="20"/>
    </w:rPr>
  </w:style>
  <w:style w:type="paragraph" w:customStyle="1" w:styleId="AspenLetter2ndPageHeader">
    <w:name w:val="Aspen Letter 2nd Page Header"/>
    <w:basedOn w:val="AspenHeader"/>
    <w:qFormat/>
    <w:rsid w:val="00857EC0"/>
  </w:style>
  <w:style w:type="paragraph" w:customStyle="1" w:styleId="AspenLetter2ndPageFooter">
    <w:name w:val="Aspen Letter 2nd Page Footer"/>
    <w:basedOn w:val="Footer"/>
    <w:qFormat/>
    <w:rsid w:val="00857EC0"/>
    <w:pPr>
      <w:jc w:val="right"/>
    </w:pPr>
    <w:rPr>
      <w:color w:val="6C737A"/>
      <w:sz w:val="20"/>
    </w:rPr>
  </w:style>
  <w:style w:type="paragraph" w:customStyle="1" w:styleId="LOERFPHeader">
    <w:name w:val="LOE/RFP Header"/>
    <w:basedOn w:val="Normal"/>
    <w:qFormat/>
    <w:rsid w:val="00857EC0"/>
    <w:pPr>
      <w:pBdr>
        <w:bottom w:val="single" w:sz="6" w:space="1" w:color="F4C40C"/>
      </w:pBdr>
      <w:tabs>
        <w:tab w:val="right" w:pos="9360"/>
      </w:tabs>
    </w:pPr>
    <w:rPr>
      <w:color w:val="6C737A"/>
      <w:sz w:val="20"/>
    </w:rPr>
  </w:style>
  <w:style w:type="paragraph" w:customStyle="1" w:styleId="LOERFPFooter">
    <w:name w:val="LOE/RFP Footer"/>
    <w:basedOn w:val="Footer"/>
    <w:qFormat/>
    <w:rsid w:val="00857EC0"/>
    <w:pPr>
      <w:pBdr>
        <w:top w:val="single" w:sz="6" w:space="1" w:color="F4C40C"/>
      </w:pBdr>
    </w:pPr>
    <w:rPr>
      <w:color w:val="6C737A"/>
      <w:sz w:val="20"/>
    </w:rPr>
  </w:style>
  <w:style w:type="paragraph" w:customStyle="1" w:styleId="AspenNumberedList">
    <w:name w:val="Aspen Numbered List"/>
    <w:basedOn w:val="Normal"/>
    <w:qFormat/>
    <w:rsid w:val="003E0983"/>
    <w:pPr>
      <w:numPr>
        <w:numId w:val="1"/>
      </w:numPr>
      <w:spacing w:before="240" w:after="240"/>
      <w:ind w:left="360"/>
    </w:pPr>
  </w:style>
  <w:style w:type="paragraph" w:customStyle="1" w:styleId="Appendices">
    <w:name w:val="Appendices"/>
    <w:basedOn w:val="Normal"/>
    <w:qFormat/>
    <w:rsid w:val="005417F9"/>
    <w:pPr>
      <w:spacing w:before="240" w:after="120"/>
    </w:pPr>
  </w:style>
  <w:style w:type="paragraph" w:customStyle="1" w:styleId="AspenBullet1">
    <w:name w:val="Aspen Bullet 1"/>
    <w:basedOn w:val="Normal"/>
    <w:uiPriority w:val="99"/>
    <w:qFormat/>
    <w:rsid w:val="006B335D"/>
    <w:pPr>
      <w:numPr>
        <w:numId w:val="2"/>
      </w:numPr>
      <w:spacing w:after="120"/>
    </w:pPr>
  </w:style>
  <w:style w:type="paragraph" w:customStyle="1" w:styleId="AspenBullet2">
    <w:name w:val="Aspen Bullet 2"/>
    <w:basedOn w:val="AspenBullet1"/>
    <w:uiPriority w:val="99"/>
    <w:qFormat/>
    <w:rsid w:val="00315E6F"/>
  </w:style>
  <w:style w:type="paragraph" w:customStyle="1" w:styleId="AspenBullet3">
    <w:name w:val="Aspen Bullet 3"/>
    <w:basedOn w:val="AspenBullet2"/>
    <w:uiPriority w:val="99"/>
    <w:qFormat/>
    <w:rsid w:val="00315E6F"/>
    <w:pPr>
      <w:numPr>
        <w:ilvl w:val="2"/>
      </w:numPr>
      <w:ind w:left="1440"/>
    </w:pPr>
  </w:style>
  <w:style w:type="paragraph" w:styleId="ListParagraph">
    <w:name w:val="List Paragraph"/>
    <w:basedOn w:val="Normal"/>
    <w:uiPriority w:val="34"/>
    <w:qFormat/>
    <w:rsid w:val="00866866"/>
    <w:pPr>
      <w:ind w:left="720"/>
      <w:contextualSpacing/>
    </w:pPr>
    <w:rPr>
      <w:rFonts w:ascii="Arial" w:eastAsia="Arial" w:hAnsi="Arial"/>
      <w:sz w:val="20"/>
    </w:rPr>
  </w:style>
  <w:style w:type="paragraph" w:customStyle="1" w:styleId="AspenBody">
    <w:name w:val="Aspen Body"/>
    <w:basedOn w:val="Normal"/>
    <w:qFormat/>
    <w:rsid w:val="003E0983"/>
    <w:pPr>
      <w:spacing w:before="120" w:after="240"/>
    </w:pPr>
  </w:style>
  <w:style w:type="table" w:styleId="MediumShading1-Accent4">
    <w:name w:val="Medium Shading 1 Accent 4"/>
    <w:basedOn w:val="TableNormal"/>
    <w:uiPriority w:val="63"/>
    <w:rsid w:val="00096199"/>
    <w:tblPr>
      <w:tblStyleRowBandSize w:val="1"/>
      <w:tblStyleColBandSize w:val="1"/>
      <w:tblBorders>
        <w:top w:val="single" w:sz="8" w:space="0" w:color="8F959C" w:themeColor="accent4" w:themeTint="BF"/>
        <w:left w:val="single" w:sz="8" w:space="0" w:color="8F959C" w:themeColor="accent4" w:themeTint="BF"/>
        <w:bottom w:val="single" w:sz="8" w:space="0" w:color="8F959C" w:themeColor="accent4" w:themeTint="BF"/>
        <w:right w:val="single" w:sz="8" w:space="0" w:color="8F959C" w:themeColor="accent4" w:themeTint="BF"/>
        <w:insideH w:val="single" w:sz="8" w:space="0" w:color="8F959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959C" w:themeColor="accent4" w:themeTint="BF"/>
          <w:left w:val="single" w:sz="8" w:space="0" w:color="8F959C" w:themeColor="accent4" w:themeTint="BF"/>
          <w:bottom w:val="single" w:sz="8" w:space="0" w:color="8F959C" w:themeColor="accent4" w:themeTint="BF"/>
          <w:right w:val="single" w:sz="8" w:space="0" w:color="8F959C" w:themeColor="accent4" w:themeTint="BF"/>
          <w:insideH w:val="nil"/>
          <w:insideV w:val="nil"/>
        </w:tcBorders>
        <w:shd w:val="clear" w:color="auto" w:fill="6C737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959C" w:themeColor="accent4" w:themeTint="BF"/>
          <w:left w:val="single" w:sz="8" w:space="0" w:color="8F959C" w:themeColor="accent4" w:themeTint="BF"/>
          <w:bottom w:val="single" w:sz="8" w:space="0" w:color="8F959C" w:themeColor="accent4" w:themeTint="BF"/>
          <w:right w:val="single" w:sz="8" w:space="0" w:color="8F959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CD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CD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BB2F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2A68"/>
    <w:rPr>
      <w:color w:val="808080"/>
    </w:rPr>
  </w:style>
  <w:style w:type="paragraph" w:styleId="NormalWeb">
    <w:name w:val="Normal (Web)"/>
    <w:basedOn w:val="Normal"/>
    <w:uiPriority w:val="99"/>
    <w:unhideWhenUsed/>
    <w:rsid w:val="00F953F1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2B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655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212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8664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918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38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82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843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125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4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2172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9278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9831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85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4515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10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03825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388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78983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54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0391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2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331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05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841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480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26267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639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56031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330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159315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29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5588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235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36749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5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31474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681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73722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581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11424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7224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7274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50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5730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568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68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241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717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63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4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656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6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0771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691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i\Desktop\Aspen%20LOE-RFP%20Template.dotx" TargetMode="External"/></Relationships>
</file>

<file path=word/theme/theme1.xml><?xml version="1.0" encoding="utf-8"?>
<a:theme xmlns:a="http://schemas.openxmlformats.org/drawingml/2006/main" name="Office Theme">
  <a:themeElements>
    <a:clrScheme name="Aspen Illumination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B88927"/>
      </a:accent1>
      <a:accent2>
        <a:srgbClr val="979A55"/>
      </a:accent2>
      <a:accent3>
        <a:srgbClr val="F4C40C"/>
      </a:accent3>
      <a:accent4>
        <a:srgbClr val="6C737A"/>
      </a:accent4>
      <a:accent5>
        <a:srgbClr val="9F5443"/>
      </a:accent5>
      <a:accent6>
        <a:srgbClr val="698AB2"/>
      </a:accent6>
      <a:hlink>
        <a:srgbClr val="000000"/>
      </a:hlink>
      <a:folHlink>
        <a:srgbClr val="6C737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B9061A45A1614CB44400CE46B25995" ma:contentTypeVersion="13" ma:contentTypeDescription="Create a new document." ma:contentTypeScope="" ma:versionID="ef805434b02fc490d924341d383af658">
  <xsd:schema xmlns:xsd="http://www.w3.org/2001/XMLSchema" xmlns:xs="http://www.w3.org/2001/XMLSchema" xmlns:p="http://schemas.microsoft.com/office/2006/metadata/properties" xmlns:ns2="44080daf-d1c0-4ec0-a979-cd91fea3746e" xmlns:ns3="041c8d80-13ea-4352-b604-8b1c14a3a099" targetNamespace="http://schemas.microsoft.com/office/2006/metadata/properties" ma:root="true" ma:fieldsID="cdf94775f4b24702497f43ed1e3e1198" ns2:_="" ns3:_="">
    <xsd:import namespace="44080daf-d1c0-4ec0-a979-cd91fea3746e"/>
    <xsd:import namespace="041c8d80-13ea-4352-b604-8b1c14a3a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80daf-d1c0-4ec0-a979-cd91fea374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c8d80-13ea-4352-b604-8b1c14a3a0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C4285-8017-4460-A6BF-A0A5158F59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080daf-d1c0-4ec0-a979-cd91fea3746e"/>
    <ds:schemaRef ds:uri="041c8d80-13ea-4352-b604-8b1c14a3a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1DC027-1B64-4703-A247-EE8BB60A2AA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92C9535-0FA8-4BB4-8409-FCFCF05F1F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AFB6A1-9C62-4E8D-9175-9E70087B2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Aspen LOE-RFP Template.dotx</Template>
  <TotalTime>11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Sendro, Elaina</dc:creator>
  <cp:keywords/>
  <dc:description/>
  <cp:lastModifiedBy>Sendro, Elaina</cp:lastModifiedBy>
  <cp:revision>18</cp:revision>
  <cp:lastPrinted>2010-10-28T20:16:00Z</cp:lastPrinted>
  <dcterms:created xsi:type="dcterms:W3CDTF">2019-09-30T15:34:00Z</dcterms:created>
  <dcterms:modified xsi:type="dcterms:W3CDTF">2019-09-30T17:09:00Z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0x0101008EB9061A45A1614CB44400CE46B25995</vt:lpwstr>
  </property>
  <property fmtid="{D5CDD505-2E9C-101B-9397-08002B2CF9AE}" pid="3" name="Preview">
    <vt:lpwstr>https://aspenadvisors.hostpilot.com/leadership/images/TN_RFP.jpg</vt:lpwstr>
  </property>
</Properties>
</file>