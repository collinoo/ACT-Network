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379EEBB8" w:rsidR="008A4485" w:rsidRPr="006C0A03" w:rsidRDefault="00660F08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DC3927D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0786761E" w:rsidR="008A4485" w:rsidRPr="006C0A03" w:rsidRDefault="00660F08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09CA268E" w:rsidR="008A4485" w:rsidRPr="00F953F1" w:rsidRDefault="00660F08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2A3E3919" w:rsidR="008A4485" w:rsidRDefault="00660F08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488F0692" w:rsidR="008A4485" w:rsidRDefault="00660F08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1B445E" w:rsidRPr="00F953F1" w14:paraId="28EC4E7B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5CE70CE0" w14:textId="25D6C1D5" w:rsidR="001B445E" w:rsidRDefault="00760E5F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Dissemination</w:t>
            </w:r>
            <w:r w:rsidR="001B445E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660F08">
              <w:rPr>
                <w:rFonts w:asciiTheme="minorHAnsi" w:hAnsiTheme="minorHAnsi" w:cstheme="minorHAnsi"/>
                <w:b/>
                <w:color w:val="000000" w:themeColor="text1"/>
              </w:rPr>
              <w:t>Check In</w:t>
            </w:r>
          </w:p>
        </w:tc>
        <w:tc>
          <w:tcPr>
            <w:tcW w:w="1848" w:type="pct"/>
            <w:vAlign w:val="center"/>
          </w:tcPr>
          <w:p w14:paraId="26E5E257" w14:textId="4CCC6795" w:rsidR="001B445E" w:rsidRDefault="00011DF7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Follow up on newsletter, </w:t>
            </w:r>
            <w:r w:rsidR="00076921">
              <w:rPr>
                <w:rFonts w:asciiTheme="minorHAnsi" w:hAnsiTheme="minorHAnsi" w:cstheme="minorHAnsi"/>
                <w:color w:val="000000" w:themeColor="text1"/>
              </w:rPr>
              <w:t>data profile document</w:t>
            </w:r>
          </w:p>
        </w:tc>
        <w:tc>
          <w:tcPr>
            <w:tcW w:w="2064" w:type="pct"/>
            <w:vAlign w:val="center"/>
          </w:tcPr>
          <w:p w14:paraId="5C28EBD6" w14:textId="665A4840" w:rsidR="007B6874" w:rsidRPr="00153ED6" w:rsidRDefault="007B6874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bookmarkStart w:id="1" w:name="_GoBack"/>
            <w:bookmarkEnd w:id="1"/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17562AD6" w:rsidR="00295993" w:rsidRDefault="00076921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ACT Sustainability </w:t>
            </w:r>
          </w:p>
        </w:tc>
        <w:tc>
          <w:tcPr>
            <w:tcW w:w="1848" w:type="pct"/>
            <w:vAlign w:val="center"/>
          </w:tcPr>
          <w:p w14:paraId="5EA35D7D" w14:textId="77777777" w:rsidR="00295993" w:rsidRDefault="00076921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Discuss the findings shared by JHU</w:t>
            </w:r>
          </w:p>
          <w:p w14:paraId="591C7B73" w14:textId="61E19D98" w:rsidR="00076921" w:rsidRDefault="00C40846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Think through the current competitive landscape – how do we differentiate?</w:t>
            </w:r>
          </w:p>
        </w:tc>
        <w:tc>
          <w:tcPr>
            <w:tcW w:w="2064" w:type="pct"/>
            <w:vAlign w:val="center"/>
          </w:tcPr>
          <w:p w14:paraId="34B8C9DD" w14:textId="0060A732" w:rsidR="00124AC4" w:rsidRPr="00117487" w:rsidRDefault="00124AC4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7BCF6405" w:rsidR="007B3A56" w:rsidRPr="009360C3" w:rsidRDefault="00C4084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11/4</w:t>
            </w:r>
            <w:r w:rsidR="00D15275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F81D" w14:textId="77777777" w:rsidR="00EC5A39" w:rsidRDefault="00EC5A39" w:rsidP="005E5E5E">
      <w:r>
        <w:separator/>
      </w:r>
    </w:p>
  </w:endnote>
  <w:endnote w:type="continuationSeparator" w:id="0">
    <w:p w14:paraId="014F1FEB" w14:textId="77777777" w:rsidR="00EC5A39" w:rsidRDefault="00EC5A3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4C61" w14:textId="77777777" w:rsidR="00EC5A39" w:rsidRDefault="00EC5A39" w:rsidP="005E5E5E">
      <w:r>
        <w:separator/>
      </w:r>
    </w:p>
  </w:footnote>
  <w:footnote w:type="continuationSeparator" w:id="0">
    <w:p w14:paraId="1C68463F" w14:textId="77777777" w:rsidR="00EC5A39" w:rsidRDefault="00EC5A3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6544AB54" w:rsidR="00213672" w:rsidRDefault="00987E05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10/</w:t>
          </w:r>
          <w:r w:rsidR="00760E5F">
            <w:rPr>
              <w:color w:val="6C737A"/>
              <w:sz w:val="20"/>
            </w:rPr>
            <w:t>2</w:t>
          </w:r>
          <w:r w:rsidR="00660F08">
            <w:rPr>
              <w:color w:val="6C737A"/>
              <w:sz w:val="20"/>
            </w:rPr>
            <w:t>8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1DF7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921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D546B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17487"/>
    <w:rsid w:val="001214B9"/>
    <w:rsid w:val="00122847"/>
    <w:rsid w:val="00124AC4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3ED6"/>
    <w:rsid w:val="00154F83"/>
    <w:rsid w:val="00154F87"/>
    <w:rsid w:val="001576C8"/>
    <w:rsid w:val="00157EE2"/>
    <w:rsid w:val="0016136B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307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30A6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31EF"/>
    <w:rsid w:val="001A61FB"/>
    <w:rsid w:val="001A777E"/>
    <w:rsid w:val="001A7858"/>
    <w:rsid w:val="001B0A88"/>
    <w:rsid w:val="001B1EE9"/>
    <w:rsid w:val="001B445E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04F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61B"/>
    <w:rsid w:val="003F37DE"/>
    <w:rsid w:val="003F527B"/>
    <w:rsid w:val="003F5573"/>
    <w:rsid w:val="003F5B93"/>
    <w:rsid w:val="003F6DEF"/>
    <w:rsid w:val="003F6E8C"/>
    <w:rsid w:val="003F7B99"/>
    <w:rsid w:val="00400877"/>
    <w:rsid w:val="00400B7B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169"/>
    <w:rsid w:val="00594517"/>
    <w:rsid w:val="00596885"/>
    <w:rsid w:val="00597F8C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E7F17"/>
    <w:rsid w:val="005F1337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1BF5"/>
    <w:rsid w:val="0065207E"/>
    <w:rsid w:val="00652287"/>
    <w:rsid w:val="0065258B"/>
    <w:rsid w:val="0065383A"/>
    <w:rsid w:val="00656DAC"/>
    <w:rsid w:val="006601B7"/>
    <w:rsid w:val="00660C97"/>
    <w:rsid w:val="00660F08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355E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177FA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36A87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0E5F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3913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87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6870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31A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539B"/>
    <w:rsid w:val="00886728"/>
    <w:rsid w:val="00886EC2"/>
    <w:rsid w:val="008919DE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989"/>
    <w:rsid w:val="00940AEF"/>
    <w:rsid w:val="0094354B"/>
    <w:rsid w:val="0094592B"/>
    <w:rsid w:val="00945DA1"/>
    <w:rsid w:val="00950C7C"/>
    <w:rsid w:val="00951425"/>
    <w:rsid w:val="00953BF6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87E05"/>
    <w:rsid w:val="00993E9C"/>
    <w:rsid w:val="00994AFE"/>
    <w:rsid w:val="009960D1"/>
    <w:rsid w:val="00997B3E"/>
    <w:rsid w:val="009A3A14"/>
    <w:rsid w:val="009A3CF8"/>
    <w:rsid w:val="009A3DA5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457A0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6EF7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0846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5275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369A8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2F32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5B77"/>
    <w:rsid w:val="00E368E3"/>
    <w:rsid w:val="00E36BF2"/>
    <w:rsid w:val="00E36FAC"/>
    <w:rsid w:val="00E417F4"/>
    <w:rsid w:val="00E4189E"/>
    <w:rsid w:val="00E41F47"/>
    <w:rsid w:val="00E41FB8"/>
    <w:rsid w:val="00E42E94"/>
    <w:rsid w:val="00E4476A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A7C28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C027-1B64-4703-A247-EE8BB60A2AAC}">
  <ds:schemaRefs>
    <ds:schemaRef ds:uri="http://purl.org/dc/elements/1.1/"/>
    <ds:schemaRef ds:uri="http://schemas.microsoft.com/office/2006/metadata/properties"/>
    <ds:schemaRef ds:uri="44080daf-d1c0-4ec0-a979-cd91fea3746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41c8d80-13ea-4352-b604-8b1c14a3a09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E18E5-20AD-4C0C-B989-F5AA26C1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6</cp:revision>
  <cp:lastPrinted>2010-10-28T20:16:00Z</cp:lastPrinted>
  <dcterms:created xsi:type="dcterms:W3CDTF">2019-10-25T19:07:00Z</dcterms:created>
  <dcterms:modified xsi:type="dcterms:W3CDTF">2019-10-25T19:14:00Z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