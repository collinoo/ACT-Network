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9723" w14:textId="0A310810" w:rsidR="009E64AE" w:rsidRPr="00F13653" w:rsidRDefault="003C20B0" w:rsidP="004E7A54">
      <w:pPr>
        <w:ind w:firstLine="720"/>
        <w:jc w:val="center"/>
      </w:pPr>
      <w:r>
        <w:rPr>
          <w:rFonts w:cs="Arial"/>
          <w:b/>
          <w:color w:val="6C737A" w:themeColor="accent4"/>
          <w:sz w:val="36"/>
        </w:rPr>
        <w:t>Agenda</w:t>
      </w:r>
    </w:p>
    <w:tbl>
      <w:tblPr>
        <w:tblStyle w:val="AspenTable"/>
        <w:tblW w:w="14393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1973"/>
        <w:gridCol w:w="4860"/>
        <w:gridCol w:w="1980"/>
        <w:gridCol w:w="5580"/>
      </w:tblGrid>
      <w:tr w:rsidR="00F953F1" w:rsidRPr="00F953F1" w14:paraId="38971149" w14:textId="77777777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93" w:type="dxa"/>
            <w:gridSpan w:val="4"/>
            <w:shd w:val="clear" w:color="auto" w:fill="6C737A" w:themeFill="accent4"/>
          </w:tcPr>
          <w:p w14:paraId="1F91D4A2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sz w:val="24"/>
                <w:szCs w:val="20"/>
              </w:rPr>
            </w:pPr>
            <w:r w:rsidRPr="003C20B0">
              <w:rPr>
                <w:rFonts w:asciiTheme="minorHAnsi" w:hAnsiTheme="minorHAnsi" w:cstheme="minorHAnsi"/>
                <w:sz w:val="24"/>
                <w:szCs w:val="20"/>
              </w:rPr>
              <w:t>Meeting Information</w:t>
            </w:r>
          </w:p>
        </w:tc>
      </w:tr>
      <w:tr w:rsidR="00F953F1" w:rsidRPr="006C0A03" w14:paraId="62133819" w14:textId="77777777" w:rsidTr="003B20E9">
        <w:tc>
          <w:tcPr>
            <w:tcW w:w="1973" w:type="dxa"/>
            <w:vAlign w:val="center"/>
          </w:tcPr>
          <w:p w14:paraId="167EED79" w14:textId="62FEE008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Location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14:paraId="1E68E72B" w14:textId="30FE2E69" w:rsidR="00F953F1" w:rsidRPr="006C0A03" w:rsidRDefault="000E6B50" w:rsidP="00584B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Phone</w:t>
            </w:r>
            <w:r w:rsidR="00C957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3979168B" w14:textId="0B220635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Time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14:paraId="756295A1" w14:textId="6E2984AA" w:rsidR="00F953F1" w:rsidRPr="006C0A03" w:rsidRDefault="0093056E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>:00 pm –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:00 pm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 xml:space="preserve"> ET</w:t>
            </w:r>
          </w:p>
        </w:tc>
      </w:tr>
      <w:tr w:rsidR="00F953F1" w:rsidRPr="006C0A03" w14:paraId="383B2537" w14:textId="77777777" w:rsidTr="003B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3" w:type="dxa"/>
            <w:vAlign w:val="center"/>
          </w:tcPr>
          <w:p w14:paraId="165C059B" w14:textId="66E570B7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Dial In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14:paraId="634FBBB6" w14:textId="0AE04860" w:rsidR="00F953F1" w:rsidRPr="006C0A03" w:rsidRDefault="00551E9A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877-262-2695</w:t>
            </w:r>
            <w:r w:rsidR="00C957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04E11BFF" w14:textId="658E5239" w:rsidR="00F953F1" w:rsidRPr="006C0A03" w:rsidRDefault="00A105AE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Access Code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14:paraId="4AFBC82C" w14:textId="45F0BE9E" w:rsidR="00F953F1" w:rsidRPr="006179FE" w:rsidRDefault="00551E9A" w:rsidP="003B20E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100856</w:t>
            </w:r>
          </w:p>
        </w:tc>
      </w:tr>
    </w:tbl>
    <w:p w14:paraId="52392C80" w14:textId="64BDA7B5" w:rsidR="00ED2A97" w:rsidRPr="00F953F1" w:rsidRDefault="00ED2A97" w:rsidP="003B20E9"/>
    <w:tbl>
      <w:tblPr>
        <w:tblStyle w:val="AspenTable"/>
        <w:tblW w:w="14400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2957"/>
        <w:gridCol w:w="3043"/>
        <w:gridCol w:w="1175"/>
        <w:gridCol w:w="2970"/>
        <w:gridCol w:w="2970"/>
        <w:gridCol w:w="1285"/>
      </w:tblGrid>
      <w:tr w:rsidR="00F953F1" w:rsidRPr="00F953F1" w14:paraId="4CCFEE6E" w14:textId="77777777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0" w:type="dxa"/>
            <w:gridSpan w:val="6"/>
            <w:shd w:val="clear" w:color="auto" w:fill="6C737A" w:themeFill="accent4"/>
          </w:tcPr>
          <w:p w14:paraId="131CA418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Attendees</w:t>
            </w:r>
          </w:p>
        </w:tc>
      </w:tr>
      <w:tr w:rsidR="00F953F1" w:rsidRPr="006C0A03" w14:paraId="7254E384" w14:textId="77777777" w:rsidTr="00DD0E37">
        <w:tc>
          <w:tcPr>
            <w:tcW w:w="6000" w:type="dxa"/>
            <w:gridSpan w:val="2"/>
          </w:tcPr>
          <w:p w14:paraId="5FFAD743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175" w:type="dxa"/>
          </w:tcPr>
          <w:p w14:paraId="3521155C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  <w:tc>
          <w:tcPr>
            <w:tcW w:w="5940" w:type="dxa"/>
            <w:gridSpan w:val="2"/>
          </w:tcPr>
          <w:p w14:paraId="513D331A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285" w:type="dxa"/>
          </w:tcPr>
          <w:p w14:paraId="33DE4DA1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</w:tr>
      <w:tr w:rsidR="008A4485" w:rsidRPr="006C0A03" w14:paraId="26CE14B7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2E008DD7" w14:textId="77777777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Steven Reis</w:t>
            </w:r>
          </w:p>
        </w:tc>
        <w:tc>
          <w:tcPr>
            <w:tcW w:w="3043" w:type="dxa"/>
            <w:vAlign w:val="center"/>
          </w:tcPr>
          <w:p w14:paraId="3DA92A7A" w14:textId="2E2E6C2C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Pittsburgh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1071472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1DCF56F9" w14:textId="0DD21418" w:rsidR="008A4485" w:rsidRPr="00F953F1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35C2B1F8" w14:textId="176D5823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Jennifer Humensky</w:t>
            </w:r>
          </w:p>
        </w:tc>
        <w:tc>
          <w:tcPr>
            <w:tcW w:w="2970" w:type="dxa"/>
            <w:vAlign w:val="center"/>
          </w:tcPr>
          <w:p w14:paraId="36486154" w14:textId="58DAFE58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2092584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11CAA950" w14:textId="60339813" w:rsidR="008A4485" w:rsidRPr="006C0A03" w:rsidRDefault="003F361B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A4485" w:rsidRPr="006C0A03" w14:paraId="33613DAA" w14:textId="77777777" w:rsidTr="00710042">
        <w:tc>
          <w:tcPr>
            <w:tcW w:w="2957" w:type="dxa"/>
            <w:vAlign w:val="center"/>
          </w:tcPr>
          <w:p w14:paraId="6BC80524" w14:textId="594972BD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Elaine Morrato</w:t>
            </w:r>
          </w:p>
        </w:tc>
        <w:tc>
          <w:tcPr>
            <w:tcW w:w="3043" w:type="dxa"/>
            <w:vAlign w:val="center"/>
          </w:tcPr>
          <w:p w14:paraId="4AFD823A" w14:textId="66BE29FB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Colorado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933351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7A79CB6D" w14:textId="7DC3927D" w:rsidR="008A4485" w:rsidRPr="00F953F1" w:rsidRDefault="001511E0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4E5C430B" w14:textId="4828DEEF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Elaina Sendro</w:t>
            </w:r>
          </w:p>
        </w:tc>
        <w:tc>
          <w:tcPr>
            <w:tcW w:w="2970" w:type="dxa"/>
            <w:vAlign w:val="center"/>
          </w:tcPr>
          <w:p w14:paraId="2D7E0511" w14:textId="62FD5D19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460718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56952960" w14:textId="4CD52341" w:rsidR="008A4485" w:rsidRPr="006C0A03" w:rsidRDefault="003F361B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A4485" w:rsidRPr="006C0A03" w14:paraId="216C0B87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3D4B84FF" w14:textId="6339FDC2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Harold Pincus</w:t>
            </w:r>
          </w:p>
        </w:tc>
        <w:tc>
          <w:tcPr>
            <w:tcW w:w="3043" w:type="dxa"/>
            <w:vAlign w:val="center"/>
          </w:tcPr>
          <w:p w14:paraId="34876AEA" w14:textId="41569432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175641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4A1D69C6" w14:textId="385525EC" w:rsidR="008A4485" w:rsidRPr="00F953F1" w:rsidRDefault="001511E0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13F2A9CC" w14:textId="61E3464D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Paige Ottmar </w:t>
            </w:r>
          </w:p>
        </w:tc>
        <w:tc>
          <w:tcPr>
            <w:tcW w:w="2970" w:type="dxa"/>
            <w:vAlign w:val="center"/>
          </w:tcPr>
          <w:p w14:paraId="656FB7CE" w14:textId="59AB8686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957859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09EB42BD" w14:textId="18C4201E" w:rsidR="008A4485" w:rsidRDefault="003F361B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A4485" w:rsidRPr="006C0A03" w14:paraId="16D43120" w14:textId="77777777" w:rsidTr="006B642F">
        <w:tc>
          <w:tcPr>
            <w:tcW w:w="2957" w:type="dxa"/>
            <w:vAlign w:val="center"/>
          </w:tcPr>
          <w:p w14:paraId="75827FE8" w14:textId="2A8065D2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Lindsay Lennox</w:t>
            </w:r>
          </w:p>
        </w:tc>
        <w:tc>
          <w:tcPr>
            <w:tcW w:w="3043" w:type="dxa"/>
            <w:vAlign w:val="center"/>
          </w:tcPr>
          <w:p w14:paraId="2A71D80D" w14:textId="34BFD1E4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Colorado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511453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6C7A2C6F" w14:textId="32B782C5" w:rsidR="008A4485" w:rsidRDefault="001511E0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940" w:type="dxa"/>
            <w:gridSpan w:val="2"/>
            <w:vAlign w:val="center"/>
          </w:tcPr>
          <w:p w14:paraId="260783A1" w14:textId="670CE12B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Other: 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87320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09518125" w14:textId="7C7C2448" w:rsidR="008A4485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tbl>
      <w:tblPr>
        <w:tblW w:w="4995" w:type="pct"/>
        <w:tblInd w:w="108" w:type="dxa"/>
        <w:tblBorders>
          <w:top w:val="single" w:sz="4" w:space="0" w:color="6C737A" w:themeColor="accent4"/>
          <w:left w:val="single" w:sz="4" w:space="0" w:color="6C737A" w:themeColor="accent4"/>
          <w:bottom w:val="single" w:sz="4" w:space="0" w:color="6C737A" w:themeColor="accent4"/>
          <w:right w:val="single" w:sz="4" w:space="0" w:color="6C737A" w:themeColor="accent4"/>
          <w:insideH w:val="single" w:sz="4" w:space="0" w:color="6C737A" w:themeColor="accent4"/>
          <w:insideV w:val="single" w:sz="4" w:space="0" w:color="6C737A" w:themeColor="accent4"/>
        </w:tblBorders>
        <w:tblLayout w:type="fixed"/>
        <w:tblLook w:val="01E0" w:firstRow="1" w:lastRow="1" w:firstColumn="1" w:lastColumn="1" w:noHBand="0" w:noVBand="0"/>
      </w:tblPr>
      <w:tblGrid>
        <w:gridCol w:w="3129"/>
        <w:gridCol w:w="5313"/>
        <w:gridCol w:w="5934"/>
      </w:tblGrid>
      <w:tr w:rsidR="00F953F1" w:rsidRPr="00F953F1" w14:paraId="01756701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021F2FB2" w14:textId="77777777" w:rsidR="00F953F1" w:rsidRPr="00F953F1" w:rsidRDefault="00F953F1" w:rsidP="003B20E9">
            <w:pPr>
              <w:pStyle w:val="Heading1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Agenda/Minutes</w:t>
            </w:r>
          </w:p>
        </w:tc>
      </w:tr>
      <w:tr w:rsidR="000F047B" w:rsidRPr="00F953F1" w14:paraId="5DD5AAB4" w14:textId="77777777" w:rsidTr="00B2680F">
        <w:trPr>
          <w:trHeight w:val="286"/>
          <w:tblHeader/>
        </w:trPr>
        <w:tc>
          <w:tcPr>
            <w:tcW w:w="1088" w:type="pct"/>
            <w:shd w:val="clear" w:color="auto" w:fill="E1E2E4" w:themeFill="accent4" w:themeFillTint="33"/>
            <w:vAlign w:val="center"/>
          </w:tcPr>
          <w:p w14:paraId="0FFD52B5" w14:textId="77777777" w:rsidR="000F047B" w:rsidRPr="00F953F1" w:rsidRDefault="000F047B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bookmarkStart w:id="0" w:name="_Hlk508348529"/>
            <w:r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Agenda Item</w:t>
            </w:r>
          </w:p>
        </w:tc>
        <w:tc>
          <w:tcPr>
            <w:tcW w:w="1848" w:type="pct"/>
            <w:shd w:val="clear" w:color="auto" w:fill="E1E2E4" w:themeFill="accent4" w:themeFillTint="33"/>
            <w:vAlign w:val="center"/>
          </w:tcPr>
          <w:p w14:paraId="0162F826" w14:textId="2C834850" w:rsidR="000F047B" w:rsidRPr="00F953F1" w:rsidRDefault="00086ACA" w:rsidP="003B20E9">
            <w:pPr>
              <w:keepNext/>
              <w:keepLines/>
              <w:autoSpaceDE w:val="0"/>
              <w:autoSpaceDN w:val="0"/>
              <w:adjustRightInd w:val="0"/>
              <w:spacing w:beforeLines="20" w:before="48" w:afterLines="20" w:after="48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Points of </w:t>
            </w:r>
            <w:r w:rsidR="000F047B" w:rsidRPr="00F953F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Discussion</w:t>
            </w:r>
          </w:p>
        </w:tc>
        <w:tc>
          <w:tcPr>
            <w:tcW w:w="2064" w:type="pct"/>
            <w:shd w:val="clear" w:color="auto" w:fill="E1E2E4" w:themeFill="accent4" w:themeFillTint="33"/>
            <w:vAlign w:val="center"/>
          </w:tcPr>
          <w:p w14:paraId="4CD68C6A" w14:textId="4CB60BA4" w:rsidR="000F047B" w:rsidRPr="00F953F1" w:rsidRDefault="00086ACA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Meeting Notes</w:t>
            </w:r>
            <w:r w:rsidR="000F047B"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/Follow-up</w:t>
            </w:r>
          </w:p>
        </w:tc>
      </w:tr>
      <w:tr w:rsidR="007B3A56" w:rsidRPr="00F953F1" w14:paraId="5F1A8FFC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424CD78D" w14:textId="579EC943" w:rsidR="007B3A56" w:rsidRDefault="0024043A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Evaluation Updates</w:t>
            </w:r>
          </w:p>
        </w:tc>
        <w:tc>
          <w:tcPr>
            <w:tcW w:w="1848" w:type="pct"/>
            <w:vAlign w:val="center"/>
          </w:tcPr>
          <w:p w14:paraId="18F61F48" w14:textId="53F31B51" w:rsidR="0024043A" w:rsidRPr="009847C7" w:rsidRDefault="00B006EB" w:rsidP="009847C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Review comments on the</w:t>
            </w:r>
            <w:r w:rsidR="0024043A">
              <w:rPr>
                <w:rFonts w:asciiTheme="minorHAnsi" w:hAnsiTheme="minorHAnsi" w:cstheme="minorHAnsi"/>
                <w:color w:val="000000" w:themeColor="text1"/>
              </w:rPr>
              <w:t xml:space="preserve"> ACT survey </w:t>
            </w:r>
            <w:r>
              <w:rPr>
                <w:rFonts w:asciiTheme="minorHAnsi" w:hAnsiTheme="minorHAnsi" w:cstheme="minorHAnsi"/>
                <w:color w:val="000000" w:themeColor="text1"/>
              </w:rPr>
              <w:t>and finalize next steps</w:t>
            </w:r>
          </w:p>
        </w:tc>
        <w:tc>
          <w:tcPr>
            <w:tcW w:w="2064" w:type="pct"/>
            <w:vAlign w:val="center"/>
          </w:tcPr>
          <w:p w14:paraId="351AC594" w14:textId="6084FA52" w:rsidR="00B8617C" w:rsidRPr="00AA79B2" w:rsidRDefault="00B8617C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95993" w:rsidRPr="00F953F1" w14:paraId="3024EA05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74BEDC75" w14:textId="064389F7" w:rsidR="00295993" w:rsidRDefault="008C6FCA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CTSA Hub Communicator</w:t>
            </w:r>
            <w:r w:rsidR="00CC3799">
              <w:rPr>
                <w:rFonts w:asciiTheme="minorHAnsi" w:hAnsiTheme="minorHAnsi" w:cstheme="minorHAnsi"/>
                <w:b/>
                <w:color w:val="000000" w:themeColor="text1"/>
              </w:rPr>
              <w:t>s’ Call</w:t>
            </w:r>
          </w:p>
        </w:tc>
        <w:tc>
          <w:tcPr>
            <w:tcW w:w="1848" w:type="pct"/>
            <w:vAlign w:val="center"/>
          </w:tcPr>
          <w:p w14:paraId="4868D278" w14:textId="77777777" w:rsidR="00CC3799" w:rsidRDefault="00611801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Review ACT </w:t>
            </w:r>
            <w:r w:rsidR="00CC3799">
              <w:rPr>
                <w:rFonts w:asciiTheme="minorHAnsi" w:hAnsiTheme="minorHAnsi" w:cstheme="minorHAnsi"/>
                <w:color w:val="000000" w:themeColor="text1"/>
              </w:rPr>
              <w:t>discussion at last week’s meeting</w:t>
            </w:r>
          </w:p>
          <w:p w14:paraId="591C7B73" w14:textId="0BFEB601" w:rsidR="00295993" w:rsidRDefault="00CC3799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Talk about next steps in continuing engagement with CLIC</w:t>
            </w:r>
          </w:p>
        </w:tc>
        <w:tc>
          <w:tcPr>
            <w:tcW w:w="2064" w:type="pct"/>
            <w:vAlign w:val="center"/>
          </w:tcPr>
          <w:p w14:paraId="34B8C9DD" w14:textId="55322A70" w:rsidR="00F5711A" w:rsidRPr="00CE3B34" w:rsidRDefault="00F5711A" w:rsidP="00023735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  <w:tr w:rsidR="0024043A" w:rsidRPr="00F953F1" w14:paraId="2D1EA9E7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24938D38" w14:textId="08622D88" w:rsidR="0024043A" w:rsidRDefault="004B7B12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Dissemination </w:t>
            </w:r>
            <w:r w:rsidR="003F361B">
              <w:rPr>
                <w:rFonts w:asciiTheme="minorHAnsi" w:hAnsiTheme="minorHAnsi" w:cstheme="minorHAnsi"/>
                <w:b/>
                <w:color w:val="000000" w:themeColor="text1"/>
              </w:rPr>
              <w:t>Paper</w:t>
            </w:r>
          </w:p>
        </w:tc>
        <w:tc>
          <w:tcPr>
            <w:tcW w:w="1848" w:type="pct"/>
            <w:vAlign w:val="center"/>
          </w:tcPr>
          <w:p w14:paraId="4B9D72FD" w14:textId="3D30EA09" w:rsidR="002666C8" w:rsidRDefault="003F361B" w:rsidP="003F361B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Review key figures, tables for comment </w:t>
            </w:r>
            <w:r w:rsidR="00597F8C">
              <w:rPr>
                <w:rFonts w:asciiTheme="minorHAnsi" w:hAnsiTheme="minorHAnsi" w:cstheme="minorHAnsi"/>
                <w:i/>
                <w:color w:val="000000" w:themeColor="text1"/>
              </w:rPr>
              <w:t>(to be distributed via email on Monday)</w:t>
            </w:r>
          </w:p>
        </w:tc>
        <w:tc>
          <w:tcPr>
            <w:tcW w:w="2064" w:type="pct"/>
            <w:vAlign w:val="center"/>
          </w:tcPr>
          <w:p w14:paraId="72511EFC" w14:textId="2CFA9E9E" w:rsidR="00387EEC" w:rsidRDefault="00F76E22" w:rsidP="0018303B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bookmarkStart w:id="1" w:name="_GoBack"/>
            <w:bookmarkEnd w:id="1"/>
          </w:p>
        </w:tc>
      </w:tr>
      <w:bookmarkEnd w:id="0"/>
      <w:tr w:rsidR="003C20B0" w:rsidRPr="00F953F1" w14:paraId="5AEC0102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64F9B6F0" w14:textId="1DDBF540" w:rsidR="003C20B0" w:rsidRPr="003C20B0" w:rsidRDefault="003C20B0" w:rsidP="003B20E9">
            <w:pPr>
              <w:pStyle w:val="Heading1"/>
              <w:spacing w:before="0" w:after="0"/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 xml:space="preserve">Outstanding/Future Agenda Items </w:t>
            </w:r>
          </w:p>
        </w:tc>
      </w:tr>
      <w:tr w:rsidR="003C20B0" w:rsidRPr="00F953F1" w14:paraId="36E7E7F9" w14:textId="77777777" w:rsidTr="00B47865">
        <w:trPr>
          <w:trHeight w:val="350"/>
        </w:trPr>
        <w:tc>
          <w:tcPr>
            <w:tcW w:w="1088" w:type="pct"/>
            <w:vAlign w:val="center"/>
          </w:tcPr>
          <w:p w14:paraId="1F400F9A" w14:textId="17FD40BE" w:rsidR="003C20B0" w:rsidRPr="00086ACA" w:rsidRDefault="00086ACA" w:rsidP="003B20E9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Next Meeting:</w:t>
            </w:r>
          </w:p>
        </w:tc>
        <w:tc>
          <w:tcPr>
            <w:tcW w:w="3912" w:type="pct"/>
            <w:gridSpan w:val="2"/>
            <w:vAlign w:val="center"/>
          </w:tcPr>
          <w:p w14:paraId="7A9B67BE" w14:textId="06174C6A" w:rsidR="007B3A56" w:rsidRPr="009360C3" w:rsidRDefault="006E6496" w:rsidP="006E6496">
            <w:pPr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10/</w:t>
            </w:r>
            <w:r w:rsidR="003F361B">
              <w:rPr>
                <w:rFonts w:asciiTheme="minorHAnsi" w:hAnsiTheme="minorHAnsi" w:cstheme="minorHAnsi"/>
                <w:color w:val="000000" w:themeColor="text1"/>
                <w:sz w:val="20"/>
              </w:rPr>
              <w:t>14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: </w:t>
            </w:r>
            <w:r w:rsidR="003F361B">
              <w:rPr>
                <w:rFonts w:asciiTheme="minorHAnsi" w:hAnsiTheme="minorHAnsi" w:cstheme="minorHAnsi"/>
                <w:color w:val="000000" w:themeColor="text1"/>
                <w:sz w:val="20"/>
              </w:rPr>
              <w:t>T</w:t>
            </w:r>
            <w:r w:rsidR="00C75893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raining </w:t>
            </w:r>
            <w:r w:rsidR="005D398C">
              <w:rPr>
                <w:rFonts w:asciiTheme="minorHAnsi" w:hAnsiTheme="minorHAnsi" w:cstheme="minorHAnsi"/>
                <w:color w:val="000000" w:themeColor="text1"/>
                <w:sz w:val="20"/>
              </w:rPr>
              <w:t>outreach at 10/15 exec. committee meeting</w:t>
            </w:r>
            <w:r w:rsidR="00612C2A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; </w:t>
            </w:r>
            <w:r w:rsidR="005D398C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</w:p>
        </w:tc>
      </w:tr>
    </w:tbl>
    <w:p w14:paraId="42BF4E3D" w14:textId="7388DC15" w:rsidR="003A6603" w:rsidRPr="00F13653" w:rsidRDefault="003A6603" w:rsidP="004E7A54">
      <w:pPr>
        <w:pStyle w:val="AspenBullet1"/>
        <w:numPr>
          <w:ilvl w:val="0"/>
          <w:numId w:val="0"/>
        </w:numPr>
        <w:spacing w:after="0"/>
      </w:pPr>
    </w:p>
    <w:sectPr w:rsidR="003A6603" w:rsidRPr="00F13653" w:rsidSect="00421FDB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342" w:right="720" w:bottom="720" w:left="720" w:header="540" w:footer="38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FF81D" w14:textId="77777777" w:rsidR="00EC5A39" w:rsidRDefault="00EC5A39" w:rsidP="005E5E5E">
      <w:r>
        <w:separator/>
      </w:r>
    </w:p>
  </w:endnote>
  <w:endnote w:type="continuationSeparator" w:id="0">
    <w:p w14:paraId="014F1FEB" w14:textId="77777777" w:rsidR="00EC5A39" w:rsidRDefault="00EC5A39" w:rsidP="005E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1DBDE" w14:textId="36177A45" w:rsidR="00213672" w:rsidRPr="007B35A3" w:rsidRDefault="00213672" w:rsidP="00421FDB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2</w:t>
    </w:r>
    <w:r w:rsidRPr="003B20E9">
      <w:rPr>
        <w:noProof/>
        <w:color w:val="6C737A"/>
      </w:rPr>
      <w:fldChar w:fldCharType="end"/>
    </w:r>
  </w:p>
  <w:p w14:paraId="27599752" w14:textId="729EBF9B" w:rsidR="00213672" w:rsidRPr="00421FDB" w:rsidRDefault="00213672" w:rsidP="00421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5" w14:textId="0498A2BF" w:rsidR="00213672" w:rsidRPr="007B35A3" w:rsidRDefault="00213672" w:rsidP="003B20E9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1</w:t>
    </w:r>
    <w:r w:rsidRPr="003B20E9">
      <w:rPr>
        <w:noProof/>
        <w:color w:val="6C737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A4C61" w14:textId="77777777" w:rsidR="00EC5A39" w:rsidRDefault="00EC5A39" w:rsidP="005E5E5E">
      <w:r>
        <w:separator/>
      </w:r>
    </w:p>
  </w:footnote>
  <w:footnote w:type="continuationSeparator" w:id="0">
    <w:p w14:paraId="1C68463F" w14:textId="77777777" w:rsidR="00EC5A39" w:rsidRDefault="00EC5A39" w:rsidP="005E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1" w14:textId="77777777" w:rsidR="00213672" w:rsidRDefault="00213672" w:rsidP="00F953F1">
    <w:pPr>
      <w:jc w:val="center"/>
      <w:rPr>
        <w:sz w:val="20"/>
      </w:rPr>
    </w:pPr>
  </w:p>
  <w:p w14:paraId="6A0A760F" w14:textId="77777777" w:rsidR="00213672" w:rsidRDefault="00213672" w:rsidP="001214B9">
    <w:pPr>
      <w:jc w:val="right"/>
      <w:rPr>
        <w:sz w:val="20"/>
      </w:rPr>
    </w:pPr>
  </w:p>
  <w:p w14:paraId="27703DCB" w14:textId="77777777" w:rsidR="00213672" w:rsidRPr="001214B9" w:rsidRDefault="00213672" w:rsidP="001214B9">
    <w:pPr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031" w14:textId="775C4DAC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  <w:r>
      <w:rPr>
        <w:noProof/>
        <w:color w:val="6C737A"/>
        <w:sz w:val="20"/>
      </w:rPr>
      <w:drawing>
        <wp:anchor distT="0" distB="0" distL="114300" distR="114300" simplePos="0" relativeHeight="251658240" behindDoc="0" locked="0" layoutInCell="1" allowOverlap="1" wp14:anchorId="2B1CB593" wp14:editId="1109F07E">
          <wp:simplePos x="0" y="0"/>
          <wp:positionH relativeFrom="column">
            <wp:posOffset>6727190</wp:posOffset>
          </wp:positionH>
          <wp:positionV relativeFrom="paragraph">
            <wp:posOffset>0</wp:posOffset>
          </wp:positionV>
          <wp:extent cx="2418715" cy="1306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T_Logo-Grad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8715" cy="1306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542F8D" w14:textId="77777777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</w:p>
  <w:p w14:paraId="4ABC8E41" w14:textId="3A9F6F34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</w:p>
  <w:tbl>
    <w:tblPr>
      <w:tblStyle w:val="TableGrid"/>
      <w:tblW w:w="8100" w:type="dxa"/>
      <w:tblInd w:w="-5" w:type="dxa"/>
      <w:tblBorders>
        <w:top w:val="single" w:sz="4" w:space="0" w:color="6C737A" w:themeColor="accent4"/>
        <w:left w:val="single" w:sz="4" w:space="0" w:color="6C737A" w:themeColor="accent4"/>
        <w:bottom w:val="single" w:sz="4" w:space="0" w:color="6C737A" w:themeColor="accent4"/>
        <w:right w:val="single" w:sz="4" w:space="0" w:color="6C737A" w:themeColor="accent4"/>
        <w:insideH w:val="single" w:sz="4" w:space="0" w:color="6C737A" w:themeColor="accent4"/>
        <w:insideV w:val="single" w:sz="4" w:space="0" w:color="6C737A" w:themeColor="accent4"/>
      </w:tblBorders>
      <w:tblLook w:val="04A0" w:firstRow="1" w:lastRow="0" w:firstColumn="1" w:lastColumn="0" w:noHBand="0" w:noVBand="1"/>
    </w:tblPr>
    <w:tblGrid>
      <w:gridCol w:w="2880"/>
      <w:gridCol w:w="5220"/>
    </w:tblGrid>
    <w:tr w:rsidR="00213672" w14:paraId="23A22240" w14:textId="77777777" w:rsidTr="00DD0E37">
      <w:tc>
        <w:tcPr>
          <w:tcW w:w="2880" w:type="dxa"/>
          <w:tcBorders>
            <w:bottom w:val="single" w:sz="4" w:space="0" w:color="FFFFFF" w:themeColor="background1"/>
          </w:tcBorders>
          <w:shd w:val="clear" w:color="auto" w:fill="6C737A" w:themeFill="accent4"/>
        </w:tcPr>
        <w:p w14:paraId="5EE2DCD0" w14:textId="0D1B3160" w:rsidR="00213672" w:rsidRPr="00ED2A97" w:rsidRDefault="00213672" w:rsidP="00CF5126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>
            <w:rPr>
              <w:color w:val="FFFFFF" w:themeColor="background1"/>
              <w:sz w:val="20"/>
            </w:rPr>
            <w:t>Meeting</w:t>
          </w:r>
          <w:r w:rsidRPr="00ED2A97">
            <w:rPr>
              <w:color w:val="FFFFFF" w:themeColor="background1"/>
              <w:sz w:val="20"/>
            </w:rPr>
            <w:t xml:space="preserve"> Name</w:t>
          </w:r>
          <w:r>
            <w:rPr>
              <w:color w:val="FFFFFF" w:themeColor="background1"/>
              <w:sz w:val="20"/>
            </w:rPr>
            <w:t>:</w:t>
          </w:r>
        </w:p>
      </w:tc>
      <w:tc>
        <w:tcPr>
          <w:tcW w:w="5220" w:type="dxa"/>
        </w:tcPr>
        <w:p w14:paraId="403DF30D" w14:textId="071149B4" w:rsidR="00213672" w:rsidRDefault="00213672" w:rsidP="00CF5126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ACT Dissemination &amp; Evaluation Work Group Meeting</w:t>
          </w:r>
        </w:p>
      </w:tc>
    </w:tr>
    <w:tr w:rsidR="00213672" w14:paraId="7C3F0F94" w14:textId="77777777" w:rsidTr="00DD0E37">
      <w:tc>
        <w:tcPr>
          <w:tcW w:w="2880" w:type="dxa"/>
          <w:tcBorders>
            <w:top w:val="single" w:sz="4" w:space="0" w:color="FFFFFF" w:themeColor="background1"/>
          </w:tcBorders>
          <w:shd w:val="clear" w:color="auto" w:fill="6C737A" w:themeFill="accent4"/>
        </w:tcPr>
        <w:p w14:paraId="3AAA1B96" w14:textId="77777777" w:rsidR="00213672" w:rsidRPr="00ED2A97" w:rsidRDefault="00213672" w:rsidP="00CF5126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 w:rsidRPr="00ED2A97">
            <w:rPr>
              <w:color w:val="FFFFFF" w:themeColor="background1"/>
              <w:sz w:val="20"/>
            </w:rPr>
            <w:t>Date:</w:t>
          </w:r>
        </w:p>
      </w:tc>
      <w:tc>
        <w:tcPr>
          <w:tcW w:w="5220" w:type="dxa"/>
        </w:tcPr>
        <w:p w14:paraId="2AF10AFB" w14:textId="10AA046D" w:rsidR="00213672" w:rsidRDefault="00987E05" w:rsidP="00CF5126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10/7</w:t>
          </w:r>
          <w:r w:rsidR="00BE7C9A">
            <w:rPr>
              <w:color w:val="6C737A"/>
              <w:sz w:val="20"/>
            </w:rPr>
            <w:t>/19</w:t>
          </w:r>
        </w:p>
      </w:tc>
    </w:tr>
  </w:tbl>
  <w:p w14:paraId="27599753" w14:textId="7C0AE7E0" w:rsidR="00213672" w:rsidRPr="00C969AB" w:rsidRDefault="00213672" w:rsidP="000F047B">
    <w:pPr>
      <w:tabs>
        <w:tab w:val="right" w:pos="9360"/>
      </w:tabs>
      <w:rPr>
        <w:color w:val="6C737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351"/>
    <w:multiLevelType w:val="hybridMultilevel"/>
    <w:tmpl w:val="FD6CC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062C2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0B1B"/>
    <w:multiLevelType w:val="hybridMultilevel"/>
    <w:tmpl w:val="93CEE5D2"/>
    <w:lvl w:ilvl="0" w:tplc="65529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8AB2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B58F7"/>
    <w:multiLevelType w:val="hybridMultilevel"/>
    <w:tmpl w:val="0556FCB8"/>
    <w:lvl w:ilvl="0" w:tplc="C8F04F14">
      <w:start w:val="1"/>
      <w:numFmt w:val="bullet"/>
      <w:pStyle w:val="AspenBullet1"/>
      <w:lvlText w:val="n"/>
      <w:lvlJc w:val="left"/>
      <w:pPr>
        <w:ind w:left="360" w:hanging="360"/>
      </w:pPr>
      <w:rPr>
        <w:rFonts w:ascii="Wingdings" w:hAnsi="Wingdings" w:hint="default"/>
        <w:color w:val="B88927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pStyle w:val="AspenBullet3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8F0762"/>
    <w:multiLevelType w:val="hybridMultilevel"/>
    <w:tmpl w:val="9D123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7624AE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465E"/>
    <w:multiLevelType w:val="hybridMultilevel"/>
    <w:tmpl w:val="D0108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7429CB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D20F7"/>
    <w:multiLevelType w:val="hybridMultilevel"/>
    <w:tmpl w:val="9D3EEF08"/>
    <w:lvl w:ilvl="0" w:tplc="8522FD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698AB2" w:themeColor="accent6"/>
        <w:sz w:val="22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E30D29"/>
    <w:multiLevelType w:val="hybridMultilevel"/>
    <w:tmpl w:val="34700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802228"/>
    <w:multiLevelType w:val="hybridMultilevel"/>
    <w:tmpl w:val="BCF21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2871F0"/>
    <w:multiLevelType w:val="hybridMultilevel"/>
    <w:tmpl w:val="9488A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D97572"/>
    <w:multiLevelType w:val="hybridMultilevel"/>
    <w:tmpl w:val="336ACA4C"/>
    <w:lvl w:ilvl="0" w:tplc="64741F80">
      <w:start w:val="1"/>
      <w:numFmt w:val="decimal"/>
      <w:pStyle w:val="Aspen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56F5C"/>
    <w:multiLevelType w:val="hybridMultilevel"/>
    <w:tmpl w:val="C7A6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67D91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2"/>
  </w:num>
  <w:num w:numId="5">
    <w:abstractNumId w:val="13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14"/>
  </w:num>
  <w:num w:numId="11">
    <w:abstractNumId w:val="7"/>
  </w:num>
  <w:num w:numId="12">
    <w:abstractNumId w:val="4"/>
  </w:num>
  <w:num w:numId="13">
    <w:abstractNumId w:val="11"/>
  </w:num>
  <w:num w:numId="14">
    <w:abstractNumId w:val="6"/>
  </w:num>
  <w:num w:numId="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form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yMjeyNDUxNjKwMDBV0lEKTi0uzszPAykwrwUAKrQvJCwAAAA="/>
  </w:docVars>
  <w:rsids>
    <w:rsidRoot w:val="00684903"/>
    <w:rsid w:val="00006307"/>
    <w:rsid w:val="000063A0"/>
    <w:rsid w:val="000068EF"/>
    <w:rsid w:val="00011549"/>
    <w:rsid w:val="000138F5"/>
    <w:rsid w:val="00016B20"/>
    <w:rsid w:val="00021B8A"/>
    <w:rsid w:val="00023735"/>
    <w:rsid w:val="0002455D"/>
    <w:rsid w:val="00024B06"/>
    <w:rsid w:val="00024E48"/>
    <w:rsid w:val="00027206"/>
    <w:rsid w:val="00030DCD"/>
    <w:rsid w:val="0003442C"/>
    <w:rsid w:val="00037665"/>
    <w:rsid w:val="00041DC5"/>
    <w:rsid w:val="00042521"/>
    <w:rsid w:val="00043BA5"/>
    <w:rsid w:val="00043C6E"/>
    <w:rsid w:val="0004466F"/>
    <w:rsid w:val="00045524"/>
    <w:rsid w:val="000455D1"/>
    <w:rsid w:val="00045AEF"/>
    <w:rsid w:val="000471F8"/>
    <w:rsid w:val="000515C2"/>
    <w:rsid w:val="0005360E"/>
    <w:rsid w:val="00053FC3"/>
    <w:rsid w:val="000554D1"/>
    <w:rsid w:val="000559C3"/>
    <w:rsid w:val="0005645A"/>
    <w:rsid w:val="000569AF"/>
    <w:rsid w:val="000577AA"/>
    <w:rsid w:val="00063170"/>
    <w:rsid w:val="00063C28"/>
    <w:rsid w:val="000644C5"/>
    <w:rsid w:val="00064BEA"/>
    <w:rsid w:val="00065633"/>
    <w:rsid w:val="00070560"/>
    <w:rsid w:val="000719E0"/>
    <w:rsid w:val="0007200D"/>
    <w:rsid w:val="000721B5"/>
    <w:rsid w:val="00072F32"/>
    <w:rsid w:val="00076E7C"/>
    <w:rsid w:val="00076F16"/>
    <w:rsid w:val="000775F3"/>
    <w:rsid w:val="00077B1A"/>
    <w:rsid w:val="00081C2D"/>
    <w:rsid w:val="00081DE4"/>
    <w:rsid w:val="000831CD"/>
    <w:rsid w:val="00086ACA"/>
    <w:rsid w:val="0009111F"/>
    <w:rsid w:val="00091AA1"/>
    <w:rsid w:val="00095238"/>
    <w:rsid w:val="00096199"/>
    <w:rsid w:val="000968A2"/>
    <w:rsid w:val="000A1604"/>
    <w:rsid w:val="000A3AF7"/>
    <w:rsid w:val="000A3B05"/>
    <w:rsid w:val="000A4C7C"/>
    <w:rsid w:val="000A4DD1"/>
    <w:rsid w:val="000A5E47"/>
    <w:rsid w:val="000A66A0"/>
    <w:rsid w:val="000A79FE"/>
    <w:rsid w:val="000B0686"/>
    <w:rsid w:val="000B225D"/>
    <w:rsid w:val="000B2F31"/>
    <w:rsid w:val="000B42D3"/>
    <w:rsid w:val="000B562A"/>
    <w:rsid w:val="000B56EC"/>
    <w:rsid w:val="000B7EE0"/>
    <w:rsid w:val="000C1B87"/>
    <w:rsid w:val="000C25FB"/>
    <w:rsid w:val="000C3051"/>
    <w:rsid w:val="000C42A8"/>
    <w:rsid w:val="000C68FF"/>
    <w:rsid w:val="000D004F"/>
    <w:rsid w:val="000D1588"/>
    <w:rsid w:val="000D3305"/>
    <w:rsid w:val="000E12F9"/>
    <w:rsid w:val="000E27D3"/>
    <w:rsid w:val="000E3544"/>
    <w:rsid w:val="000E4864"/>
    <w:rsid w:val="000E4AAA"/>
    <w:rsid w:val="000E4B47"/>
    <w:rsid w:val="000E52C4"/>
    <w:rsid w:val="000E6B50"/>
    <w:rsid w:val="000E7D11"/>
    <w:rsid w:val="000E7E9D"/>
    <w:rsid w:val="000E7FA1"/>
    <w:rsid w:val="000F047B"/>
    <w:rsid w:val="000F145C"/>
    <w:rsid w:val="000F1617"/>
    <w:rsid w:val="000F1751"/>
    <w:rsid w:val="000F36A3"/>
    <w:rsid w:val="000F3CEE"/>
    <w:rsid w:val="000F6EC9"/>
    <w:rsid w:val="000F75EA"/>
    <w:rsid w:val="001002C4"/>
    <w:rsid w:val="00100E21"/>
    <w:rsid w:val="00103369"/>
    <w:rsid w:val="00103D6C"/>
    <w:rsid w:val="00105160"/>
    <w:rsid w:val="00105E2C"/>
    <w:rsid w:val="001062D7"/>
    <w:rsid w:val="001076A8"/>
    <w:rsid w:val="00110DA8"/>
    <w:rsid w:val="001117F7"/>
    <w:rsid w:val="00112325"/>
    <w:rsid w:val="001124C9"/>
    <w:rsid w:val="00112D85"/>
    <w:rsid w:val="001147EA"/>
    <w:rsid w:val="00116132"/>
    <w:rsid w:val="001163A5"/>
    <w:rsid w:val="001214B9"/>
    <w:rsid w:val="00122847"/>
    <w:rsid w:val="00127C42"/>
    <w:rsid w:val="001309AF"/>
    <w:rsid w:val="00131DC3"/>
    <w:rsid w:val="001341BA"/>
    <w:rsid w:val="00134585"/>
    <w:rsid w:val="00135412"/>
    <w:rsid w:val="00135502"/>
    <w:rsid w:val="0013734D"/>
    <w:rsid w:val="00137D30"/>
    <w:rsid w:val="00140702"/>
    <w:rsid w:val="00140FFF"/>
    <w:rsid w:val="00141EE3"/>
    <w:rsid w:val="001423B5"/>
    <w:rsid w:val="00142A70"/>
    <w:rsid w:val="00143516"/>
    <w:rsid w:val="00143604"/>
    <w:rsid w:val="00143CEB"/>
    <w:rsid w:val="001452D9"/>
    <w:rsid w:val="00145D05"/>
    <w:rsid w:val="00146108"/>
    <w:rsid w:val="00146E6D"/>
    <w:rsid w:val="001511E0"/>
    <w:rsid w:val="0015178F"/>
    <w:rsid w:val="00152CBD"/>
    <w:rsid w:val="00154F83"/>
    <w:rsid w:val="00154F87"/>
    <w:rsid w:val="001576C8"/>
    <w:rsid w:val="00157EE2"/>
    <w:rsid w:val="00161FAA"/>
    <w:rsid w:val="001633E2"/>
    <w:rsid w:val="00163A56"/>
    <w:rsid w:val="00164086"/>
    <w:rsid w:val="0016436B"/>
    <w:rsid w:val="0016487B"/>
    <w:rsid w:val="00165702"/>
    <w:rsid w:val="001671A2"/>
    <w:rsid w:val="00170065"/>
    <w:rsid w:val="00173490"/>
    <w:rsid w:val="00174A66"/>
    <w:rsid w:val="00175968"/>
    <w:rsid w:val="00176640"/>
    <w:rsid w:val="00180330"/>
    <w:rsid w:val="001813BD"/>
    <w:rsid w:val="001819C2"/>
    <w:rsid w:val="0018303B"/>
    <w:rsid w:val="0018325C"/>
    <w:rsid w:val="00184695"/>
    <w:rsid w:val="00185D91"/>
    <w:rsid w:val="001919E4"/>
    <w:rsid w:val="00191C08"/>
    <w:rsid w:val="001965DC"/>
    <w:rsid w:val="0019734C"/>
    <w:rsid w:val="00197747"/>
    <w:rsid w:val="0019782D"/>
    <w:rsid w:val="00197B40"/>
    <w:rsid w:val="00197BCD"/>
    <w:rsid w:val="00197CD3"/>
    <w:rsid w:val="001A0462"/>
    <w:rsid w:val="001A09B1"/>
    <w:rsid w:val="001A2A13"/>
    <w:rsid w:val="001A3137"/>
    <w:rsid w:val="001A61FB"/>
    <w:rsid w:val="001A777E"/>
    <w:rsid w:val="001A7858"/>
    <w:rsid w:val="001B0A88"/>
    <w:rsid w:val="001B1EE9"/>
    <w:rsid w:val="001B59F4"/>
    <w:rsid w:val="001B5EE8"/>
    <w:rsid w:val="001B7818"/>
    <w:rsid w:val="001C13E9"/>
    <w:rsid w:val="001C1D4D"/>
    <w:rsid w:val="001C2A06"/>
    <w:rsid w:val="001C3869"/>
    <w:rsid w:val="001C3A08"/>
    <w:rsid w:val="001C44BC"/>
    <w:rsid w:val="001C472E"/>
    <w:rsid w:val="001C5341"/>
    <w:rsid w:val="001C618F"/>
    <w:rsid w:val="001D0282"/>
    <w:rsid w:val="001D0BE5"/>
    <w:rsid w:val="001D1180"/>
    <w:rsid w:val="001D1F85"/>
    <w:rsid w:val="001D3B5A"/>
    <w:rsid w:val="001D6277"/>
    <w:rsid w:val="001D662D"/>
    <w:rsid w:val="001D6A3B"/>
    <w:rsid w:val="001D7C06"/>
    <w:rsid w:val="001E413D"/>
    <w:rsid w:val="001F6361"/>
    <w:rsid w:val="001F66EB"/>
    <w:rsid w:val="001F7954"/>
    <w:rsid w:val="00200EDD"/>
    <w:rsid w:val="00202AAE"/>
    <w:rsid w:val="002033D5"/>
    <w:rsid w:val="00204214"/>
    <w:rsid w:val="00205377"/>
    <w:rsid w:val="00206700"/>
    <w:rsid w:val="00210DEA"/>
    <w:rsid w:val="0021132C"/>
    <w:rsid w:val="002130AA"/>
    <w:rsid w:val="00213672"/>
    <w:rsid w:val="0021579A"/>
    <w:rsid w:val="00215FBC"/>
    <w:rsid w:val="00220E8A"/>
    <w:rsid w:val="0022201B"/>
    <w:rsid w:val="002236AD"/>
    <w:rsid w:val="00223D33"/>
    <w:rsid w:val="00225939"/>
    <w:rsid w:val="00227107"/>
    <w:rsid w:val="002274A4"/>
    <w:rsid w:val="002279EF"/>
    <w:rsid w:val="0023489C"/>
    <w:rsid w:val="0023497D"/>
    <w:rsid w:val="00235386"/>
    <w:rsid w:val="002356EB"/>
    <w:rsid w:val="002357EC"/>
    <w:rsid w:val="0024043A"/>
    <w:rsid w:val="00241AE7"/>
    <w:rsid w:val="002439F1"/>
    <w:rsid w:val="002455A1"/>
    <w:rsid w:val="00247F76"/>
    <w:rsid w:val="00251730"/>
    <w:rsid w:val="0025318C"/>
    <w:rsid w:val="00256892"/>
    <w:rsid w:val="00260FC8"/>
    <w:rsid w:val="00261ACB"/>
    <w:rsid w:val="00262A5D"/>
    <w:rsid w:val="00263497"/>
    <w:rsid w:val="002666C8"/>
    <w:rsid w:val="0026760E"/>
    <w:rsid w:val="00270404"/>
    <w:rsid w:val="00270E8C"/>
    <w:rsid w:val="00271867"/>
    <w:rsid w:val="00273CA0"/>
    <w:rsid w:val="00274EF9"/>
    <w:rsid w:val="002753DD"/>
    <w:rsid w:val="00276B13"/>
    <w:rsid w:val="00277753"/>
    <w:rsid w:val="00277871"/>
    <w:rsid w:val="00277AEF"/>
    <w:rsid w:val="0028272F"/>
    <w:rsid w:val="00282D5C"/>
    <w:rsid w:val="00283E39"/>
    <w:rsid w:val="00283E68"/>
    <w:rsid w:val="00285130"/>
    <w:rsid w:val="00290290"/>
    <w:rsid w:val="00291144"/>
    <w:rsid w:val="00291381"/>
    <w:rsid w:val="002932B9"/>
    <w:rsid w:val="0029457B"/>
    <w:rsid w:val="00295993"/>
    <w:rsid w:val="00295C79"/>
    <w:rsid w:val="002974F9"/>
    <w:rsid w:val="002A18C2"/>
    <w:rsid w:val="002A2AA6"/>
    <w:rsid w:val="002A3CA6"/>
    <w:rsid w:val="002A770C"/>
    <w:rsid w:val="002B4AC4"/>
    <w:rsid w:val="002B596F"/>
    <w:rsid w:val="002B676E"/>
    <w:rsid w:val="002B6A62"/>
    <w:rsid w:val="002B6A9F"/>
    <w:rsid w:val="002B78A4"/>
    <w:rsid w:val="002C129B"/>
    <w:rsid w:val="002C1C90"/>
    <w:rsid w:val="002C2D45"/>
    <w:rsid w:val="002C2F82"/>
    <w:rsid w:val="002C3B73"/>
    <w:rsid w:val="002C4491"/>
    <w:rsid w:val="002C5BCE"/>
    <w:rsid w:val="002C5BD6"/>
    <w:rsid w:val="002C62CE"/>
    <w:rsid w:val="002C6D37"/>
    <w:rsid w:val="002C7E34"/>
    <w:rsid w:val="002C7EFE"/>
    <w:rsid w:val="002D2640"/>
    <w:rsid w:val="002D2756"/>
    <w:rsid w:val="002D2E91"/>
    <w:rsid w:val="002D4C6A"/>
    <w:rsid w:val="002D6822"/>
    <w:rsid w:val="002D7A80"/>
    <w:rsid w:val="002D7DCB"/>
    <w:rsid w:val="002E139D"/>
    <w:rsid w:val="002E269F"/>
    <w:rsid w:val="002E3CB0"/>
    <w:rsid w:val="002E45F7"/>
    <w:rsid w:val="002E4701"/>
    <w:rsid w:val="002E5BBD"/>
    <w:rsid w:val="002E7752"/>
    <w:rsid w:val="002E7ECA"/>
    <w:rsid w:val="002F089A"/>
    <w:rsid w:val="002F133C"/>
    <w:rsid w:val="002F2689"/>
    <w:rsid w:val="002F2E45"/>
    <w:rsid w:val="002F347E"/>
    <w:rsid w:val="002F67C8"/>
    <w:rsid w:val="002F6F58"/>
    <w:rsid w:val="002F7CF7"/>
    <w:rsid w:val="003018CE"/>
    <w:rsid w:val="0030217C"/>
    <w:rsid w:val="00303041"/>
    <w:rsid w:val="00303B85"/>
    <w:rsid w:val="0030470E"/>
    <w:rsid w:val="0030609C"/>
    <w:rsid w:val="00307868"/>
    <w:rsid w:val="00312D80"/>
    <w:rsid w:val="0031350C"/>
    <w:rsid w:val="00315E6F"/>
    <w:rsid w:val="00315E72"/>
    <w:rsid w:val="003166B6"/>
    <w:rsid w:val="00317DA8"/>
    <w:rsid w:val="00320DA3"/>
    <w:rsid w:val="00322B59"/>
    <w:rsid w:val="00322BD5"/>
    <w:rsid w:val="00322F24"/>
    <w:rsid w:val="00324115"/>
    <w:rsid w:val="00325453"/>
    <w:rsid w:val="00327605"/>
    <w:rsid w:val="003300C3"/>
    <w:rsid w:val="00330A56"/>
    <w:rsid w:val="00330A90"/>
    <w:rsid w:val="00330CB9"/>
    <w:rsid w:val="0033152A"/>
    <w:rsid w:val="003353D0"/>
    <w:rsid w:val="00335CA0"/>
    <w:rsid w:val="00336BA3"/>
    <w:rsid w:val="00336EDE"/>
    <w:rsid w:val="00337F5A"/>
    <w:rsid w:val="0034009B"/>
    <w:rsid w:val="00341C55"/>
    <w:rsid w:val="0034250B"/>
    <w:rsid w:val="003425FC"/>
    <w:rsid w:val="003431FA"/>
    <w:rsid w:val="0034353D"/>
    <w:rsid w:val="00344929"/>
    <w:rsid w:val="0034514E"/>
    <w:rsid w:val="00350053"/>
    <w:rsid w:val="00350613"/>
    <w:rsid w:val="0035078F"/>
    <w:rsid w:val="00353F97"/>
    <w:rsid w:val="00354349"/>
    <w:rsid w:val="00355187"/>
    <w:rsid w:val="003559D2"/>
    <w:rsid w:val="00357722"/>
    <w:rsid w:val="003621A5"/>
    <w:rsid w:val="003638C8"/>
    <w:rsid w:val="00363AA7"/>
    <w:rsid w:val="00364F93"/>
    <w:rsid w:val="0036598D"/>
    <w:rsid w:val="00365B6F"/>
    <w:rsid w:val="0037127A"/>
    <w:rsid w:val="003729F1"/>
    <w:rsid w:val="00377315"/>
    <w:rsid w:val="0037774D"/>
    <w:rsid w:val="00377A60"/>
    <w:rsid w:val="00377D1B"/>
    <w:rsid w:val="0038008A"/>
    <w:rsid w:val="003821F0"/>
    <w:rsid w:val="00382FD8"/>
    <w:rsid w:val="00384557"/>
    <w:rsid w:val="003858D8"/>
    <w:rsid w:val="00385B81"/>
    <w:rsid w:val="00386347"/>
    <w:rsid w:val="0038682F"/>
    <w:rsid w:val="00386D19"/>
    <w:rsid w:val="00387EEC"/>
    <w:rsid w:val="003905A7"/>
    <w:rsid w:val="00390685"/>
    <w:rsid w:val="003935B9"/>
    <w:rsid w:val="00393A21"/>
    <w:rsid w:val="003A3DE0"/>
    <w:rsid w:val="003A4B44"/>
    <w:rsid w:val="003A501F"/>
    <w:rsid w:val="003A60CF"/>
    <w:rsid w:val="003A6603"/>
    <w:rsid w:val="003B1488"/>
    <w:rsid w:val="003B149C"/>
    <w:rsid w:val="003B1993"/>
    <w:rsid w:val="003B20E9"/>
    <w:rsid w:val="003B3094"/>
    <w:rsid w:val="003B3200"/>
    <w:rsid w:val="003B4A2C"/>
    <w:rsid w:val="003B6CF1"/>
    <w:rsid w:val="003B7430"/>
    <w:rsid w:val="003C0DDC"/>
    <w:rsid w:val="003C0EF2"/>
    <w:rsid w:val="003C20B0"/>
    <w:rsid w:val="003C281F"/>
    <w:rsid w:val="003C3A2B"/>
    <w:rsid w:val="003C3C53"/>
    <w:rsid w:val="003C4DAA"/>
    <w:rsid w:val="003C4F8F"/>
    <w:rsid w:val="003C501A"/>
    <w:rsid w:val="003C5B82"/>
    <w:rsid w:val="003C64C2"/>
    <w:rsid w:val="003C6690"/>
    <w:rsid w:val="003D09F3"/>
    <w:rsid w:val="003D1881"/>
    <w:rsid w:val="003D4ADC"/>
    <w:rsid w:val="003D5C18"/>
    <w:rsid w:val="003E0983"/>
    <w:rsid w:val="003E0A16"/>
    <w:rsid w:val="003E3136"/>
    <w:rsid w:val="003E54AC"/>
    <w:rsid w:val="003E592A"/>
    <w:rsid w:val="003E617F"/>
    <w:rsid w:val="003F0C0B"/>
    <w:rsid w:val="003F0CCB"/>
    <w:rsid w:val="003F2530"/>
    <w:rsid w:val="003F2C86"/>
    <w:rsid w:val="003F361B"/>
    <w:rsid w:val="003F37DE"/>
    <w:rsid w:val="003F527B"/>
    <w:rsid w:val="003F5573"/>
    <w:rsid w:val="003F5B93"/>
    <w:rsid w:val="003F6DEF"/>
    <w:rsid w:val="003F6E8C"/>
    <w:rsid w:val="003F7B99"/>
    <w:rsid w:val="00400877"/>
    <w:rsid w:val="00402285"/>
    <w:rsid w:val="00402A43"/>
    <w:rsid w:val="00405BD7"/>
    <w:rsid w:val="004060FA"/>
    <w:rsid w:val="004068E1"/>
    <w:rsid w:val="00407110"/>
    <w:rsid w:val="00414E33"/>
    <w:rsid w:val="00415449"/>
    <w:rsid w:val="004154BD"/>
    <w:rsid w:val="0042006F"/>
    <w:rsid w:val="004201CA"/>
    <w:rsid w:val="00421FDB"/>
    <w:rsid w:val="00426A2A"/>
    <w:rsid w:val="00427286"/>
    <w:rsid w:val="0042738C"/>
    <w:rsid w:val="004279E2"/>
    <w:rsid w:val="004307A6"/>
    <w:rsid w:val="00430B8B"/>
    <w:rsid w:val="004310F4"/>
    <w:rsid w:val="00431211"/>
    <w:rsid w:val="004335EB"/>
    <w:rsid w:val="0043765A"/>
    <w:rsid w:val="0043777A"/>
    <w:rsid w:val="00437AE0"/>
    <w:rsid w:val="004400B2"/>
    <w:rsid w:val="00441EC0"/>
    <w:rsid w:val="004421FF"/>
    <w:rsid w:val="00443587"/>
    <w:rsid w:val="00445E17"/>
    <w:rsid w:val="0044633E"/>
    <w:rsid w:val="004466A1"/>
    <w:rsid w:val="004523F5"/>
    <w:rsid w:val="00452706"/>
    <w:rsid w:val="004537D1"/>
    <w:rsid w:val="00455489"/>
    <w:rsid w:val="00455965"/>
    <w:rsid w:val="00456208"/>
    <w:rsid w:val="00457855"/>
    <w:rsid w:val="00457DFD"/>
    <w:rsid w:val="00457FC8"/>
    <w:rsid w:val="0046055E"/>
    <w:rsid w:val="0046127F"/>
    <w:rsid w:val="004634B5"/>
    <w:rsid w:val="004644F5"/>
    <w:rsid w:val="0046786F"/>
    <w:rsid w:val="00467E8D"/>
    <w:rsid w:val="004708C6"/>
    <w:rsid w:val="00472846"/>
    <w:rsid w:val="004729E1"/>
    <w:rsid w:val="00473302"/>
    <w:rsid w:val="00473CB8"/>
    <w:rsid w:val="00480851"/>
    <w:rsid w:val="00480BC0"/>
    <w:rsid w:val="004819DB"/>
    <w:rsid w:val="0048357C"/>
    <w:rsid w:val="004841E4"/>
    <w:rsid w:val="00485D04"/>
    <w:rsid w:val="00486890"/>
    <w:rsid w:val="0049142E"/>
    <w:rsid w:val="00493754"/>
    <w:rsid w:val="00497A11"/>
    <w:rsid w:val="004A1EAC"/>
    <w:rsid w:val="004A274A"/>
    <w:rsid w:val="004A427F"/>
    <w:rsid w:val="004A43A6"/>
    <w:rsid w:val="004A6787"/>
    <w:rsid w:val="004A74E1"/>
    <w:rsid w:val="004B00FB"/>
    <w:rsid w:val="004B12B2"/>
    <w:rsid w:val="004B4376"/>
    <w:rsid w:val="004B4752"/>
    <w:rsid w:val="004B7AC8"/>
    <w:rsid w:val="004B7B12"/>
    <w:rsid w:val="004B7E71"/>
    <w:rsid w:val="004C1B48"/>
    <w:rsid w:val="004C220E"/>
    <w:rsid w:val="004C27FF"/>
    <w:rsid w:val="004C29F2"/>
    <w:rsid w:val="004C4978"/>
    <w:rsid w:val="004C4B6A"/>
    <w:rsid w:val="004C4FA3"/>
    <w:rsid w:val="004C55D1"/>
    <w:rsid w:val="004C688C"/>
    <w:rsid w:val="004D00CA"/>
    <w:rsid w:val="004D1C02"/>
    <w:rsid w:val="004D2989"/>
    <w:rsid w:val="004D2CB5"/>
    <w:rsid w:val="004D330F"/>
    <w:rsid w:val="004D3BE5"/>
    <w:rsid w:val="004D5BFF"/>
    <w:rsid w:val="004D606E"/>
    <w:rsid w:val="004D6840"/>
    <w:rsid w:val="004D7979"/>
    <w:rsid w:val="004E1604"/>
    <w:rsid w:val="004E169F"/>
    <w:rsid w:val="004E5A1E"/>
    <w:rsid w:val="004E7750"/>
    <w:rsid w:val="004E7A0E"/>
    <w:rsid w:val="004E7A54"/>
    <w:rsid w:val="004F3955"/>
    <w:rsid w:val="004F5D37"/>
    <w:rsid w:val="004F5E64"/>
    <w:rsid w:val="004F642A"/>
    <w:rsid w:val="004F6B6B"/>
    <w:rsid w:val="00504E6A"/>
    <w:rsid w:val="00505A73"/>
    <w:rsid w:val="00505C76"/>
    <w:rsid w:val="005068F9"/>
    <w:rsid w:val="00507A5B"/>
    <w:rsid w:val="00510A69"/>
    <w:rsid w:val="00513A72"/>
    <w:rsid w:val="00514316"/>
    <w:rsid w:val="0051463D"/>
    <w:rsid w:val="00514AED"/>
    <w:rsid w:val="00516D5C"/>
    <w:rsid w:val="00521D47"/>
    <w:rsid w:val="00522A68"/>
    <w:rsid w:val="0052392A"/>
    <w:rsid w:val="0052560F"/>
    <w:rsid w:val="005259B5"/>
    <w:rsid w:val="005274A6"/>
    <w:rsid w:val="00530FF9"/>
    <w:rsid w:val="0053471A"/>
    <w:rsid w:val="0053523E"/>
    <w:rsid w:val="005406DE"/>
    <w:rsid w:val="00540ED1"/>
    <w:rsid w:val="005417F9"/>
    <w:rsid w:val="005425FE"/>
    <w:rsid w:val="005446B9"/>
    <w:rsid w:val="00544E8A"/>
    <w:rsid w:val="00547259"/>
    <w:rsid w:val="00551E9A"/>
    <w:rsid w:val="00553A0E"/>
    <w:rsid w:val="00554930"/>
    <w:rsid w:val="00555AAE"/>
    <w:rsid w:val="00556AED"/>
    <w:rsid w:val="0056025A"/>
    <w:rsid w:val="00562B40"/>
    <w:rsid w:val="005715B8"/>
    <w:rsid w:val="00571B28"/>
    <w:rsid w:val="00572645"/>
    <w:rsid w:val="005728FC"/>
    <w:rsid w:val="00574671"/>
    <w:rsid w:val="00576BAC"/>
    <w:rsid w:val="00577598"/>
    <w:rsid w:val="00580383"/>
    <w:rsid w:val="005814CF"/>
    <w:rsid w:val="00584B97"/>
    <w:rsid w:val="00584C6F"/>
    <w:rsid w:val="00587EF8"/>
    <w:rsid w:val="005905F5"/>
    <w:rsid w:val="005933D4"/>
    <w:rsid w:val="00594517"/>
    <w:rsid w:val="00596885"/>
    <w:rsid w:val="00597F8C"/>
    <w:rsid w:val="005A0C78"/>
    <w:rsid w:val="005A1AAC"/>
    <w:rsid w:val="005A47E2"/>
    <w:rsid w:val="005A51E0"/>
    <w:rsid w:val="005A6A6A"/>
    <w:rsid w:val="005B1300"/>
    <w:rsid w:val="005B1462"/>
    <w:rsid w:val="005B31CE"/>
    <w:rsid w:val="005B3704"/>
    <w:rsid w:val="005B579D"/>
    <w:rsid w:val="005B6102"/>
    <w:rsid w:val="005C0E90"/>
    <w:rsid w:val="005C1028"/>
    <w:rsid w:val="005C13CA"/>
    <w:rsid w:val="005C325C"/>
    <w:rsid w:val="005C4825"/>
    <w:rsid w:val="005C4C49"/>
    <w:rsid w:val="005C75FE"/>
    <w:rsid w:val="005C7CAE"/>
    <w:rsid w:val="005C7F7D"/>
    <w:rsid w:val="005D015B"/>
    <w:rsid w:val="005D0913"/>
    <w:rsid w:val="005D114E"/>
    <w:rsid w:val="005D1EF6"/>
    <w:rsid w:val="005D398C"/>
    <w:rsid w:val="005D45D8"/>
    <w:rsid w:val="005D61B5"/>
    <w:rsid w:val="005E0447"/>
    <w:rsid w:val="005E1684"/>
    <w:rsid w:val="005E3649"/>
    <w:rsid w:val="005E3900"/>
    <w:rsid w:val="005E44FA"/>
    <w:rsid w:val="005E5410"/>
    <w:rsid w:val="005E5DCB"/>
    <w:rsid w:val="005E5E5E"/>
    <w:rsid w:val="005E76F2"/>
    <w:rsid w:val="005F17C5"/>
    <w:rsid w:val="005F2080"/>
    <w:rsid w:val="005F6EBF"/>
    <w:rsid w:val="00601D14"/>
    <w:rsid w:val="00602C8C"/>
    <w:rsid w:val="00602FF1"/>
    <w:rsid w:val="0060317C"/>
    <w:rsid w:val="00603847"/>
    <w:rsid w:val="00605627"/>
    <w:rsid w:val="006066CC"/>
    <w:rsid w:val="00611801"/>
    <w:rsid w:val="006125BA"/>
    <w:rsid w:val="006127D4"/>
    <w:rsid w:val="006127E0"/>
    <w:rsid w:val="00612C2A"/>
    <w:rsid w:val="00614BC9"/>
    <w:rsid w:val="00615001"/>
    <w:rsid w:val="006154FC"/>
    <w:rsid w:val="006155CE"/>
    <w:rsid w:val="00617105"/>
    <w:rsid w:val="006174A0"/>
    <w:rsid w:val="00617E45"/>
    <w:rsid w:val="00620EC3"/>
    <w:rsid w:val="00622061"/>
    <w:rsid w:val="0062293C"/>
    <w:rsid w:val="00622E4B"/>
    <w:rsid w:val="00623BA7"/>
    <w:rsid w:val="00624B57"/>
    <w:rsid w:val="00624F75"/>
    <w:rsid w:val="00625232"/>
    <w:rsid w:val="00625245"/>
    <w:rsid w:val="00627D83"/>
    <w:rsid w:val="0063077B"/>
    <w:rsid w:val="00632A9A"/>
    <w:rsid w:val="00634F7E"/>
    <w:rsid w:val="00636DBE"/>
    <w:rsid w:val="0063758D"/>
    <w:rsid w:val="00637E75"/>
    <w:rsid w:val="00645B8F"/>
    <w:rsid w:val="0064766E"/>
    <w:rsid w:val="00650DB1"/>
    <w:rsid w:val="00650ECA"/>
    <w:rsid w:val="00651BF5"/>
    <w:rsid w:val="0065207E"/>
    <w:rsid w:val="00652287"/>
    <w:rsid w:val="0065258B"/>
    <w:rsid w:val="0065383A"/>
    <w:rsid w:val="00656DAC"/>
    <w:rsid w:val="00660C97"/>
    <w:rsid w:val="00663509"/>
    <w:rsid w:val="006649CF"/>
    <w:rsid w:val="00664A6F"/>
    <w:rsid w:val="00665293"/>
    <w:rsid w:val="00666BB8"/>
    <w:rsid w:val="00667C89"/>
    <w:rsid w:val="006700A2"/>
    <w:rsid w:val="0067095A"/>
    <w:rsid w:val="00671A4C"/>
    <w:rsid w:val="0067200A"/>
    <w:rsid w:val="006723DD"/>
    <w:rsid w:val="00672631"/>
    <w:rsid w:val="006730E3"/>
    <w:rsid w:val="006738F1"/>
    <w:rsid w:val="0067557D"/>
    <w:rsid w:val="00675806"/>
    <w:rsid w:val="006774DB"/>
    <w:rsid w:val="00677836"/>
    <w:rsid w:val="00677B5D"/>
    <w:rsid w:val="00677F48"/>
    <w:rsid w:val="006805D0"/>
    <w:rsid w:val="006815F6"/>
    <w:rsid w:val="0068349C"/>
    <w:rsid w:val="006840A1"/>
    <w:rsid w:val="00684903"/>
    <w:rsid w:val="00684AC6"/>
    <w:rsid w:val="006851CD"/>
    <w:rsid w:val="006869FF"/>
    <w:rsid w:val="0068776F"/>
    <w:rsid w:val="0069179B"/>
    <w:rsid w:val="0069199C"/>
    <w:rsid w:val="006923D2"/>
    <w:rsid w:val="00694E58"/>
    <w:rsid w:val="006A0571"/>
    <w:rsid w:val="006A0841"/>
    <w:rsid w:val="006A0BBF"/>
    <w:rsid w:val="006A0FAD"/>
    <w:rsid w:val="006A4A16"/>
    <w:rsid w:val="006A5567"/>
    <w:rsid w:val="006B0B9E"/>
    <w:rsid w:val="006B0E78"/>
    <w:rsid w:val="006B335D"/>
    <w:rsid w:val="006B50E1"/>
    <w:rsid w:val="006B5759"/>
    <w:rsid w:val="006B7996"/>
    <w:rsid w:val="006B7A09"/>
    <w:rsid w:val="006C0C84"/>
    <w:rsid w:val="006C1286"/>
    <w:rsid w:val="006C299D"/>
    <w:rsid w:val="006C5666"/>
    <w:rsid w:val="006C6B22"/>
    <w:rsid w:val="006C7170"/>
    <w:rsid w:val="006C74C9"/>
    <w:rsid w:val="006C7DD7"/>
    <w:rsid w:val="006D1B64"/>
    <w:rsid w:val="006D3793"/>
    <w:rsid w:val="006D3D82"/>
    <w:rsid w:val="006D7593"/>
    <w:rsid w:val="006D7C31"/>
    <w:rsid w:val="006E046F"/>
    <w:rsid w:val="006E06A2"/>
    <w:rsid w:val="006E183E"/>
    <w:rsid w:val="006E2C21"/>
    <w:rsid w:val="006E3EFC"/>
    <w:rsid w:val="006E4334"/>
    <w:rsid w:val="006E49AB"/>
    <w:rsid w:val="006E50FD"/>
    <w:rsid w:val="006E6496"/>
    <w:rsid w:val="006F0D13"/>
    <w:rsid w:val="006F2697"/>
    <w:rsid w:val="006F323B"/>
    <w:rsid w:val="006F4AB9"/>
    <w:rsid w:val="006F57AA"/>
    <w:rsid w:val="006F7E66"/>
    <w:rsid w:val="00702448"/>
    <w:rsid w:val="00702F89"/>
    <w:rsid w:val="00703AFB"/>
    <w:rsid w:val="00704574"/>
    <w:rsid w:val="00707ABA"/>
    <w:rsid w:val="00710042"/>
    <w:rsid w:val="00710C89"/>
    <w:rsid w:val="00712536"/>
    <w:rsid w:val="0071266F"/>
    <w:rsid w:val="00712955"/>
    <w:rsid w:val="00715375"/>
    <w:rsid w:val="00716DBD"/>
    <w:rsid w:val="007201F2"/>
    <w:rsid w:val="0072087B"/>
    <w:rsid w:val="00720CAF"/>
    <w:rsid w:val="00723292"/>
    <w:rsid w:val="00726AED"/>
    <w:rsid w:val="0072705A"/>
    <w:rsid w:val="00730B93"/>
    <w:rsid w:val="0073218F"/>
    <w:rsid w:val="007321A9"/>
    <w:rsid w:val="007412F7"/>
    <w:rsid w:val="00743E97"/>
    <w:rsid w:val="00744ED8"/>
    <w:rsid w:val="00747A4D"/>
    <w:rsid w:val="00751EF3"/>
    <w:rsid w:val="007524DC"/>
    <w:rsid w:val="0075254B"/>
    <w:rsid w:val="0075291F"/>
    <w:rsid w:val="00753BAA"/>
    <w:rsid w:val="007566C1"/>
    <w:rsid w:val="007615E0"/>
    <w:rsid w:val="00761E86"/>
    <w:rsid w:val="00762564"/>
    <w:rsid w:val="00762C84"/>
    <w:rsid w:val="0076377C"/>
    <w:rsid w:val="007638BF"/>
    <w:rsid w:val="0076563D"/>
    <w:rsid w:val="0076589E"/>
    <w:rsid w:val="007667DB"/>
    <w:rsid w:val="00766A43"/>
    <w:rsid w:val="00766D93"/>
    <w:rsid w:val="007678AA"/>
    <w:rsid w:val="007727D6"/>
    <w:rsid w:val="00773901"/>
    <w:rsid w:val="007741E1"/>
    <w:rsid w:val="007762E5"/>
    <w:rsid w:val="00776B07"/>
    <w:rsid w:val="00777CE6"/>
    <w:rsid w:val="00780DBF"/>
    <w:rsid w:val="00783358"/>
    <w:rsid w:val="007856CE"/>
    <w:rsid w:val="00786662"/>
    <w:rsid w:val="00786C51"/>
    <w:rsid w:val="00787E00"/>
    <w:rsid w:val="007907C3"/>
    <w:rsid w:val="00791DD9"/>
    <w:rsid w:val="00792483"/>
    <w:rsid w:val="00792B52"/>
    <w:rsid w:val="00794934"/>
    <w:rsid w:val="00795522"/>
    <w:rsid w:val="007A1DFC"/>
    <w:rsid w:val="007A2D8E"/>
    <w:rsid w:val="007A2F51"/>
    <w:rsid w:val="007A5A07"/>
    <w:rsid w:val="007A7D76"/>
    <w:rsid w:val="007B040A"/>
    <w:rsid w:val="007B0C7E"/>
    <w:rsid w:val="007B0E45"/>
    <w:rsid w:val="007B1383"/>
    <w:rsid w:val="007B35A3"/>
    <w:rsid w:val="007B3A56"/>
    <w:rsid w:val="007B4A81"/>
    <w:rsid w:val="007B6068"/>
    <w:rsid w:val="007B6254"/>
    <w:rsid w:val="007B6D20"/>
    <w:rsid w:val="007B76BA"/>
    <w:rsid w:val="007C0B66"/>
    <w:rsid w:val="007C16F1"/>
    <w:rsid w:val="007C1757"/>
    <w:rsid w:val="007C41A5"/>
    <w:rsid w:val="007C4378"/>
    <w:rsid w:val="007C52E4"/>
    <w:rsid w:val="007C54D7"/>
    <w:rsid w:val="007C65F9"/>
    <w:rsid w:val="007C6B12"/>
    <w:rsid w:val="007C7A9F"/>
    <w:rsid w:val="007D060A"/>
    <w:rsid w:val="007D0999"/>
    <w:rsid w:val="007D66FF"/>
    <w:rsid w:val="007D7E35"/>
    <w:rsid w:val="007E029A"/>
    <w:rsid w:val="007E294F"/>
    <w:rsid w:val="007E2F0A"/>
    <w:rsid w:val="007E7B44"/>
    <w:rsid w:val="007F41A5"/>
    <w:rsid w:val="007F5724"/>
    <w:rsid w:val="007F7A18"/>
    <w:rsid w:val="00800528"/>
    <w:rsid w:val="00800904"/>
    <w:rsid w:val="00800D5E"/>
    <w:rsid w:val="008027D3"/>
    <w:rsid w:val="008029B5"/>
    <w:rsid w:val="00810028"/>
    <w:rsid w:val="00810E4B"/>
    <w:rsid w:val="00812727"/>
    <w:rsid w:val="00812A5E"/>
    <w:rsid w:val="0081487C"/>
    <w:rsid w:val="00815A3D"/>
    <w:rsid w:val="00816219"/>
    <w:rsid w:val="00816840"/>
    <w:rsid w:val="0081740D"/>
    <w:rsid w:val="008176A8"/>
    <w:rsid w:val="00821EF4"/>
    <w:rsid w:val="00825F3D"/>
    <w:rsid w:val="00825F7F"/>
    <w:rsid w:val="008306C3"/>
    <w:rsid w:val="00830A14"/>
    <w:rsid w:val="00835A50"/>
    <w:rsid w:val="008366CD"/>
    <w:rsid w:val="0083704B"/>
    <w:rsid w:val="00837B1D"/>
    <w:rsid w:val="00842147"/>
    <w:rsid w:val="00843246"/>
    <w:rsid w:val="0084480B"/>
    <w:rsid w:val="00844C77"/>
    <w:rsid w:val="00845781"/>
    <w:rsid w:val="0084645D"/>
    <w:rsid w:val="0084782B"/>
    <w:rsid w:val="0084790A"/>
    <w:rsid w:val="00850F21"/>
    <w:rsid w:val="00854292"/>
    <w:rsid w:val="008542A0"/>
    <w:rsid w:val="0085452D"/>
    <w:rsid w:val="008549FC"/>
    <w:rsid w:val="0085571C"/>
    <w:rsid w:val="00856016"/>
    <w:rsid w:val="00857EC0"/>
    <w:rsid w:val="008611D9"/>
    <w:rsid w:val="00862171"/>
    <w:rsid w:val="0086438B"/>
    <w:rsid w:val="0086550C"/>
    <w:rsid w:val="008666D8"/>
    <w:rsid w:val="00866866"/>
    <w:rsid w:val="00870A9D"/>
    <w:rsid w:val="00871176"/>
    <w:rsid w:val="00871210"/>
    <w:rsid w:val="00871DDB"/>
    <w:rsid w:val="00873B11"/>
    <w:rsid w:val="00874051"/>
    <w:rsid w:val="00874895"/>
    <w:rsid w:val="0087583D"/>
    <w:rsid w:val="00876866"/>
    <w:rsid w:val="00876E64"/>
    <w:rsid w:val="00877F14"/>
    <w:rsid w:val="00877F61"/>
    <w:rsid w:val="00877FF3"/>
    <w:rsid w:val="00880EC5"/>
    <w:rsid w:val="008821D5"/>
    <w:rsid w:val="0088256E"/>
    <w:rsid w:val="00882B0C"/>
    <w:rsid w:val="00883439"/>
    <w:rsid w:val="008841DC"/>
    <w:rsid w:val="00886728"/>
    <w:rsid w:val="00886EC2"/>
    <w:rsid w:val="0089322C"/>
    <w:rsid w:val="0089602A"/>
    <w:rsid w:val="008A02CB"/>
    <w:rsid w:val="008A2790"/>
    <w:rsid w:val="008A3315"/>
    <w:rsid w:val="008A4485"/>
    <w:rsid w:val="008B071B"/>
    <w:rsid w:val="008B18F0"/>
    <w:rsid w:val="008B3B9D"/>
    <w:rsid w:val="008B5127"/>
    <w:rsid w:val="008B5383"/>
    <w:rsid w:val="008B7AF7"/>
    <w:rsid w:val="008B7FD6"/>
    <w:rsid w:val="008C18C0"/>
    <w:rsid w:val="008C190E"/>
    <w:rsid w:val="008C2EA8"/>
    <w:rsid w:val="008C6684"/>
    <w:rsid w:val="008C6FCA"/>
    <w:rsid w:val="008D0F81"/>
    <w:rsid w:val="008D1225"/>
    <w:rsid w:val="008D20E2"/>
    <w:rsid w:val="008D26EA"/>
    <w:rsid w:val="008D701A"/>
    <w:rsid w:val="008D7C6A"/>
    <w:rsid w:val="008E153B"/>
    <w:rsid w:val="008E1AB5"/>
    <w:rsid w:val="008E1AD4"/>
    <w:rsid w:val="008E1E59"/>
    <w:rsid w:val="008F032E"/>
    <w:rsid w:val="008F25FD"/>
    <w:rsid w:val="008F2DA2"/>
    <w:rsid w:val="008F6AC5"/>
    <w:rsid w:val="008F7C58"/>
    <w:rsid w:val="00900CFD"/>
    <w:rsid w:val="0090200C"/>
    <w:rsid w:val="009027E2"/>
    <w:rsid w:val="00902B1F"/>
    <w:rsid w:val="00903A72"/>
    <w:rsid w:val="00906B1A"/>
    <w:rsid w:val="009073AF"/>
    <w:rsid w:val="00917F49"/>
    <w:rsid w:val="00920C17"/>
    <w:rsid w:val="00922F37"/>
    <w:rsid w:val="00924310"/>
    <w:rsid w:val="009245D5"/>
    <w:rsid w:val="0092510B"/>
    <w:rsid w:val="00925990"/>
    <w:rsid w:val="0092605C"/>
    <w:rsid w:val="0092665F"/>
    <w:rsid w:val="00930101"/>
    <w:rsid w:val="0093056E"/>
    <w:rsid w:val="009310A6"/>
    <w:rsid w:val="00931376"/>
    <w:rsid w:val="0093421D"/>
    <w:rsid w:val="00934F03"/>
    <w:rsid w:val="00935E32"/>
    <w:rsid w:val="009360C3"/>
    <w:rsid w:val="00936B82"/>
    <w:rsid w:val="009408FE"/>
    <w:rsid w:val="00940AEF"/>
    <w:rsid w:val="0094354B"/>
    <w:rsid w:val="0094592B"/>
    <w:rsid w:val="00945DA1"/>
    <w:rsid w:val="00950C7C"/>
    <w:rsid w:val="00951425"/>
    <w:rsid w:val="00953C6B"/>
    <w:rsid w:val="009546C4"/>
    <w:rsid w:val="00956744"/>
    <w:rsid w:val="0095736B"/>
    <w:rsid w:val="00961B64"/>
    <w:rsid w:val="00962387"/>
    <w:rsid w:val="00962498"/>
    <w:rsid w:val="009633B1"/>
    <w:rsid w:val="00964EBF"/>
    <w:rsid w:val="00970D62"/>
    <w:rsid w:val="009734BF"/>
    <w:rsid w:val="009735F1"/>
    <w:rsid w:val="00974E86"/>
    <w:rsid w:val="009754AA"/>
    <w:rsid w:val="00975A00"/>
    <w:rsid w:val="00975EBF"/>
    <w:rsid w:val="00976766"/>
    <w:rsid w:val="00977080"/>
    <w:rsid w:val="0097751C"/>
    <w:rsid w:val="00980070"/>
    <w:rsid w:val="00980808"/>
    <w:rsid w:val="009809FF"/>
    <w:rsid w:val="00981B3A"/>
    <w:rsid w:val="00982250"/>
    <w:rsid w:val="009833C0"/>
    <w:rsid w:val="009845A1"/>
    <w:rsid w:val="009847C7"/>
    <w:rsid w:val="0098592A"/>
    <w:rsid w:val="009860AE"/>
    <w:rsid w:val="009875FD"/>
    <w:rsid w:val="00987B99"/>
    <w:rsid w:val="00987E05"/>
    <w:rsid w:val="00993E9C"/>
    <w:rsid w:val="00994AFE"/>
    <w:rsid w:val="009960D1"/>
    <w:rsid w:val="00997B3E"/>
    <w:rsid w:val="009A3A14"/>
    <w:rsid w:val="009A3CF8"/>
    <w:rsid w:val="009A4A1B"/>
    <w:rsid w:val="009A5811"/>
    <w:rsid w:val="009A5A3E"/>
    <w:rsid w:val="009A686C"/>
    <w:rsid w:val="009A6B87"/>
    <w:rsid w:val="009A7674"/>
    <w:rsid w:val="009B0A63"/>
    <w:rsid w:val="009B1B4C"/>
    <w:rsid w:val="009B39B7"/>
    <w:rsid w:val="009B51D8"/>
    <w:rsid w:val="009B51E5"/>
    <w:rsid w:val="009B571A"/>
    <w:rsid w:val="009B5AE9"/>
    <w:rsid w:val="009B5B82"/>
    <w:rsid w:val="009B5EE2"/>
    <w:rsid w:val="009B7488"/>
    <w:rsid w:val="009C0633"/>
    <w:rsid w:val="009C087E"/>
    <w:rsid w:val="009C1511"/>
    <w:rsid w:val="009C1BE0"/>
    <w:rsid w:val="009C209F"/>
    <w:rsid w:val="009C2350"/>
    <w:rsid w:val="009C3371"/>
    <w:rsid w:val="009C5F21"/>
    <w:rsid w:val="009C749D"/>
    <w:rsid w:val="009D1347"/>
    <w:rsid w:val="009D5D54"/>
    <w:rsid w:val="009D7082"/>
    <w:rsid w:val="009D7292"/>
    <w:rsid w:val="009E0356"/>
    <w:rsid w:val="009E0392"/>
    <w:rsid w:val="009E1862"/>
    <w:rsid w:val="009E1B3C"/>
    <w:rsid w:val="009E24B1"/>
    <w:rsid w:val="009E2EC0"/>
    <w:rsid w:val="009E381F"/>
    <w:rsid w:val="009E423D"/>
    <w:rsid w:val="009E4452"/>
    <w:rsid w:val="009E55C7"/>
    <w:rsid w:val="009E64AE"/>
    <w:rsid w:val="009E7427"/>
    <w:rsid w:val="009E7C6A"/>
    <w:rsid w:val="009F0CB1"/>
    <w:rsid w:val="009F1255"/>
    <w:rsid w:val="009F1ECC"/>
    <w:rsid w:val="009F22FB"/>
    <w:rsid w:val="009F2FA1"/>
    <w:rsid w:val="009F52B2"/>
    <w:rsid w:val="009F57DF"/>
    <w:rsid w:val="009F5BAC"/>
    <w:rsid w:val="009F5E60"/>
    <w:rsid w:val="00A00C03"/>
    <w:rsid w:val="00A01235"/>
    <w:rsid w:val="00A024E0"/>
    <w:rsid w:val="00A02C13"/>
    <w:rsid w:val="00A02F39"/>
    <w:rsid w:val="00A02F4D"/>
    <w:rsid w:val="00A04BBC"/>
    <w:rsid w:val="00A04CA5"/>
    <w:rsid w:val="00A0638D"/>
    <w:rsid w:val="00A063DE"/>
    <w:rsid w:val="00A06B45"/>
    <w:rsid w:val="00A105AE"/>
    <w:rsid w:val="00A10E7F"/>
    <w:rsid w:val="00A1251B"/>
    <w:rsid w:val="00A13645"/>
    <w:rsid w:val="00A1482F"/>
    <w:rsid w:val="00A14A2A"/>
    <w:rsid w:val="00A15FEA"/>
    <w:rsid w:val="00A16A00"/>
    <w:rsid w:val="00A1771C"/>
    <w:rsid w:val="00A20314"/>
    <w:rsid w:val="00A208CF"/>
    <w:rsid w:val="00A226D5"/>
    <w:rsid w:val="00A2462A"/>
    <w:rsid w:val="00A247A3"/>
    <w:rsid w:val="00A262D3"/>
    <w:rsid w:val="00A26847"/>
    <w:rsid w:val="00A26BB8"/>
    <w:rsid w:val="00A30A17"/>
    <w:rsid w:val="00A3281D"/>
    <w:rsid w:val="00A33FFC"/>
    <w:rsid w:val="00A3525C"/>
    <w:rsid w:val="00A36314"/>
    <w:rsid w:val="00A37316"/>
    <w:rsid w:val="00A377B6"/>
    <w:rsid w:val="00A37A0B"/>
    <w:rsid w:val="00A4223E"/>
    <w:rsid w:val="00A453F9"/>
    <w:rsid w:val="00A457A0"/>
    <w:rsid w:val="00A52058"/>
    <w:rsid w:val="00A529E0"/>
    <w:rsid w:val="00A557ED"/>
    <w:rsid w:val="00A57DBF"/>
    <w:rsid w:val="00A57FC9"/>
    <w:rsid w:val="00A61924"/>
    <w:rsid w:val="00A621B6"/>
    <w:rsid w:val="00A627B7"/>
    <w:rsid w:val="00A638B8"/>
    <w:rsid w:val="00A64898"/>
    <w:rsid w:val="00A66B62"/>
    <w:rsid w:val="00A66D2A"/>
    <w:rsid w:val="00A70350"/>
    <w:rsid w:val="00A7087A"/>
    <w:rsid w:val="00A7124E"/>
    <w:rsid w:val="00A712FA"/>
    <w:rsid w:val="00A717A5"/>
    <w:rsid w:val="00A71D1E"/>
    <w:rsid w:val="00A726EF"/>
    <w:rsid w:val="00A736B3"/>
    <w:rsid w:val="00A74964"/>
    <w:rsid w:val="00A75F61"/>
    <w:rsid w:val="00A77EAB"/>
    <w:rsid w:val="00A77FB4"/>
    <w:rsid w:val="00A80AC4"/>
    <w:rsid w:val="00A81385"/>
    <w:rsid w:val="00A823F2"/>
    <w:rsid w:val="00A838B1"/>
    <w:rsid w:val="00A855EA"/>
    <w:rsid w:val="00A8715C"/>
    <w:rsid w:val="00A918C9"/>
    <w:rsid w:val="00A927BF"/>
    <w:rsid w:val="00A937B0"/>
    <w:rsid w:val="00A93D49"/>
    <w:rsid w:val="00A942F0"/>
    <w:rsid w:val="00A97E58"/>
    <w:rsid w:val="00AA1A61"/>
    <w:rsid w:val="00AA1E1B"/>
    <w:rsid w:val="00AA2499"/>
    <w:rsid w:val="00AA2A4B"/>
    <w:rsid w:val="00AA35F5"/>
    <w:rsid w:val="00AA540F"/>
    <w:rsid w:val="00AA5B7D"/>
    <w:rsid w:val="00AA79B2"/>
    <w:rsid w:val="00AA7D13"/>
    <w:rsid w:val="00AB0068"/>
    <w:rsid w:val="00AB2429"/>
    <w:rsid w:val="00AB39A7"/>
    <w:rsid w:val="00AB5B1E"/>
    <w:rsid w:val="00AB65F6"/>
    <w:rsid w:val="00AB6827"/>
    <w:rsid w:val="00AB765A"/>
    <w:rsid w:val="00AC046D"/>
    <w:rsid w:val="00AC2FD4"/>
    <w:rsid w:val="00AC37A9"/>
    <w:rsid w:val="00AC392E"/>
    <w:rsid w:val="00AC5596"/>
    <w:rsid w:val="00AC6B75"/>
    <w:rsid w:val="00AC7753"/>
    <w:rsid w:val="00AD1D74"/>
    <w:rsid w:val="00AD1D90"/>
    <w:rsid w:val="00AD1F7F"/>
    <w:rsid w:val="00AD23DA"/>
    <w:rsid w:val="00AD2913"/>
    <w:rsid w:val="00AD341B"/>
    <w:rsid w:val="00AD3C77"/>
    <w:rsid w:val="00AD40B3"/>
    <w:rsid w:val="00AD48AA"/>
    <w:rsid w:val="00AE3A78"/>
    <w:rsid w:val="00AE4495"/>
    <w:rsid w:val="00AE68FF"/>
    <w:rsid w:val="00AE741C"/>
    <w:rsid w:val="00AE7939"/>
    <w:rsid w:val="00AE7DA2"/>
    <w:rsid w:val="00AF174D"/>
    <w:rsid w:val="00AF3E47"/>
    <w:rsid w:val="00AF57D8"/>
    <w:rsid w:val="00AF5944"/>
    <w:rsid w:val="00AF672C"/>
    <w:rsid w:val="00AF6774"/>
    <w:rsid w:val="00AF7ECD"/>
    <w:rsid w:val="00B006EB"/>
    <w:rsid w:val="00B00BA5"/>
    <w:rsid w:val="00B01104"/>
    <w:rsid w:val="00B0187D"/>
    <w:rsid w:val="00B0228A"/>
    <w:rsid w:val="00B037A3"/>
    <w:rsid w:val="00B06921"/>
    <w:rsid w:val="00B10C67"/>
    <w:rsid w:val="00B11709"/>
    <w:rsid w:val="00B12A19"/>
    <w:rsid w:val="00B13B76"/>
    <w:rsid w:val="00B1571D"/>
    <w:rsid w:val="00B20304"/>
    <w:rsid w:val="00B259D9"/>
    <w:rsid w:val="00B261D1"/>
    <w:rsid w:val="00B265CA"/>
    <w:rsid w:val="00B2680F"/>
    <w:rsid w:val="00B26B0B"/>
    <w:rsid w:val="00B307E1"/>
    <w:rsid w:val="00B30D27"/>
    <w:rsid w:val="00B30D72"/>
    <w:rsid w:val="00B314BB"/>
    <w:rsid w:val="00B334BD"/>
    <w:rsid w:val="00B336AD"/>
    <w:rsid w:val="00B35533"/>
    <w:rsid w:val="00B35829"/>
    <w:rsid w:val="00B36776"/>
    <w:rsid w:val="00B42B75"/>
    <w:rsid w:val="00B442B6"/>
    <w:rsid w:val="00B44860"/>
    <w:rsid w:val="00B459E5"/>
    <w:rsid w:val="00B45A5D"/>
    <w:rsid w:val="00B473C8"/>
    <w:rsid w:val="00B475D3"/>
    <w:rsid w:val="00B47865"/>
    <w:rsid w:val="00B47E9E"/>
    <w:rsid w:val="00B50D5C"/>
    <w:rsid w:val="00B51A35"/>
    <w:rsid w:val="00B51D08"/>
    <w:rsid w:val="00B51ED5"/>
    <w:rsid w:val="00B52AEA"/>
    <w:rsid w:val="00B54550"/>
    <w:rsid w:val="00B548E6"/>
    <w:rsid w:val="00B55320"/>
    <w:rsid w:val="00B568DE"/>
    <w:rsid w:val="00B57222"/>
    <w:rsid w:val="00B57632"/>
    <w:rsid w:val="00B6087D"/>
    <w:rsid w:val="00B608AA"/>
    <w:rsid w:val="00B60B46"/>
    <w:rsid w:val="00B61DE4"/>
    <w:rsid w:val="00B61EB1"/>
    <w:rsid w:val="00B62B8E"/>
    <w:rsid w:val="00B63C45"/>
    <w:rsid w:val="00B67BD6"/>
    <w:rsid w:val="00B736CC"/>
    <w:rsid w:val="00B73EFD"/>
    <w:rsid w:val="00B7425E"/>
    <w:rsid w:val="00B74F16"/>
    <w:rsid w:val="00B751C2"/>
    <w:rsid w:val="00B7791E"/>
    <w:rsid w:val="00B82469"/>
    <w:rsid w:val="00B84BCB"/>
    <w:rsid w:val="00B85289"/>
    <w:rsid w:val="00B8617C"/>
    <w:rsid w:val="00B86298"/>
    <w:rsid w:val="00B87602"/>
    <w:rsid w:val="00B90359"/>
    <w:rsid w:val="00B90C82"/>
    <w:rsid w:val="00B91F2E"/>
    <w:rsid w:val="00B922BA"/>
    <w:rsid w:val="00BA184F"/>
    <w:rsid w:val="00BA52B6"/>
    <w:rsid w:val="00BA5597"/>
    <w:rsid w:val="00BA71E5"/>
    <w:rsid w:val="00BA7A0F"/>
    <w:rsid w:val="00BB07F0"/>
    <w:rsid w:val="00BB2D89"/>
    <w:rsid w:val="00BB2FDC"/>
    <w:rsid w:val="00BB31C1"/>
    <w:rsid w:val="00BB439C"/>
    <w:rsid w:val="00BB46CC"/>
    <w:rsid w:val="00BB5377"/>
    <w:rsid w:val="00BB6205"/>
    <w:rsid w:val="00BB67EC"/>
    <w:rsid w:val="00BB7B17"/>
    <w:rsid w:val="00BB7E04"/>
    <w:rsid w:val="00BC2D92"/>
    <w:rsid w:val="00BC5E03"/>
    <w:rsid w:val="00BD2ECA"/>
    <w:rsid w:val="00BD4D6D"/>
    <w:rsid w:val="00BD5D14"/>
    <w:rsid w:val="00BE1C97"/>
    <w:rsid w:val="00BE4BEB"/>
    <w:rsid w:val="00BE5FD9"/>
    <w:rsid w:val="00BE61C3"/>
    <w:rsid w:val="00BE63AB"/>
    <w:rsid w:val="00BE67E4"/>
    <w:rsid w:val="00BE6E1F"/>
    <w:rsid w:val="00BE7785"/>
    <w:rsid w:val="00BE7C9A"/>
    <w:rsid w:val="00BE7E60"/>
    <w:rsid w:val="00BF3EE2"/>
    <w:rsid w:val="00BF44F6"/>
    <w:rsid w:val="00BF597F"/>
    <w:rsid w:val="00C00D4C"/>
    <w:rsid w:val="00C04815"/>
    <w:rsid w:val="00C06207"/>
    <w:rsid w:val="00C12011"/>
    <w:rsid w:val="00C21141"/>
    <w:rsid w:val="00C31470"/>
    <w:rsid w:val="00C31B52"/>
    <w:rsid w:val="00C32BAC"/>
    <w:rsid w:val="00C43401"/>
    <w:rsid w:val="00C43EEC"/>
    <w:rsid w:val="00C448A4"/>
    <w:rsid w:val="00C44E3C"/>
    <w:rsid w:val="00C45770"/>
    <w:rsid w:val="00C46D27"/>
    <w:rsid w:val="00C4791F"/>
    <w:rsid w:val="00C51E26"/>
    <w:rsid w:val="00C52552"/>
    <w:rsid w:val="00C55EEC"/>
    <w:rsid w:val="00C5757A"/>
    <w:rsid w:val="00C6405F"/>
    <w:rsid w:val="00C672B3"/>
    <w:rsid w:val="00C6783C"/>
    <w:rsid w:val="00C7376E"/>
    <w:rsid w:val="00C7392B"/>
    <w:rsid w:val="00C7445C"/>
    <w:rsid w:val="00C75122"/>
    <w:rsid w:val="00C753B0"/>
    <w:rsid w:val="00C75893"/>
    <w:rsid w:val="00C77BD8"/>
    <w:rsid w:val="00C8212E"/>
    <w:rsid w:val="00C82A09"/>
    <w:rsid w:val="00C862E4"/>
    <w:rsid w:val="00C86981"/>
    <w:rsid w:val="00C86987"/>
    <w:rsid w:val="00C87300"/>
    <w:rsid w:val="00C901EE"/>
    <w:rsid w:val="00C90CA8"/>
    <w:rsid w:val="00C91639"/>
    <w:rsid w:val="00C92041"/>
    <w:rsid w:val="00C952B4"/>
    <w:rsid w:val="00C9572D"/>
    <w:rsid w:val="00C969AB"/>
    <w:rsid w:val="00C97483"/>
    <w:rsid w:val="00CA1617"/>
    <w:rsid w:val="00CA1D34"/>
    <w:rsid w:val="00CA2281"/>
    <w:rsid w:val="00CA46FA"/>
    <w:rsid w:val="00CA4D53"/>
    <w:rsid w:val="00CA672F"/>
    <w:rsid w:val="00CB06CD"/>
    <w:rsid w:val="00CB1026"/>
    <w:rsid w:val="00CB212D"/>
    <w:rsid w:val="00CC1318"/>
    <w:rsid w:val="00CC1C3A"/>
    <w:rsid w:val="00CC2690"/>
    <w:rsid w:val="00CC3799"/>
    <w:rsid w:val="00CC4092"/>
    <w:rsid w:val="00CC596A"/>
    <w:rsid w:val="00CD186F"/>
    <w:rsid w:val="00CD232E"/>
    <w:rsid w:val="00CD37EF"/>
    <w:rsid w:val="00CD3C06"/>
    <w:rsid w:val="00CD4071"/>
    <w:rsid w:val="00CD4504"/>
    <w:rsid w:val="00CD58F6"/>
    <w:rsid w:val="00CD6B25"/>
    <w:rsid w:val="00CD7555"/>
    <w:rsid w:val="00CE03C5"/>
    <w:rsid w:val="00CE0522"/>
    <w:rsid w:val="00CE100A"/>
    <w:rsid w:val="00CE3B34"/>
    <w:rsid w:val="00CE4D9E"/>
    <w:rsid w:val="00CE5868"/>
    <w:rsid w:val="00CE58BC"/>
    <w:rsid w:val="00CE6541"/>
    <w:rsid w:val="00CE6B08"/>
    <w:rsid w:val="00CF2719"/>
    <w:rsid w:val="00CF3B1D"/>
    <w:rsid w:val="00CF5126"/>
    <w:rsid w:val="00CF59E6"/>
    <w:rsid w:val="00CF6ADB"/>
    <w:rsid w:val="00CF78A7"/>
    <w:rsid w:val="00D009E9"/>
    <w:rsid w:val="00D01419"/>
    <w:rsid w:val="00D0396E"/>
    <w:rsid w:val="00D03F21"/>
    <w:rsid w:val="00D0770A"/>
    <w:rsid w:val="00D11818"/>
    <w:rsid w:val="00D12010"/>
    <w:rsid w:val="00D12AE1"/>
    <w:rsid w:val="00D13244"/>
    <w:rsid w:val="00D1380C"/>
    <w:rsid w:val="00D1519C"/>
    <w:rsid w:val="00D151C9"/>
    <w:rsid w:val="00D16985"/>
    <w:rsid w:val="00D173AF"/>
    <w:rsid w:val="00D2254C"/>
    <w:rsid w:val="00D22E61"/>
    <w:rsid w:val="00D23C2A"/>
    <w:rsid w:val="00D2449F"/>
    <w:rsid w:val="00D254E1"/>
    <w:rsid w:val="00D257DA"/>
    <w:rsid w:val="00D2594E"/>
    <w:rsid w:val="00D26138"/>
    <w:rsid w:val="00D26A99"/>
    <w:rsid w:val="00D26CD2"/>
    <w:rsid w:val="00D27F2D"/>
    <w:rsid w:val="00D31747"/>
    <w:rsid w:val="00D337A7"/>
    <w:rsid w:val="00D33CC0"/>
    <w:rsid w:val="00D35129"/>
    <w:rsid w:val="00D4116E"/>
    <w:rsid w:val="00D4127B"/>
    <w:rsid w:val="00D42FB0"/>
    <w:rsid w:val="00D43F62"/>
    <w:rsid w:val="00D4727F"/>
    <w:rsid w:val="00D50288"/>
    <w:rsid w:val="00D540A2"/>
    <w:rsid w:val="00D54EA8"/>
    <w:rsid w:val="00D602FC"/>
    <w:rsid w:val="00D60449"/>
    <w:rsid w:val="00D619E2"/>
    <w:rsid w:val="00D61C9D"/>
    <w:rsid w:val="00D6426B"/>
    <w:rsid w:val="00D650BA"/>
    <w:rsid w:val="00D6763B"/>
    <w:rsid w:val="00D67755"/>
    <w:rsid w:val="00D67EB4"/>
    <w:rsid w:val="00D70BD4"/>
    <w:rsid w:val="00D7252E"/>
    <w:rsid w:val="00D72926"/>
    <w:rsid w:val="00D74BAA"/>
    <w:rsid w:val="00D76546"/>
    <w:rsid w:val="00D77029"/>
    <w:rsid w:val="00D777AA"/>
    <w:rsid w:val="00D77E70"/>
    <w:rsid w:val="00D80527"/>
    <w:rsid w:val="00D8237C"/>
    <w:rsid w:val="00D82D17"/>
    <w:rsid w:val="00D82E0E"/>
    <w:rsid w:val="00D82E9E"/>
    <w:rsid w:val="00D8311E"/>
    <w:rsid w:val="00D85407"/>
    <w:rsid w:val="00D85A7C"/>
    <w:rsid w:val="00D8725C"/>
    <w:rsid w:val="00D900DA"/>
    <w:rsid w:val="00D9339D"/>
    <w:rsid w:val="00D94C39"/>
    <w:rsid w:val="00D96DA3"/>
    <w:rsid w:val="00DA0DEC"/>
    <w:rsid w:val="00DA200D"/>
    <w:rsid w:val="00DA3A78"/>
    <w:rsid w:val="00DA4580"/>
    <w:rsid w:val="00DA55FA"/>
    <w:rsid w:val="00DA5DD9"/>
    <w:rsid w:val="00DA68F5"/>
    <w:rsid w:val="00DA7F1E"/>
    <w:rsid w:val="00DB1925"/>
    <w:rsid w:val="00DB38D0"/>
    <w:rsid w:val="00DB3AED"/>
    <w:rsid w:val="00DB3DBC"/>
    <w:rsid w:val="00DB4655"/>
    <w:rsid w:val="00DB5EB6"/>
    <w:rsid w:val="00DB60B0"/>
    <w:rsid w:val="00DB656E"/>
    <w:rsid w:val="00DB7088"/>
    <w:rsid w:val="00DC016B"/>
    <w:rsid w:val="00DC252F"/>
    <w:rsid w:val="00DC3039"/>
    <w:rsid w:val="00DC3620"/>
    <w:rsid w:val="00DC44B2"/>
    <w:rsid w:val="00DC50D8"/>
    <w:rsid w:val="00DC631A"/>
    <w:rsid w:val="00DC75F1"/>
    <w:rsid w:val="00DD0E37"/>
    <w:rsid w:val="00DD2187"/>
    <w:rsid w:val="00DD3689"/>
    <w:rsid w:val="00DD500C"/>
    <w:rsid w:val="00DD5A41"/>
    <w:rsid w:val="00DD5B0B"/>
    <w:rsid w:val="00DD7C05"/>
    <w:rsid w:val="00DD7CE1"/>
    <w:rsid w:val="00DE12E0"/>
    <w:rsid w:val="00DE1CBF"/>
    <w:rsid w:val="00DE31A5"/>
    <w:rsid w:val="00DE31C4"/>
    <w:rsid w:val="00DE6930"/>
    <w:rsid w:val="00DE707F"/>
    <w:rsid w:val="00DF006A"/>
    <w:rsid w:val="00DF0E8D"/>
    <w:rsid w:val="00DF42A7"/>
    <w:rsid w:val="00DF5DFC"/>
    <w:rsid w:val="00DF6652"/>
    <w:rsid w:val="00DF71F8"/>
    <w:rsid w:val="00DF73C3"/>
    <w:rsid w:val="00E00FD2"/>
    <w:rsid w:val="00E03472"/>
    <w:rsid w:val="00E03B09"/>
    <w:rsid w:val="00E03B49"/>
    <w:rsid w:val="00E04CBB"/>
    <w:rsid w:val="00E0580E"/>
    <w:rsid w:val="00E06DCD"/>
    <w:rsid w:val="00E07D43"/>
    <w:rsid w:val="00E1229A"/>
    <w:rsid w:val="00E1364F"/>
    <w:rsid w:val="00E148C6"/>
    <w:rsid w:val="00E21AF0"/>
    <w:rsid w:val="00E21BD5"/>
    <w:rsid w:val="00E21DD1"/>
    <w:rsid w:val="00E2614B"/>
    <w:rsid w:val="00E269F3"/>
    <w:rsid w:val="00E27FFA"/>
    <w:rsid w:val="00E319BD"/>
    <w:rsid w:val="00E31A3F"/>
    <w:rsid w:val="00E31B4C"/>
    <w:rsid w:val="00E368E3"/>
    <w:rsid w:val="00E36BF2"/>
    <w:rsid w:val="00E36FAC"/>
    <w:rsid w:val="00E417F4"/>
    <w:rsid w:val="00E4189E"/>
    <w:rsid w:val="00E41F47"/>
    <w:rsid w:val="00E41FB8"/>
    <w:rsid w:val="00E42E94"/>
    <w:rsid w:val="00E456BC"/>
    <w:rsid w:val="00E45B7F"/>
    <w:rsid w:val="00E5181F"/>
    <w:rsid w:val="00E5263C"/>
    <w:rsid w:val="00E5347E"/>
    <w:rsid w:val="00E547C8"/>
    <w:rsid w:val="00E54E97"/>
    <w:rsid w:val="00E5664A"/>
    <w:rsid w:val="00E56B90"/>
    <w:rsid w:val="00E60CCE"/>
    <w:rsid w:val="00E62FCC"/>
    <w:rsid w:val="00E64FC6"/>
    <w:rsid w:val="00E65222"/>
    <w:rsid w:val="00E65EE3"/>
    <w:rsid w:val="00E65F51"/>
    <w:rsid w:val="00E660C7"/>
    <w:rsid w:val="00E667AF"/>
    <w:rsid w:val="00E70015"/>
    <w:rsid w:val="00E71D91"/>
    <w:rsid w:val="00E72457"/>
    <w:rsid w:val="00E73994"/>
    <w:rsid w:val="00E74789"/>
    <w:rsid w:val="00E7569A"/>
    <w:rsid w:val="00E769C7"/>
    <w:rsid w:val="00E76BE9"/>
    <w:rsid w:val="00E7753D"/>
    <w:rsid w:val="00E77CCC"/>
    <w:rsid w:val="00E864C4"/>
    <w:rsid w:val="00E86AC3"/>
    <w:rsid w:val="00E86DF0"/>
    <w:rsid w:val="00E86FD5"/>
    <w:rsid w:val="00E87A1F"/>
    <w:rsid w:val="00E87AF5"/>
    <w:rsid w:val="00E906C6"/>
    <w:rsid w:val="00E90C6C"/>
    <w:rsid w:val="00E90FA7"/>
    <w:rsid w:val="00E9179E"/>
    <w:rsid w:val="00E9262F"/>
    <w:rsid w:val="00E93544"/>
    <w:rsid w:val="00E93A8E"/>
    <w:rsid w:val="00E95C95"/>
    <w:rsid w:val="00E96093"/>
    <w:rsid w:val="00E9693D"/>
    <w:rsid w:val="00E9705D"/>
    <w:rsid w:val="00EA06D0"/>
    <w:rsid w:val="00EA215C"/>
    <w:rsid w:val="00EA35DA"/>
    <w:rsid w:val="00EA58D3"/>
    <w:rsid w:val="00EA59B5"/>
    <w:rsid w:val="00EA6DB5"/>
    <w:rsid w:val="00EB25DF"/>
    <w:rsid w:val="00EB2A2A"/>
    <w:rsid w:val="00EB4072"/>
    <w:rsid w:val="00EB43FA"/>
    <w:rsid w:val="00EB4735"/>
    <w:rsid w:val="00EB49FF"/>
    <w:rsid w:val="00EB6050"/>
    <w:rsid w:val="00EB6839"/>
    <w:rsid w:val="00EC0D26"/>
    <w:rsid w:val="00EC279E"/>
    <w:rsid w:val="00EC27FF"/>
    <w:rsid w:val="00EC2FCD"/>
    <w:rsid w:val="00EC54E4"/>
    <w:rsid w:val="00EC5A39"/>
    <w:rsid w:val="00EC6F5B"/>
    <w:rsid w:val="00ED0852"/>
    <w:rsid w:val="00ED0F76"/>
    <w:rsid w:val="00ED1328"/>
    <w:rsid w:val="00ED15DF"/>
    <w:rsid w:val="00ED2A97"/>
    <w:rsid w:val="00ED7769"/>
    <w:rsid w:val="00EE184D"/>
    <w:rsid w:val="00EE1A68"/>
    <w:rsid w:val="00EE1D42"/>
    <w:rsid w:val="00EE3422"/>
    <w:rsid w:val="00EE431D"/>
    <w:rsid w:val="00EE46BE"/>
    <w:rsid w:val="00EE4781"/>
    <w:rsid w:val="00EE53C2"/>
    <w:rsid w:val="00EF4667"/>
    <w:rsid w:val="00EF73CF"/>
    <w:rsid w:val="00EF7580"/>
    <w:rsid w:val="00F018D5"/>
    <w:rsid w:val="00F0233B"/>
    <w:rsid w:val="00F040FF"/>
    <w:rsid w:val="00F05C9A"/>
    <w:rsid w:val="00F072EE"/>
    <w:rsid w:val="00F10CC2"/>
    <w:rsid w:val="00F110A0"/>
    <w:rsid w:val="00F113D8"/>
    <w:rsid w:val="00F11C7E"/>
    <w:rsid w:val="00F11E10"/>
    <w:rsid w:val="00F12E4C"/>
    <w:rsid w:val="00F13653"/>
    <w:rsid w:val="00F13AD3"/>
    <w:rsid w:val="00F158EE"/>
    <w:rsid w:val="00F15979"/>
    <w:rsid w:val="00F216E5"/>
    <w:rsid w:val="00F23890"/>
    <w:rsid w:val="00F30626"/>
    <w:rsid w:val="00F315F0"/>
    <w:rsid w:val="00F33441"/>
    <w:rsid w:val="00F33B57"/>
    <w:rsid w:val="00F33CBF"/>
    <w:rsid w:val="00F350CB"/>
    <w:rsid w:val="00F356C4"/>
    <w:rsid w:val="00F359FC"/>
    <w:rsid w:val="00F35C71"/>
    <w:rsid w:val="00F367BA"/>
    <w:rsid w:val="00F36B09"/>
    <w:rsid w:val="00F37201"/>
    <w:rsid w:val="00F37A27"/>
    <w:rsid w:val="00F4181F"/>
    <w:rsid w:val="00F41A1E"/>
    <w:rsid w:val="00F440E4"/>
    <w:rsid w:val="00F4450B"/>
    <w:rsid w:val="00F5072C"/>
    <w:rsid w:val="00F510D5"/>
    <w:rsid w:val="00F52B1D"/>
    <w:rsid w:val="00F53163"/>
    <w:rsid w:val="00F53874"/>
    <w:rsid w:val="00F5711A"/>
    <w:rsid w:val="00F57370"/>
    <w:rsid w:val="00F57B39"/>
    <w:rsid w:val="00F6036E"/>
    <w:rsid w:val="00F61048"/>
    <w:rsid w:val="00F61361"/>
    <w:rsid w:val="00F61EA5"/>
    <w:rsid w:val="00F627AC"/>
    <w:rsid w:val="00F630CF"/>
    <w:rsid w:val="00F63313"/>
    <w:rsid w:val="00F63CB1"/>
    <w:rsid w:val="00F643CC"/>
    <w:rsid w:val="00F65C64"/>
    <w:rsid w:val="00F65ED1"/>
    <w:rsid w:val="00F74241"/>
    <w:rsid w:val="00F74350"/>
    <w:rsid w:val="00F76D92"/>
    <w:rsid w:val="00F76E22"/>
    <w:rsid w:val="00F809F6"/>
    <w:rsid w:val="00F84A5A"/>
    <w:rsid w:val="00F84BD5"/>
    <w:rsid w:val="00F85646"/>
    <w:rsid w:val="00F86B7E"/>
    <w:rsid w:val="00F90D81"/>
    <w:rsid w:val="00F90DA0"/>
    <w:rsid w:val="00F91575"/>
    <w:rsid w:val="00F933A3"/>
    <w:rsid w:val="00F951AF"/>
    <w:rsid w:val="00F953F1"/>
    <w:rsid w:val="00F95524"/>
    <w:rsid w:val="00F960A6"/>
    <w:rsid w:val="00F971EF"/>
    <w:rsid w:val="00FA040D"/>
    <w:rsid w:val="00FA0493"/>
    <w:rsid w:val="00FA07D9"/>
    <w:rsid w:val="00FA2870"/>
    <w:rsid w:val="00FA28D3"/>
    <w:rsid w:val="00FA34CB"/>
    <w:rsid w:val="00FA6FC3"/>
    <w:rsid w:val="00FB0883"/>
    <w:rsid w:val="00FB17C0"/>
    <w:rsid w:val="00FB5724"/>
    <w:rsid w:val="00FC0D30"/>
    <w:rsid w:val="00FC24B6"/>
    <w:rsid w:val="00FC3AE8"/>
    <w:rsid w:val="00FC44BA"/>
    <w:rsid w:val="00FC6431"/>
    <w:rsid w:val="00FC6DF2"/>
    <w:rsid w:val="00FD08D1"/>
    <w:rsid w:val="00FD2620"/>
    <w:rsid w:val="00FD3534"/>
    <w:rsid w:val="00FD3605"/>
    <w:rsid w:val="00FD7BFB"/>
    <w:rsid w:val="00FE211C"/>
    <w:rsid w:val="00FE4346"/>
    <w:rsid w:val="00FE5889"/>
    <w:rsid w:val="00FE62CC"/>
    <w:rsid w:val="00FE72E0"/>
    <w:rsid w:val="00FF1D6D"/>
    <w:rsid w:val="00FF4087"/>
    <w:rsid w:val="00FF5907"/>
    <w:rsid w:val="00FF6087"/>
    <w:rsid w:val="00FF73DA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59971C"/>
  <w15:docId w15:val="{CBC5685C-4DF4-4329-B30C-F08A30F0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B64"/>
    <w:rPr>
      <w:sz w:val="22"/>
      <w:szCs w:val="22"/>
    </w:rPr>
  </w:style>
  <w:style w:type="paragraph" w:styleId="Heading1">
    <w:name w:val="heading 1"/>
    <w:aliases w:val="Aspen Heading 1"/>
    <w:basedOn w:val="Normal"/>
    <w:next w:val="Normal"/>
    <w:link w:val="Heading1Char"/>
    <w:qFormat/>
    <w:rsid w:val="00886EC2"/>
    <w:pPr>
      <w:spacing w:before="360" w:after="120"/>
      <w:outlineLvl w:val="0"/>
    </w:pPr>
    <w:rPr>
      <w:rFonts w:cs="Arial"/>
      <w:b/>
      <w:color w:val="6C737A"/>
      <w:sz w:val="28"/>
    </w:rPr>
  </w:style>
  <w:style w:type="paragraph" w:styleId="Heading2">
    <w:name w:val="heading 2"/>
    <w:aliases w:val="Aspen Heading 2"/>
    <w:basedOn w:val="Normal"/>
    <w:next w:val="Normal"/>
    <w:link w:val="Heading2Char"/>
    <w:unhideWhenUsed/>
    <w:qFormat/>
    <w:rsid w:val="00E86DF0"/>
    <w:pPr>
      <w:spacing w:before="240" w:after="120"/>
      <w:outlineLvl w:val="1"/>
    </w:pPr>
    <w:rPr>
      <w:rFonts w:cs="Arial"/>
      <w:i/>
      <w:color w:val="6C737A"/>
      <w:sz w:val="24"/>
    </w:rPr>
  </w:style>
  <w:style w:type="paragraph" w:styleId="Heading3">
    <w:name w:val="heading 3"/>
    <w:aliases w:val="Aspen Heading 3"/>
    <w:basedOn w:val="Normal"/>
    <w:next w:val="Normal"/>
    <w:link w:val="Heading3Char"/>
    <w:unhideWhenUsed/>
    <w:qFormat/>
    <w:rsid w:val="00E86DF0"/>
    <w:pPr>
      <w:spacing w:before="240" w:after="120"/>
      <w:outlineLvl w:val="2"/>
    </w:pPr>
    <w:rPr>
      <w:rFonts w:cs="Arial"/>
      <w:smallCaps/>
      <w:color w:val="6C737A"/>
    </w:rPr>
  </w:style>
  <w:style w:type="paragraph" w:styleId="Heading4">
    <w:name w:val="heading 4"/>
    <w:aliases w:val="Aspen Table Heading"/>
    <w:basedOn w:val="Normal"/>
    <w:next w:val="Normal"/>
    <w:link w:val="Heading4Char"/>
    <w:uiPriority w:val="9"/>
    <w:unhideWhenUsed/>
    <w:rsid w:val="00E86DF0"/>
    <w:pPr>
      <w:jc w:val="center"/>
      <w:outlineLvl w:val="3"/>
    </w:pPr>
    <w:rPr>
      <w:b/>
      <w:color w:va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3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3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3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3C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3C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pen Heading 1 Char"/>
    <w:basedOn w:val="DefaultParagraphFont"/>
    <w:link w:val="Heading1"/>
    <w:rsid w:val="00886EC2"/>
    <w:rPr>
      <w:rFonts w:cs="Arial"/>
      <w:b/>
      <w:color w:val="6C737A"/>
      <w:sz w:val="28"/>
      <w:szCs w:val="22"/>
    </w:rPr>
  </w:style>
  <w:style w:type="character" w:customStyle="1" w:styleId="Heading2Char">
    <w:name w:val="Heading 2 Char"/>
    <w:aliases w:val="Aspen Heading 2 Char"/>
    <w:basedOn w:val="DefaultParagraphFont"/>
    <w:link w:val="Heading2"/>
    <w:uiPriority w:val="9"/>
    <w:rsid w:val="00E86DF0"/>
    <w:rPr>
      <w:rFonts w:cs="Arial"/>
      <w:i/>
      <w:color w:val="6C737A"/>
      <w:sz w:val="24"/>
      <w:szCs w:val="22"/>
    </w:rPr>
  </w:style>
  <w:style w:type="character" w:customStyle="1" w:styleId="Heading3Char">
    <w:name w:val="Heading 3 Char"/>
    <w:aliases w:val="Aspen Heading 3 Char"/>
    <w:basedOn w:val="DefaultParagraphFont"/>
    <w:link w:val="Heading3"/>
    <w:uiPriority w:val="9"/>
    <w:rsid w:val="00E86DF0"/>
    <w:rPr>
      <w:rFonts w:cs="Arial"/>
      <w:smallCaps/>
      <w:color w:val="6C737A"/>
      <w:sz w:val="22"/>
      <w:szCs w:val="22"/>
    </w:rPr>
  </w:style>
  <w:style w:type="character" w:customStyle="1" w:styleId="Heading4Char">
    <w:name w:val="Heading 4 Char"/>
    <w:aliases w:val="Aspen Table Heading Char"/>
    <w:basedOn w:val="DefaultParagraphFont"/>
    <w:link w:val="Heading4"/>
    <w:uiPriority w:val="9"/>
    <w:rsid w:val="00E86DF0"/>
    <w:rPr>
      <w:b/>
      <w:color w:val="FFFFF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3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3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3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3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3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aliases w:val="Aspen Hyperlink"/>
    <w:basedOn w:val="DefaultParagraphFont"/>
    <w:uiPriority w:val="99"/>
    <w:unhideWhenUsed/>
    <w:rsid w:val="00E86DF0"/>
    <w:rPr>
      <w:color w:val="6C737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088"/>
    <w:rPr>
      <w:color w:val="B0342E"/>
      <w:u w:val="single"/>
    </w:rPr>
  </w:style>
  <w:style w:type="table" w:customStyle="1" w:styleId="AspenTable">
    <w:name w:val="Aspen Table"/>
    <w:basedOn w:val="TableNormal"/>
    <w:uiPriority w:val="99"/>
    <w:qFormat/>
    <w:rsid w:val="001F7954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5E6E66"/>
        <w:vAlign w:val="center"/>
      </w:tcPr>
    </w:tblStylePr>
    <w:tblStylePr w:type="band2Horz">
      <w:tblPr/>
      <w:tcPr>
        <w:shd w:val="clear" w:color="auto" w:fill="D9D9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spacing w:before="240"/>
    </w:pPr>
    <w:rPr>
      <w:noProof/>
    </w:rPr>
  </w:style>
  <w:style w:type="table" w:customStyle="1" w:styleId="LightShading1">
    <w:name w:val="Light Shading1"/>
    <w:basedOn w:val="TableNormal"/>
    <w:uiPriority w:val="60"/>
    <w:rsid w:val="008821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821D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aliases w:val="Aspen No Spacing"/>
    <w:basedOn w:val="Normal"/>
    <w:uiPriority w:val="1"/>
    <w:qFormat/>
    <w:rsid w:val="00C44E3C"/>
  </w:style>
  <w:style w:type="table" w:styleId="LightShading-Accent2">
    <w:name w:val="Light Shading Accent 2"/>
    <w:basedOn w:val="TableNormal"/>
    <w:uiPriority w:val="60"/>
    <w:rsid w:val="008821D5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8821D5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8821D5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AspenColumnHeading">
    <w:name w:val="Aspen Column Heading"/>
    <w:basedOn w:val="Heading1"/>
    <w:qFormat/>
    <w:rsid w:val="00E86DF0"/>
  </w:style>
  <w:style w:type="paragraph" w:styleId="Header">
    <w:name w:val="header"/>
    <w:basedOn w:val="Normal"/>
    <w:link w:val="HeaderChar"/>
    <w:unhideWhenUsed/>
    <w:rsid w:val="003F2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530"/>
  </w:style>
  <w:style w:type="paragraph" w:customStyle="1" w:styleId="AspenHeader">
    <w:name w:val="Aspen Header"/>
    <w:basedOn w:val="Normal"/>
    <w:qFormat/>
    <w:rsid w:val="00E86DF0"/>
    <w:pPr>
      <w:jc w:val="right"/>
    </w:pPr>
    <w:rPr>
      <w:color w:val="6C737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44E3C"/>
    <w:pPr>
      <w:outlineLvl w:val="9"/>
    </w:pPr>
  </w:style>
  <w:style w:type="paragraph" w:customStyle="1" w:styleId="AspenSubjectLine">
    <w:name w:val="Aspen Subject Line"/>
    <w:basedOn w:val="Normal"/>
    <w:qFormat/>
    <w:rsid w:val="00886EC2"/>
    <w:pPr>
      <w:spacing w:after="240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5E5E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5E"/>
  </w:style>
  <w:style w:type="paragraph" w:styleId="BalloonText">
    <w:name w:val="Balloon Text"/>
    <w:basedOn w:val="Normal"/>
    <w:link w:val="BalloonTextChar"/>
    <w:uiPriority w:val="99"/>
    <w:semiHidden/>
    <w:unhideWhenUsed/>
    <w:rsid w:val="005E5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E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6B7A0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C16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ind w:left="440"/>
    </w:pPr>
  </w:style>
  <w:style w:type="paragraph" w:customStyle="1" w:styleId="CoverTitle">
    <w:name w:val="Cover Title"/>
    <w:basedOn w:val="Normal"/>
    <w:qFormat/>
    <w:rsid w:val="00675806"/>
    <w:pPr>
      <w:jc w:val="center"/>
    </w:pPr>
    <w:rPr>
      <w:b/>
      <w:color w:val="6C737A"/>
      <w:sz w:val="48"/>
      <w:szCs w:val="48"/>
    </w:rPr>
  </w:style>
  <w:style w:type="paragraph" w:customStyle="1" w:styleId="AspenFooter">
    <w:name w:val="Aspen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CoverSubtitle">
    <w:name w:val="Cover Subtitle"/>
    <w:basedOn w:val="Normal"/>
    <w:qFormat/>
    <w:rsid w:val="00857EC0"/>
    <w:pPr>
      <w:jc w:val="center"/>
    </w:pPr>
    <w:rPr>
      <w:i/>
      <w:color w:val="6C737A"/>
      <w:sz w:val="36"/>
      <w:szCs w:val="36"/>
    </w:rPr>
  </w:style>
  <w:style w:type="paragraph" w:customStyle="1" w:styleId="CoverDate">
    <w:name w:val="Cover Date"/>
    <w:basedOn w:val="Normal"/>
    <w:qFormat/>
    <w:rsid w:val="00857EC0"/>
    <w:pPr>
      <w:jc w:val="center"/>
    </w:pPr>
    <w:rPr>
      <w:color w:val="6C737A"/>
    </w:rPr>
  </w:style>
  <w:style w:type="paragraph" w:customStyle="1" w:styleId="CoverFooter">
    <w:name w:val="Cover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AspenLetter2ndPageHeader">
    <w:name w:val="Aspen Letter 2nd Page Header"/>
    <w:basedOn w:val="AspenHeader"/>
    <w:qFormat/>
    <w:rsid w:val="00857EC0"/>
  </w:style>
  <w:style w:type="paragraph" w:customStyle="1" w:styleId="AspenLetter2ndPageFooter">
    <w:name w:val="Aspen Letter 2nd Page Footer"/>
    <w:basedOn w:val="Footer"/>
    <w:qFormat/>
    <w:rsid w:val="00857EC0"/>
    <w:pPr>
      <w:jc w:val="right"/>
    </w:pPr>
    <w:rPr>
      <w:color w:val="6C737A"/>
      <w:sz w:val="20"/>
    </w:rPr>
  </w:style>
  <w:style w:type="paragraph" w:customStyle="1" w:styleId="LOERFPHeader">
    <w:name w:val="LOE/RFP Header"/>
    <w:basedOn w:val="Normal"/>
    <w:qFormat/>
    <w:rsid w:val="00857EC0"/>
    <w:pPr>
      <w:pBdr>
        <w:bottom w:val="single" w:sz="6" w:space="1" w:color="F4C40C"/>
      </w:pBdr>
      <w:tabs>
        <w:tab w:val="right" w:pos="9360"/>
      </w:tabs>
    </w:pPr>
    <w:rPr>
      <w:color w:val="6C737A"/>
      <w:sz w:val="20"/>
    </w:rPr>
  </w:style>
  <w:style w:type="paragraph" w:customStyle="1" w:styleId="LOERFPFooter">
    <w:name w:val="LOE/RFP Footer"/>
    <w:basedOn w:val="Footer"/>
    <w:qFormat/>
    <w:rsid w:val="00857EC0"/>
    <w:pPr>
      <w:pBdr>
        <w:top w:val="single" w:sz="6" w:space="1" w:color="F4C40C"/>
      </w:pBdr>
    </w:pPr>
    <w:rPr>
      <w:color w:val="6C737A"/>
      <w:sz w:val="20"/>
    </w:rPr>
  </w:style>
  <w:style w:type="paragraph" w:customStyle="1" w:styleId="AspenNumberedList">
    <w:name w:val="Aspen Numbered List"/>
    <w:basedOn w:val="Normal"/>
    <w:qFormat/>
    <w:rsid w:val="003E0983"/>
    <w:pPr>
      <w:numPr>
        <w:numId w:val="1"/>
      </w:numPr>
      <w:spacing w:before="240" w:after="240"/>
      <w:ind w:left="360"/>
    </w:pPr>
  </w:style>
  <w:style w:type="paragraph" w:customStyle="1" w:styleId="Appendices">
    <w:name w:val="Appendices"/>
    <w:basedOn w:val="Normal"/>
    <w:qFormat/>
    <w:rsid w:val="005417F9"/>
    <w:pPr>
      <w:spacing w:before="240" w:after="120"/>
    </w:pPr>
  </w:style>
  <w:style w:type="paragraph" w:customStyle="1" w:styleId="AspenBullet1">
    <w:name w:val="Aspen Bullet 1"/>
    <w:basedOn w:val="Normal"/>
    <w:uiPriority w:val="99"/>
    <w:qFormat/>
    <w:rsid w:val="006B335D"/>
    <w:pPr>
      <w:numPr>
        <w:numId w:val="2"/>
      </w:numPr>
      <w:spacing w:after="120"/>
    </w:pPr>
  </w:style>
  <w:style w:type="paragraph" w:customStyle="1" w:styleId="AspenBullet2">
    <w:name w:val="Aspen Bullet 2"/>
    <w:basedOn w:val="AspenBullet1"/>
    <w:uiPriority w:val="99"/>
    <w:qFormat/>
    <w:rsid w:val="00315E6F"/>
  </w:style>
  <w:style w:type="paragraph" w:customStyle="1" w:styleId="AspenBullet3">
    <w:name w:val="Aspen Bullet 3"/>
    <w:basedOn w:val="AspenBullet2"/>
    <w:uiPriority w:val="99"/>
    <w:qFormat/>
    <w:rsid w:val="00315E6F"/>
    <w:pPr>
      <w:numPr>
        <w:ilvl w:val="2"/>
      </w:numPr>
      <w:ind w:left="1440"/>
    </w:pPr>
  </w:style>
  <w:style w:type="paragraph" w:styleId="ListParagraph">
    <w:name w:val="List Paragraph"/>
    <w:basedOn w:val="Normal"/>
    <w:uiPriority w:val="34"/>
    <w:qFormat/>
    <w:rsid w:val="00866866"/>
    <w:pPr>
      <w:ind w:left="720"/>
      <w:contextualSpacing/>
    </w:pPr>
    <w:rPr>
      <w:rFonts w:ascii="Arial" w:eastAsia="Arial" w:hAnsi="Arial"/>
      <w:sz w:val="20"/>
    </w:rPr>
  </w:style>
  <w:style w:type="paragraph" w:customStyle="1" w:styleId="AspenBody">
    <w:name w:val="Aspen Body"/>
    <w:basedOn w:val="Normal"/>
    <w:qFormat/>
    <w:rsid w:val="003E0983"/>
    <w:pPr>
      <w:spacing w:before="120" w:after="240"/>
    </w:pPr>
  </w:style>
  <w:style w:type="table" w:styleId="MediumShading1-Accent4">
    <w:name w:val="Medium Shading 1 Accent 4"/>
    <w:basedOn w:val="TableNormal"/>
    <w:uiPriority w:val="63"/>
    <w:rsid w:val="00096199"/>
    <w:tblPr>
      <w:tblStyleRowBandSize w:val="1"/>
      <w:tblStyleColBandSize w:val="1"/>
      <w:tblBorders>
        <w:top w:val="single" w:sz="8" w:space="0" w:color="8F959C" w:themeColor="accent4" w:themeTint="BF"/>
        <w:left w:val="single" w:sz="8" w:space="0" w:color="8F959C" w:themeColor="accent4" w:themeTint="BF"/>
        <w:bottom w:val="single" w:sz="8" w:space="0" w:color="8F959C" w:themeColor="accent4" w:themeTint="BF"/>
        <w:right w:val="single" w:sz="8" w:space="0" w:color="8F959C" w:themeColor="accent4" w:themeTint="BF"/>
        <w:insideH w:val="single" w:sz="8" w:space="0" w:color="8F959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  <w:shd w:val="clear" w:color="auto" w:fill="6C737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C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BB2F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A68"/>
    <w:rPr>
      <w:color w:val="808080"/>
    </w:rPr>
  </w:style>
  <w:style w:type="paragraph" w:styleId="NormalWeb">
    <w:name w:val="Normal (Web)"/>
    <w:basedOn w:val="Normal"/>
    <w:uiPriority w:val="99"/>
    <w:unhideWhenUsed/>
    <w:rsid w:val="00F953F1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2B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5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1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664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1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3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82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2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17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278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83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85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451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10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382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38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8983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54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391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2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331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05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84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480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6267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639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603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33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931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2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5588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235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749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3147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681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3722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81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142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722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274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50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730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568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4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1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6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4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5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77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\Desktop\Aspen%20LOE-RFP%20Template.dotx" TargetMode="External"/></Relationships>
</file>

<file path=word/theme/theme1.xml><?xml version="1.0" encoding="utf-8"?>
<a:theme xmlns:a="http://schemas.openxmlformats.org/drawingml/2006/main" name="Office Theme">
  <a:themeElements>
    <a:clrScheme name="Aspen Illuminatio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88927"/>
      </a:accent1>
      <a:accent2>
        <a:srgbClr val="979A55"/>
      </a:accent2>
      <a:accent3>
        <a:srgbClr val="F4C40C"/>
      </a:accent3>
      <a:accent4>
        <a:srgbClr val="6C737A"/>
      </a:accent4>
      <a:accent5>
        <a:srgbClr val="9F5443"/>
      </a:accent5>
      <a:accent6>
        <a:srgbClr val="698AB2"/>
      </a:accent6>
      <a:hlink>
        <a:srgbClr val="000000"/>
      </a:hlink>
      <a:folHlink>
        <a:srgbClr val="6C737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B9061A45A1614CB44400CE46B25995" ma:contentTypeVersion="13" ma:contentTypeDescription="Create a new document." ma:contentTypeScope="" ma:versionID="ef805434b02fc490d924341d383af658">
  <xsd:schema xmlns:xsd="http://www.w3.org/2001/XMLSchema" xmlns:xs="http://www.w3.org/2001/XMLSchema" xmlns:p="http://schemas.microsoft.com/office/2006/metadata/properties" xmlns:ns2="44080daf-d1c0-4ec0-a979-cd91fea3746e" xmlns:ns3="041c8d80-13ea-4352-b604-8b1c14a3a099" targetNamespace="http://schemas.microsoft.com/office/2006/metadata/properties" ma:root="true" ma:fieldsID="cdf94775f4b24702497f43ed1e3e1198" ns2:_="" ns3:_="">
    <xsd:import namespace="44080daf-d1c0-4ec0-a979-cd91fea3746e"/>
    <xsd:import namespace="041c8d80-13ea-4352-b604-8b1c14a3a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0daf-d1c0-4ec0-a979-cd91fea37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8d80-13ea-4352-b604-8b1c14a3a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C9535-0FA8-4BB4-8409-FCFCF05F1F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1DC027-1B64-4703-A247-EE8BB60A2AAC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4080daf-d1c0-4ec0-a979-cd91fea3746e"/>
    <ds:schemaRef ds:uri="http://purl.org/dc/terms/"/>
    <ds:schemaRef ds:uri="041c8d80-13ea-4352-b604-8b1c14a3a09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07C4285-8017-4460-A6BF-A0A5158F5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80daf-d1c0-4ec0-a979-cd91fea3746e"/>
    <ds:schemaRef ds:uri="041c8d80-13ea-4352-b604-8b1c14a3a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160142-7DFD-4828-BBC3-072E3391B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Aspen LOE-RFP Template.dotx</Template>
  <TotalTime>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Sendro, Elaina</dc:creator>
  <cp:keywords/>
  <dc:description/>
  <cp:lastModifiedBy>Sendro, Elaina</cp:lastModifiedBy>
  <cp:revision>5</cp:revision>
  <cp:lastPrinted>2010-10-28T20:16:00Z</cp:lastPrinted>
  <dcterms:created xsi:type="dcterms:W3CDTF">2019-10-04T14:26:00Z</dcterms:created>
  <dcterms:modified xsi:type="dcterms:W3CDTF">2019-10-04T14:31:00Z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0x0101008EB9061A45A1614CB44400CE46B25995</vt:lpwstr>
  </property>
  <property fmtid="{D5CDD505-2E9C-101B-9397-08002B2CF9AE}" pid="3" name="Preview">
    <vt:lpwstr>https://aspenadvisors.hostpilot.com/leadership/images/TN_RFP.jpg</vt:lpwstr>
  </property>
</Properties>
</file>