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7AC512EC" w:rsidR="008A4485" w:rsidRPr="006C0A03" w:rsidRDefault="00953BF6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65866600" w:rsidR="008A4485" w:rsidRPr="006C0A03" w:rsidRDefault="00953BF6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6D4B215F" w:rsidR="008A4485" w:rsidRPr="00F953F1" w:rsidRDefault="0016136B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78068170" w:rsidR="008A4485" w:rsidRDefault="006601B7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28E479A6" w:rsidR="008A4485" w:rsidRDefault="006601B7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1B445E" w:rsidRPr="00F953F1" w14:paraId="28EC4E7B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5CE70CE0" w14:textId="3403B890" w:rsidR="001B445E" w:rsidRDefault="00760E5F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Dissemination</w:t>
            </w:r>
            <w:r w:rsidR="001B445E">
              <w:rPr>
                <w:rFonts w:asciiTheme="minorHAnsi" w:hAnsiTheme="minorHAnsi" w:cstheme="minorHAnsi"/>
                <w:b/>
                <w:color w:val="000000" w:themeColor="text1"/>
              </w:rPr>
              <w:t xml:space="preserve"> Survey</w:t>
            </w:r>
          </w:p>
        </w:tc>
        <w:tc>
          <w:tcPr>
            <w:tcW w:w="1848" w:type="pct"/>
            <w:vAlign w:val="center"/>
          </w:tcPr>
          <w:p w14:paraId="26E5E257" w14:textId="0CCCAF57" w:rsidR="001B445E" w:rsidRDefault="00760E5F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preliminary results of the survey</w:t>
            </w:r>
          </w:p>
        </w:tc>
        <w:tc>
          <w:tcPr>
            <w:tcW w:w="2064" w:type="pct"/>
            <w:vAlign w:val="center"/>
          </w:tcPr>
          <w:p w14:paraId="4B0DF1B2" w14:textId="77777777" w:rsidR="00EA7C28" w:rsidRDefault="000D546B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This feedback will feed into the </w:t>
            </w:r>
            <w:r w:rsidR="00594169">
              <w:rPr>
                <w:rFonts w:asciiTheme="minorHAnsi" w:hAnsiTheme="minorHAnsi" w:cstheme="minorHAnsi"/>
                <w:color w:val="000000" w:themeColor="text1"/>
              </w:rPr>
              <w:t>publication that Elaine is drafting</w:t>
            </w:r>
          </w:p>
          <w:p w14:paraId="5CC0BEBC" w14:textId="77777777" w:rsidR="00594169" w:rsidRDefault="00594169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6EC9A90" w14:textId="77777777" w:rsidR="00594169" w:rsidRDefault="00594169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Conversation was held around hosting a phone call/forum for sites to discuss the launch process – what went well, where they struggled, how it’s gone locally</w:t>
            </w:r>
          </w:p>
          <w:p w14:paraId="4E785576" w14:textId="77777777" w:rsidR="00594169" w:rsidRDefault="00594169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-Focus on mid/late January to host this session</w:t>
            </w:r>
          </w:p>
          <w:p w14:paraId="5D8E00B3" w14:textId="77777777" w:rsidR="00594169" w:rsidRDefault="00594169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092A42E" w14:textId="39D51AD7" w:rsidR="007B6874" w:rsidRDefault="00594169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Overall, feedback was </w:t>
            </w:r>
            <w:r w:rsidR="007B6874">
              <w:rPr>
                <w:rFonts w:asciiTheme="minorHAnsi" w:hAnsiTheme="minorHAnsi" w:cstheme="minorHAnsi"/>
                <w:color w:val="000000" w:themeColor="text1"/>
              </w:rPr>
              <w:t>positive</w:t>
            </w:r>
          </w:p>
          <w:p w14:paraId="5C28EBD6" w14:textId="665A4840" w:rsidR="007B6874" w:rsidRPr="00153ED6" w:rsidRDefault="007B687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75A542D6" w:rsidR="00295993" w:rsidRDefault="00760E5F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Metrics</w:t>
            </w:r>
          </w:p>
        </w:tc>
        <w:tc>
          <w:tcPr>
            <w:tcW w:w="1848" w:type="pct"/>
            <w:vAlign w:val="center"/>
          </w:tcPr>
          <w:p w14:paraId="591C7B73" w14:textId="03F77781" w:rsidR="00295993" w:rsidRDefault="00295993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064" w:type="pct"/>
            <w:vAlign w:val="center"/>
          </w:tcPr>
          <w:p w14:paraId="592CC56D" w14:textId="77777777" w:rsidR="005E7F17" w:rsidRDefault="00124AC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Compare to Shawn’s data from other networks</w:t>
            </w:r>
          </w:p>
          <w:p w14:paraId="427F40CA" w14:textId="77777777" w:rsidR="00124AC4" w:rsidRDefault="00124AC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This is alarming</w:t>
            </w:r>
          </w:p>
          <w:p w14:paraId="34B8C9DD" w14:textId="6F7D019E" w:rsidR="00124AC4" w:rsidRPr="00117487" w:rsidRDefault="00124AC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Why is it different from what can be pulled centrally? </w:t>
            </w:r>
            <w:bookmarkStart w:id="1" w:name="_GoBack"/>
            <w:bookmarkEnd w:id="1"/>
          </w:p>
        </w:tc>
      </w:tr>
      <w:tr w:rsidR="0024043A" w:rsidRPr="00F953F1" w14:paraId="2D1EA9E7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24938D38" w14:textId="710813B3" w:rsidR="0024043A" w:rsidRDefault="0024043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848" w:type="pct"/>
            <w:vAlign w:val="center"/>
          </w:tcPr>
          <w:p w14:paraId="4B9D72FD" w14:textId="47B03A46" w:rsidR="002666C8" w:rsidRDefault="002666C8" w:rsidP="003F361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064" w:type="pct"/>
            <w:vAlign w:val="center"/>
          </w:tcPr>
          <w:p w14:paraId="72511EFC" w14:textId="70452F53" w:rsidR="00387EEC" w:rsidRDefault="00387EEC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3436B22E" w:rsidR="007B3A56" w:rsidRPr="009360C3" w:rsidRDefault="006E649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10/</w:t>
            </w:r>
            <w:r w:rsidR="005F1337">
              <w:rPr>
                <w:rFonts w:asciiTheme="minorHAnsi" w:hAnsiTheme="minorHAnsi" w:cstheme="minorHAnsi"/>
                <w:color w:val="000000" w:themeColor="text1"/>
                <w:sz w:val="20"/>
              </w:rPr>
              <w:t>2</w:t>
            </w:r>
            <w:r w:rsidR="00760E5F">
              <w:rPr>
                <w:rFonts w:asciiTheme="minorHAnsi" w:hAnsiTheme="minorHAnsi" w:cstheme="minorHAnsi"/>
                <w:color w:val="000000" w:themeColor="text1"/>
                <w:sz w:val="20"/>
              </w:rPr>
              <w:t>8</w:t>
            </w:r>
            <w:r w:rsidR="0079391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</w:t>
            </w:r>
            <w:r w:rsidR="00760E5F">
              <w:rPr>
                <w:rFonts w:asciiTheme="minorHAnsi" w:hAnsiTheme="minorHAnsi" w:cstheme="minorHAnsi"/>
                <w:color w:val="000000" w:themeColor="text1"/>
                <w:sz w:val="20"/>
              </w:rPr>
              <w:t>Training</w:t>
            </w:r>
            <w:r w:rsidR="00D15275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F81D" w14:textId="77777777" w:rsidR="00EC5A39" w:rsidRDefault="00EC5A39" w:rsidP="005E5E5E">
      <w:r>
        <w:separator/>
      </w:r>
    </w:p>
  </w:endnote>
  <w:endnote w:type="continuationSeparator" w:id="0">
    <w:p w14:paraId="014F1FEB" w14:textId="77777777" w:rsidR="00EC5A39" w:rsidRDefault="00EC5A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4C61" w14:textId="77777777" w:rsidR="00EC5A39" w:rsidRDefault="00EC5A39" w:rsidP="005E5E5E">
      <w:r>
        <w:separator/>
      </w:r>
    </w:p>
  </w:footnote>
  <w:footnote w:type="continuationSeparator" w:id="0">
    <w:p w14:paraId="1C68463F" w14:textId="77777777" w:rsidR="00EC5A39" w:rsidRDefault="00EC5A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415345F2"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10/</w:t>
          </w:r>
          <w:r w:rsidR="00760E5F">
            <w:rPr>
              <w:color w:val="6C737A"/>
              <w:sz w:val="20"/>
            </w:rPr>
            <w:t>21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D546B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17487"/>
    <w:rsid w:val="001214B9"/>
    <w:rsid w:val="00122847"/>
    <w:rsid w:val="00124AC4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3ED6"/>
    <w:rsid w:val="00154F83"/>
    <w:rsid w:val="00154F87"/>
    <w:rsid w:val="001576C8"/>
    <w:rsid w:val="00157EE2"/>
    <w:rsid w:val="0016136B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307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30A6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31EF"/>
    <w:rsid w:val="001A61FB"/>
    <w:rsid w:val="001A777E"/>
    <w:rsid w:val="001A7858"/>
    <w:rsid w:val="001B0A88"/>
    <w:rsid w:val="001B1EE9"/>
    <w:rsid w:val="001B445E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04F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0B7B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169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E7F17"/>
    <w:rsid w:val="005F1337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1B7"/>
    <w:rsid w:val="00660C97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355E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177FA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36A87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0E5F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3913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87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6870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31A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539B"/>
    <w:rsid w:val="00886728"/>
    <w:rsid w:val="00886EC2"/>
    <w:rsid w:val="008919DE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989"/>
    <w:rsid w:val="00940AEF"/>
    <w:rsid w:val="0094354B"/>
    <w:rsid w:val="0094592B"/>
    <w:rsid w:val="00945DA1"/>
    <w:rsid w:val="00950C7C"/>
    <w:rsid w:val="00951425"/>
    <w:rsid w:val="00953BF6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3DA5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6EF7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5275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369A8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2F32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5B77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A7C28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C027-1B64-4703-A247-EE8BB60A2AAC}">
  <ds:schemaRefs>
    <ds:schemaRef ds:uri="http://purl.org/dc/elements/1.1/"/>
    <ds:schemaRef ds:uri="http://schemas.microsoft.com/office/2006/metadata/properties"/>
    <ds:schemaRef ds:uri="44080daf-d1c0-4ec0-a979-cd91fea3746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41c8d80-13ea-4352-b604-8b1c14a3a0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DE113D-B9A8-4CBA-BFC8-E03F853E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198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14</cp:revision>
  <cp:lastPrinted>2010-10-28T20:16:00Z</cp:lastPrinted>
  <dcterms:created xsi:type="dcterms:W3CDTF">2019-10-21T16:58:00Z</dcterms:created>
  <dcterms:modified xsi:type="dcterms:W3CDTF">2019-10-21T21:59:00Z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