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3" w14:textId="0A310810" w:rsidR="009E64AE" w:rsidRPr="00F13653" w:rsidRDefault="003C20B0" w:rsidP="004E7A54">
      <w:pPr>
        <w:ind w:firstLine="720"/>
        <w:jc w:val="center"/>
      </w:pPr>
      <w:r>
        <w:rPr>
          <w:rFonts w:cs="Arial"/>
          <w:b/>
          <w:color w:val="6C737A" w:themeColor="accent4"/>
          <w:sz w:val="36"/>
        </w:rPr>
        <w:t>Agenda</w:t>
      </w:r>
    </w:p>
    <w:tbl>
      <w:tblPr>
        <w:tblStyle w:val="AspenTable"/>
        <w:tblW w:w="14393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4860"/>
        <w:gridCol w:w="1980"/>
        <w:gridCol w:w="5580"/>
      </w:tblGrid>
      <w:tr w:rsidR="00F953F1" w:rsidRPr="00F953F1" w14:paraId="38971149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3" w:type="dxa"/>
            <w:gridSpan w:val="4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3B20E9"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1E68E72B" w14:textId="30FE2E69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756295A1" w14:textId="6E2984AA" w:rsidR="00F953F1" w:rsidRPr="006C0A03" w:rsidRDefault="0093056E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>:00 pm –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3B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634FBBB6" w14:textId="0AE04860" w:rsidR="00F953F1" w:rsidRPr="006C0A03" w:rsidRDefault="00551E9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4AFBC82C" w14:textId="45F0BE9E" w:rsidR="00F953F1" w:rsidRPr="006179FE" w:rsidRDefault="00551E9A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100856</w:t>
            </w:r>
          </w:p>
        </w:tc>
      </w:tr>
    </w:tbl>
    <w:p w14:paraId="52392C80" w14:textId="64BDA7B5" w:rsidR="00ED2A97" w:rsidRPr="00F953F1" w:rsidRDefault="00ED2A97" w:rsidP="003B20E9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2957"/>
        <w:gridCol w:w="3043"/>
        <w:gridCol w:w="1175"/>
        <w:gridCol w:w="2970"/>
        <w:gridCol w:w="2970"/>
        <w:gridCol w:w="1285"/>
      </w:tblGrid>
      <w:tr w:rsidR="00F953F1" w:rsidRPr="00F953F1" w14:paraId="4CCFEE6E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0" w:type="dxa"/>
            <w:gridSpan w:val="6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DD0E37">
        <w:tc>
          <w:tcPr>
            <w:tcW w:w="6000" w:type="dxa"/>
            <w:gridSpan w:val="2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2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8A4485" w:rsidRPr="006C0A03" w14:paraId="26CE14B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2E008DD7" w14:textId="77777777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Steven Reis</w:t>
            </w:r>
          </w:p>
        </w:tc>
        <w:tc>
          <w:tcPr>
            <w:tcW w:w="3043" w:type="dxa"/>
            <w:vAlign w:val="center"/>
          </w:tcPr>
          <w:p w14:paraId="3DA92A7A" w14:textId="2E2E6C2C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Pittsburgh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5" w:type="dxa"/>
                <w:vAlign w:val="center"/>
              </w:tcPr>
              <w:p w14:paraId="1DCF56F9" w14:textId="0DD21418" w:rsidR="008A4485" w:rsidRPr="00F953F1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5C2B1F8" w14:textId="176D5823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Jennifer Humensky</w:t>
            </w:r>
          </w:p>
        </w:tc>
        <w:tc>
          <w:tcPr>
            <w:tcW w:w="2970" w:type="dxa"/>
            <w:vAlign w:val="center"/>
          </w:tcPr>
          <w:p w14:paraId="36486154" w14:textId="58DAFE58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5" w:type="dxa"/>
              </w:tcPr>
              <w:p w14:paraId="11CAA950" w14:textId="645C68AF" w:rsidR="008A4485" w:rsidRPr="006C0A03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14:paraId="33613DAA" w14:textId="77777777" w:rsidTr="00710042">
        <w:tc>
          <w:tcPr>
            <w:tcW w:w="2957" w:type="dxa"/>
            <w:vAlign w:val="center"/>
          </w:tcPr>
          <w:p w14:paraId="6BC80524" w14:textId="594972B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Elaine Morrato</w:t>
            </w:r>
          </w:p>
        </w:tc>
        <w:tc>
          <w:tcPr>
            <w:tcW w:w="3043" w:type="dxa"/>
            <w:vAlign w:val="center"/>
          </w:tcPr>
          <w:p w14:paraId="4AFD823A" w14:textId="66BE29FB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5" w:type="dxa"/>
                <w:vAlign w:val="center"/>
              </w:tcPr>
              <w:p w14:paraId="7A79CB6D" w14:textId="2C241B39" w:rsidR="008A4485" w:rsidRPr="00F953F1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E5C430B" w14:textId="4828DEEF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D7E0511" w14:textId="62FD5D19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5" w:type="dxa"/>
              </w:tcPr>
              <w:p w14:paraId="56952960" w14:textId="2CE985F7" w:rsidR="008A4485" w:rsidRPr="006C0A03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14:paraId="216C0B8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3D4B84FF" w14:textId="6339FDC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Harold Pincus</w:t>
            </w:r>
          </w:p>
        </w:tc>
        <w:tc>
          <w:tcPr>
            <w:tcW w:w="3043" w:type="dxa"/>
            <w:vAlign w:val="center"/>
          </w:tcPr>
          <w:p w14:paraId="34876AEA" w14:textId="4156943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5" w:type="dxa"/>
                <w:vAlign w:val="center"/>
              </w:tcPr>
              <w:p w14:paraId="4A1D69C6" w14:textId="1889B34D" w:rsidR="008A4485" w:rsidRPr="00F953F1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13F2A9CC" w14:textId="61E3464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Paige Ottmar </w:t>
            </w:r>
          </w:p>
        </w:tc>
        <w:tc>
          <w:tcPr>
            <w:tcW w:w="2970" w:type="dxa"/>
            <w:vAlign w:val="center"/>
          </w:tcPr>
          <w:p w14:paraId="656FB7CE" w14:textId="59AB8686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7859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5" w:type="dxa"/>
              </w:tcPr>
              <w:p w14:paraId="09EB42BD" w14:textId="47B771E5" w:rsidR="008A4485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14:paraId="16D43120" w14:textId="77777777" w:rsidTr="006B642F">
        <w:tc>
          <w:tcPr>
            <w:tcW w:w="2957" w:type="dxa"/>
            <w:vAlign w:val="center"/>
          </w:tcPr>
          <w:p w14:paraId="75827FE8" w14:textId="2A8065D2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Lindsay Lennox</w:t>
            </w:r>
          </w:p>
        </w:tc>
        <w:tc>
          <w:tcPr>
            <w:tcW w:w="3043" w:type="dxa"/>
            <w:vAlign w:val="center"/>
          </w:tcPr>
          <w:p w14:paraId="2A71D80D" w14:textId="34BFD1E4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5" w:type="dxa"/>
                <w:vAlign w:val="center"/>
              </w:tcPr>
              <w:p w14:paraId="6C7A2C6F" w14:textId="116991AB" w:rsidR="008A4485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940" w:type="dxa"/>
            <w:gridSpan w:val="2"/>
            <w:vAlign w:val="center"/>
          </w:tcPr>
          <w:p w14:paraId="260783A1" w14:textId="670CE12B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85" w:type="dxa"/>
              </w:tcPr>
              <w:p w14:paraId="09518125" w14:textId="7C7C2448" w:rsidR="008A4485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5313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B2680F">
        <w:trPr>
          <w:trHeight w:val="286"/>
          <w:tblHeader/>
        </w:trPr>
        <w:tc>
          <w:tcPr>
            <w:tcW w:w="1088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bookmarkStart w:id="0" w:name="_Hlk508348529"/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848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7B3A56" w:rsidRPr="00F953F1" w14:paraId="5F1A8FFC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424CD78D" w14:textId="17B3CDA8" w:rsidR="007B3A56" w:rsidRDefault="00B63C45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End User Interviews</w:t>
            </w:r>
          </w:p>
        </w:tc>
        <w:tc>
          <w:tcPr>
            <w:tcW w:w="1848" w:type="pct"/>
            <w:vAlign w:val="center"/>
          </w:tcPr>
          <w:p w14:paraId="18F61F48" w14:textId="4ADDBA35" w:rsidR="009847C7" w:rsidRPr="009847C7" w:rsidRDefault="00100E21" w:rsidP="009847C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Discuss how to identify end users for evaluation interviews</w:t>
            </w:r>
            <w:bookmarkStart w:id="1" w:name="_GoBack"/>
            <w:bookmarkEnd w:id="1"/>
          </w:p>
        </w:tc>
        <w:tc>
          <w:tcPr>
            <w:tcW w:w="2064" w:type="pct"/>
            <w:vAlign w:val="center"/>
          </w:tcPr>
          <w:p w14:paraId="351AC594" w14:textId="6F66B2DF" w:rsidR="00553A0E" w:rsidRPr="00AA79B2" w:rsidRDefault="00553A0E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95993" w:rsidRPr="00F953F1" w14:paraId="3024EA05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74BEDC75" w14:textId="32C1776E" w:rsidR="00295993" w:rsidRDefault="007678AA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Training Outreach</w:t>
            </w:r>
          </w:p>
        </w:tc>
        <w:tc>
          <w:tcPr>
            <w:tcW w:w="1848" w:type="pct"/>
            <w:vAlign w:val="center"/>
          </w:tcPr>
          <w:p w14:paraId="591C7B73" w14:textId="17B97F7C" w:rsidR="00295993" w:rsidRDefault="00CC4092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Review draft</w:t>
            </w:r>
            <w:r w:rsidR="00023735">
              <w:rPr>
                <w:rFonts w:asciiTheme="minorHAnsi" w:hAnsiTheme="minorHAnsi" w:cstheme="minorHAnsi"/>
                <w:color w:val="000000" w:themeColor="text1"/>
              </w:rPr>
              <w:t xml:space="preserve"> pilot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study outline </w:t>
            </w:r>
            <w:r w:rsidR="00023735">
              <w:rPr>
                <w:rFonts w:asciiTheme="minorHAnsi" w:hAnsiTheme="minorHAnsi" w:cstheme="minorHAnsi"/>
                <w:color w:val="000000" w:themeColor="text1"/>
              </w:rPr>
              <w:t>in preparation for 9/17 executive committee meeting</w:t>
            </w:r>
            <w:r w:rsidR="002E139D">
              <w:rPr>
                <w:rFonts w:asciiTheme="minorHAnsi" w:hAnsiTheme="minorHAnsi" w:cstheme="minorHAnsi"/>
                <w:i/>
                <w:color w:val="000000" w:themeColor="text1"/>
              </w:rPr>
              <w:t xml:space="preserve"> </w:t>
            </w:r>
          </w:p>
        </w:tc>
        <w:tc>
          <w:tcPr>
            <w:tcW w:w="2064" w:type="pct"/>
            <w:vAlign w:val="center"/>
          </w:tcPr>
          <w:p w14:paraId="34B8C9DD" w14:textId="328FFD34" w:rsidR="00934F03" w:rsidRDefault="00934F03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bookmarkEnd w:id="0"/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1DDBF540" w:rsidR="003C20B0" w:rsidRPr="003C20B0" w:rsidRDefault="003C20B0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 xml:space="preserve">Outstanding/Future Agenda Items </w:t>
            </w:r>
          </w:p>
        </w:tc>
      </w:tr>
      <w:tr w:rsidR="003C20B0" w:rsidRPr="00F953F1" w14:paraId="36E7E7F9" w14:textId="77777777" w:rsidTr="00B47865">
        <w:trPr>
          <w:trHeight w:val="350"/>
        </w:trPr>
        <w:tc>
          <w:tcPr>
            <w:tcW w:w="1088" w:type="pct"/>
            <w:vAlign w:val="center"/>
          </w:tcPr>
          <w:p w14:paraId="1F400F9A" w14:textId="17FD40BE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Meeting:</w:t>
            </w:r>
          </w:p>
        </w:tc>
        <w:tc>
          <w:tcPr>
            <w:tcW w:w="3912" w:type="pct"/>
            <w:gridSpan w:val="2"/>
            <w:vAlign w:val="center"/>
          </w:tcPr>
          <w:p w14:paraId="7A9B67BE" w14:textId="4B9D256D" w:rsidR="007B3A56" w:rsidRPr="009360C3" w:rsidRDefault="006815F6" w:rsidP="0046055E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9/</w:t>
            </w:r>
            <w:r w:rsidR="00023735">
              <w:rPr>
                <w:rFonts w:asciiTheme="minorHAnsi" w:hAnsiTheme="minorHAnsi" w:cstheme="minorHAnsi"/>
                <w:color w:val="000000" w:themeColor="text1"/>
                <w:sz w:val="20"/>
              </w:rPr>
              <w:t>23</w:t>
            </w:r>
            <w:r w:rsidR="00EA59B5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</w:p>
        </w:tc>
      </w:tr>
    </w:tbl>
    <w:p w14:paraId="42BF4E3D" w14:textId="7388DC15" w:rsidR="003A6603" w:rsidRPr="00F13653" w:rsidRDefault="003A6603" w:rsidP="004E7A54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56D68" w14:textId="77777777" w:rsidR="006738F1" w:rsidRDefault="006738F1" w:rsidP="005E5E5E">
      <w:r>
        <w:separator/>
      </w:r>
    </w:p>
  </w:endnote>
  <w:endnote w:type="continuationSeparator" w:id="0">
    <w:p w14:paraId="4FEFB1B3" w14:textId="77777777" w:rsidR="006738F1" w:rsidRDefault="006738F1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36177A45" w:rsidR="00213672" w:rsidRPr="007B35A3" w:rsidRDefault="00213672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2</w:t>
    </w:r>
    <w:r w:rsidRPr="003B20E9">
      <w:rPr>
        <w:noProof/>
        <w:color w:val="6C737A"/>
      </w:rPr>
      <w:fldChar w:fldCharType="end"/>
    </w:r>
  </w:p>
  <w:p w14:paraId="27599752" w14:textId="729EBF9B" w:rsidR="00213672" w:rsidRPr="00421FDB" w:rsidRDefault="00213672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498A2BF" w:rsidR="00213672" w:rsidRPr="007B35A3" w:rsidRDefault="00213672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87367" w14:textId="77777777" w:rsidR="006738F1" w:rsidRDefault="006738F1" w:rsidP="005E5E5E">
      <w:r>
        <w:separator/>
      </w:r>
    </w:p>
  </w:footnote>
  <w:footnote w:type="continuationSeparator" w:id="0">
    <w:p w14:paraId="6ACEF9B1" w14:textId="77777777" w:rsidR="006738F1" w:rsidRDefault="006738F1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213672" w:rsidRDefault="00213672" w:rsidP="00F953F1">
    <w:pPr>
      <w:jc w:val="center"/>
      <w:rPr>
        <w:sz w:val="20"/>
      </w:rPr>
    </w:pPr>
  </w:p>
  <w:p w14:paraId="6A0A760F" w14:textId="77777777" w:rsidR="00213672" w:rsidRDefault="00213672" w:rsidP="001214B9">
    <w:pPr>
      <w:jc w:val="right"/>
      <w:rPr>
        <w:sz w:val="20"/>
      </w:rPr>
    </w:pPr>
  </w:p>
  <w:p w14:paraId="27703DCB" w14:textId="77777777" w:rsidR="00213672" w:rsidRPr="001214B9" w:rsidRDefault="00213672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213672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071149B4" w:rsidR="00213672" w:rsidRDefault="00213672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Dissemination &amp; Evaluation Work Group Meeting</w:t>
          </w:r>
        </w:p>
      </w:tc>
    </w:tr>
    <w:tr w:rsidR="00213672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58893A0A" w:rsidR="00213672" w:rsidRDefault="00EB43FA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9/</w:t>
          </w:r>
          <w:r w:rsidR="009027E2">
            <w:rPr>
              <w:color w:val="6C737A"/>
              <w:sz w:val="20"/>
            </w:rPr>
            <w:t>16</w:t>
          </w:r>
          <w:r w:rsidR="00BE7C9A">
            <w:rPr>
              <w:color w:val="6C737A"/>
              <w:sz w:val="20"/>
            </w:rPr>
            <w:t>/19</w:t>
          </w:r>
        </w:p>
      </w:tc>
    </w:tr>
  </w:tbl>
  <w:p w14:paraId="27599753" w14:textId="7C0AE7E0" w:rsidR="00213672" w:rsidRPr="00C969AB" w:rsidRDefault="00213672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351"/>
    <w:multiLevelType w:val="hybridMultilevel"/>
    <w:tmpl w:val="FD6CC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465E"/>
    <w:multiLevelType w:val="hybridMultilevel"/>
    <w:tmpl w:val="D010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14"/>
  </w:num>
  <w:num w:numId="11">
    <w:abstractNumId w:val="7"/>
  </w:num>
  <w:num w:numId="12">
    <w:abstractNumId w:val="4"/>
  </w:num>
  <w:num w:numId="13">
    <w:abstractNumId w:val="11"/>
  </w:num>
  <w:num w:numId="14">
    <w:abstractNumId w:val="6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eyNDUxNjKwMDBV0lEKTi0uzszPAykwrwUAKrQvJCwAAAA="/>
  </w:docVars>
  <w:rsids>
    <w:rsidRoot w:val="00684903"/>
    <w:rsid w:val="000063A0"/>
    <w:rsid w:val="000068EF"/>
    <w:rsid w:val="00011549"/>
    <w:rsid w:val="000138F5"/>
    <w:rsid w:val="00016B20"/>
    <w:rsid w:val="00021B8A"/>
    <w:rsid w:val="00023735"/>
    <w:rsid w:val="0002455D"/>
    <w:rsid w:val="00024B06"/>
    <w:rsid w:val="00024E48"/>
    <w:rsid w:val="00027206"/>
    <w:rsid w:val="00030DCD"/>
    <w:rsid w:val="0003442C"/>
    <w:rsid w:val="00037665"/>
    <w:rsid w:val="00041DC5"/>
    <w:rsid w:val="00042521"/>
    <w:rsid w:val="00043BA5"/>
    <w:rsid w:val="00043C6E"/>
    <w:rsid w:val="0004466F"/>
    <w:rsid w:val="00045524"/>
    <w:rsid w:val="000455D1"/>
    <w:rsid w:val="00045AEF"/>
    <w:rsid w:val="000471F8"/>
    <w:rsid w:val="000515C2"/>
    <w:rsid w:val="0005360E"/>
    <w:rsid w:val="00053FC3"/>
    <w:rsid w:val="000559C3"/>
    <w:rsid w:val="0005645A"/>
    <w:rsid w:val="000569AF"/>
    <w:rsid w:val="000577AA"/>
    <w:rsid w:val="00063170"/>
    <w:rsid w:val="00063C28"/>
    <w:rsid w:val="000644C5"/>
    <w:rsid w:val="00064BEA"/>
    <w:rsid w:val="00065633"/>
    <w:rsid w:val="00070560"/>
    <w:rsid w:val="000719E0"/>
    <w:rsid w:val="0007200D"/>
    <w:rsid w:val="000721B5"/>
    <w:rsid w:val="00072F32"/>
    <w:rsid w:val="00076E7C"/>
    <w:rsid w:val="00076F16"/>
    <w:rsid w:val="000775F3"/>
    <w:rsid w:val="00077B1A"/>
    <w:rsid w:val="00081C2D"/>
    <w:rsid w:val="00081DE4"/>
    <w:rsid w:val="000831CD"/>
    <w:rsid w:val="00086ACA"/>
    <w:rsid w:val="0009111F"/>
    <w:rsid w:val="00091AA1"/>
    <w:rsid w:val="00095238"/>
    <w:rsid w:val="00096199"/>
    <w:rsid w:val="000968A2"/>
    <w:rsid w:val="000A1604"/>
    <w:rsid w:val="000A3AF7"/>
    <w:rsid w:val="000A3B05"/>
    <w:rsid w:val="000A4C7C"/>
    <w:rsid w:val="000A4DD1"/>
    <w:rsid w:val="000A5E47"/>
    <w:rsid w:val="000A66A0"/>
    <w:rsid w:val="000A79FE"/>
    <w:rsid w:val="000B0686"/>
    <w:rsid w:val="000B225D"/>
    <w:rsid w:val="000B2F31"/>
    <w:rsid w:val="000B42D3"/>
    <w:rsid w:val="000B562A"/>
    <w:rsid w:val="000B56EC"/>
    <w:rsid w:val="000B7EE0"/>
    <w:rsid w:val="000C1B87"/>
    <w:rsid w:val="000C25FB"/>
    <w:rsid w:val="000C3051"/>
    <w:rsid w:val="000C42A8"/>
    <w:rsid w:val="000C68FF"/>
    <w:rsid w:val="000D004F"/>
    <w:rsid w:val="000D1588"/>
    <w:rsid w:val="000D3305"/>
    <w:rsid w:val="000E12F9"/>
    <w:rsid w:val="000E27D3"/>
    <w:rsid w:val="000E3544"/>
    <w:rsid w:val="000E4864"/>
    <w:rsid w:val="000E4AAA"/>
    <w:rsid w:val="000E4B47"/>
    <w:rsid w:val="000E52C4"/>
    <w:rsid w:val="000E6B50"/>
    <w:rsid w:val="000E7D11"/>
    <w:rsid w:val="000E7E9D"/>
    <w:rsid w:val="000E7FA1"/>
    <w:rsid w:val="000F047B"/>
    <w:rsid w:val="000F145C"/>
    <w:rsid w:val="000F1617"/>
    <w:rsid w:val="000F1751"/>
    <w:rsid w:val="000F36A3"/>
    <w:rsid w:val="000F3CEE"/>
    <w:rsid w:val="000F6EC9"/>
    <w:rsid w:val="000F75EA"/>
    <w:rsid w:val="001002C4"/>
    <w:rsid w:val="00100E21"/>
    <w:rsid w:val="00103369"/>
    <w:rsid w:val="00103D6C"/>
    <w:rsid w:val="00105160"/>
    <w:rsid w:val="00105E2C"/>
    <w:rsid w:val="001062D7"/>
    <w:rsid w:val="001076A8"/>
    <w:rsid w:val="00110DA8"/>
    <w:rsid w:val="001117F7"/>
    <w:rsid w:val="00112325"/>
    <w:rsid w:val="001124C9"/>
    <w:rsid w:val="00112D85"/>
    <w:rsid w:val="001147EA"/>
    <w:rsid w:val="00116132"/>
    <w:rsid w:val="001163A5"/>
    <w:rsid w:val="001214B9"/>
    <w:rsid w:val="00122847"/>
    <w:rsid w:val="00127C42"/>
    <w:rsid w:val="001309AF"/>
    <w:rsid w:val="00131DC3"/>
    <w:rsid w:val="001341BA"/>
    <w:rsid w:val="00134585"/>
    <w:rsid w:val="00135412"/>
    <w:rsid w:val="00135502"/>
    <w:rsid w:val="0013734D"/>
    <w:rsid w:val="00137D30"/>
    <w:rsid w:val="00140702"/>
    <w:rsid w:val="00140FFF"/>
    <w:rsid w:val="00141EE3"/>
    <w:rsid w:val="001423B5"/>
    <w:rsid w:val="00142A70"/>
    <w:rsid w:val="00143516"/>
    <w:rsid w:val="00143604"/>
    <w:rsid w:val="00143CEB"/>
    <w:rsid w:val="001452D9"/>
    <w:rsid w:val="00145D05"/>
    <w:rsid w:val="00146108"/>
    <w:rsid w:val="00146E6D"/>
    <w:rsid w:val="0015178F"/>
    <w:rsid w:val="00152CBD"/>
    <w:rsid w:val="00154F83"/>
    <w:rsid w:val="00154F87"/>
    <w:rsid w:val="001576C8"/>
    <w:rsid w:val="00157EE2"/>
    <w:rsid w:val="00161FAA"/>
    <w:rsid w:val="001633E2"/>
    <w:rsid w:val="00163A56"/>
    <w:rsid w:val="00164086"/>
    <w:rsid w:val="0016436B"/>
    <w:rsid w:val="0016487B"/>
    <w:rsid w:val="00165702"/>
    <w:rsid w:val="001671A2"/>
    <w:rsid w:val="00170065"/>
    <w:rsid w:val="00173490"/>
    <w:rsid w:val="00174A66"/>
    <w:rsid w:val="00175968"/>
    <w:rsid w:val="00176640"/>
    <w:rsid w:val="00180330"/>
    <w:rsid w:val="001813BD"/>
    <w:rsid w:val="001819C2"/>
    <w:rsid w:val="0018325C"/>
    <w:rsid w:val="00184695"/>
    <w:rsid w:val="00185D91"/>
    <w:rsid w:val="001919E4"/>
    <w:rsid w:val="00191C08"/>
    <w:rsid w:val="001965DC"/>
    <w:rsid w:val="0019734C"/>
    <w:rsid w:val="00197747"/>
    <w:rsid w:val="0019782D"/>
    <w:rsid w:val="00197B40"/>
    <w:rsid w:val="00197BCD"/>
    <w:rsid w:val="00197CD3"/>
    <w:rsid w:val="001A0462"/>
    <w:rsid w:val="001A09B1"/>
    <w:rsid w:val="001A2A13"/>
    <w:rsid w:val="001A3137"/>
    <w:rsid w:val="001A61FB"/>
    <w:rsid w:val="001A777E"/>
    <w:rsid w:val="001A7858"/>
    <w:rsid w:val="001B0A88"/>
    <w:rsid w:val="001B59F4"/>
    <w:rsid w:val="001B5EE8"/>
    <w:rsid w:val="001B7818"/>
    <w:rsid w:val="001C13E9"/>
    <w:rsid w:val="001C2A06"/>
    <w:rsid w:val="001C3869"/>
    <w:rsid w:val="001C3A08"/>
    <w:rsid w:val="001C44BC"/>
    <w:rsid w:val="001C472E"/>
    <w:rsid w:val="001C5341"/>
    <w:rsid w:val="001C618F"/>
    <w:rsid w:val="001D0282"/>
    <w:rsid w:val="001D0BE5"/>
    <w:rsid w:val="001D1180"/>
    <w:rsid w:val="001D1F85"/>
    <w:rsid w:val="001D3B5A"/>
    <w:rsid w:val="001D6277"/>
    <w:rsid w:val="001D662D"/>
    <w:rsid w:val="001D6A3B"/>
    <w:rsid w:val="001D7C06"/>
    <w:rsid w:val="001E413D"/>
    <w:rsid w:val="001F6361"/>
    <w:rsid w:val="001F66EB"/>
    <w:rsid w:val="001F7954"/>
    <w:rsid w:val="00200EDD"/>
    <w:rsid w:val="00202AAE"/>
    <w:rsid w:val="002033D5"/>
    <w:rsid w:val="00204214"/>
    <w:rsid w:val="00205377"/>
    <w:rsid w:val="00206700"/>
    <w:rsid w:val="00210DEA"/>
    <w:rsid w:val="0021132C"/>
    <w:rsid w:val="002130AA"/>
    <w:rsid w:val="00213672"/>
    <w:rsid w:val="0021579A"/>
    <w:rsid w:val="00215FBC"/>
    <w:rsid w:val="00220E8A"/>
    <w:rsid w:val="0022201B"/>
    <w:rsid w:val="002236AD"/>
    <w:rsid w:val="00223D33"/>
    <w:rsid w:val="00225939"/>
    <w:rsid w:val="00227107"/>
    <w:rsid w:val="002274A4"/>
    <w:rsid w:val="002279EF"/>
    <w:rsid w:val="0023489C"/>
    <w:rsid w:val="0023497D"/>
    <w:rsid w:val="00235386"/>
    <w:rsid w:val="002356EB"/>
    <w:rsid w:val="002357EC"/>
    <w:rsid w:val="00241AE7"/>
    <w:rsid w:val="002439F1"/>
    <w:rsid w:val="002455A1"/>
    <w:rsid w:val="00247F76"/>
    <w:rsid w:val="00251730"/>
    <w:rsid w:val="0025318C"/>
    <w:rsid w:val="00260FC8"/>
    <w:rsid w:val="00261ACB"/>
    <w:rsid w:val="00262A5D"/>
    <w:rsid w:val="00263497"/>
    <w:rsid w:val="0026760E"/>
    <w:rsid w:val="00270404"/>
    <w:rsid w:val="00270E8C"/>
    <w:rsid w:val="00271867"/>
    <w:rsid w:val="00273CA0"/>
    <w:rsid w:val="00274EF9"/>
    <w:rsid w:val="002753DD"/>
    <w:rsid w:val="00276B13"/>
    <w:rsid w:val="00277753"/>
    <w:rsid w:val="00277871"/>
    <w:rsid w:val="00277AEF"/>
    <w:rsid w:val="0028272F"/>
    <w:rsid w:val="00282D5C"/>
    <w:rsid w:val="00283E39"/>
    <w:rsid w:val="00283E68"/>
    <w:rsid w:val="00285130"/>
    <w:rsid w:val="00290290"/>
    <w:rsid w:val="00291144"/>
    <w:rsid w:val="00291381"/>
    <w:rsid w:val="002932B9"/>
    <w:rsid w:val="0029457B"/>
    <w:rsid w:val="00295993"/>
    <w:rsid w:val="00295C79"/>
    <w:rsid w:val="002974F9"/>
    <w:rsid w:val="002A18C2"/>
    <w:rsid w:val="002A2AA6"/>
    <w:rsid w:val="002A3CA6"/>
    <w:rsid w:val="002A770C"/>
    <w:rsid w:val="002B4AC4"/>
    <w:rsid w:val="002B596F"/>
    <w:rsid w:val="002B676E"/>
    <w:rsid w:val="002B6A62"/>
    <w:rsid w:val="002B6A9F"/>
    <w:rsid w:val="002B78A4"/>
    <w:rsid w:val="002C129B"/>
    <w:rsid w:val="002C1C90"/>
    <w:rsid w:val="002C2D45"/>
    <w:rsid w:val="002C2F82"/>
    <w:rsid w:val="002C3B73"/>
    <w:rsid w:val="002C4491"/>
    <w:rsid w:val="002C5BCE"/>
    <w:rsid w:val="002C5BD6"/>
    <w:rsid w:val="002C62CE"/>
    <w:rsid w:val="002C6D37"/>
    <w:rsid w:val="002C7E34"/>
    <w:rsid w:val="002C7EFE"/>
    <w:rsid w:val="002D2640"/>
    <w:rsid w:val="002D2756"/>
    <w:rsid w:val="002D2E91"/>
    <w:rsid w:val="002D4C6A"/>
    <w:rsid w:val="002D6822"/>
    <w:rsid w:val="002D7A80"/>
    <w:rsid w:val="002D7DCB"/>
    <w:rsid w:val="002E139D"/>
    <w:rsid w:val="002E269F"/>
    <w:rsid w:val="002E3CB0"/>
    <w:rsid w:val="002E45F7"/>
    <w:rsid w:val="002E4701"/>
    <w:rsid w:val="002E5BBD"/>
    <w:rsid w:val="002E7752"/>
    <w:rsid w:val="002E7ECA"/>
    <w:rsid w:val="002F089A"/>
    <w:rsid w:val="002F133C"/>
    <w:rsid w:val="002F2689"/>
    <w:rsid w:val="002F2E45"/>
    <w:rsid w:val="002F347E"/>
    <w:rsid w:val="002F67C8"/>
    <w:rsid w:val="002F6F58"/>
    <w:rsid w:val="002F7CF7"/>
    <w:rsid w:val="003018CE"/>
    <w:rsid w:val="0030217C"/>
    <w:rsid w:val="00303041"/>
    <w:rsid w:val="00303B85"/>
    <w:rsid w:val="0030470E"/>
    <w:rsid w:val="0030609C"/>
    <w:rsid w:val="00307868"/>
    <w:rsid w:val="00312D80"/>
    <w:rsid w:val="0031350C"/>
    <w:rsid w:val="00315E6F"/>
    <w:rsid w:val="00315E72"/>
    <w:rsid w:val="003166B6"/>
    <w:rsid w:val="00317DA8"/>
    <w:rsid w:val="00320DA3"/>
    <w:rsid w:val="00322B59"/>
    <w:rsid w:val="00322BD5"/>
    <w:rsid w:val="00322F24"/>
    <w:rsid w:val="00324115"/>
    <w:rsid w:val="00325453"/>
    <w:rsid w:val="00327605"/>
    <w:rsid w:val="003300C3"/>
    <w:rsid w:val="00330A56"/>
    <w:rsid w:val="00330CB9"/>
    <w:rsid w:val="0033152A"/>
    <w:rsid w:val="003353D0"/>
    <w:rsid w:val="00335CA0"/>
    <w:rsid w:val="00336BA3"/>
    <w:rsid w:val="00336EDE"/>
    <w:rsid w:val="00337F5A"/>
    <w:rsid w:val="0034009B"/>
    <w:rsid w:val="00341C55"/>
    <w:rsid w:val="0034250B"/>
    <w:rsid w:val="003425FC"/>
    <w:rsid w:val="003431FA"/>
    <w:rsid w:val="0034353D"/>
    <w:rsid w:val="00344929"/>
    <w:rsid w:val="0034514E"/>
    <w:rsid w:val="00350053"/>
    <w:rsid w:val="00350613"/>
    <w:rsid w:val="0035078F"/>
    <w:rsid w:val="00353F97"/>
    <w:rsid w:val="00354349"/>
    <w:rsid w:val="00355187"/>
    <w:rsid w:val="003559D2"/>
    <w:rsid w:val="00357722"/>
    <w:rsid w:val="003621A5"/>
    <w:rsid w:val="003638C8"/>
    <w:rsid w:val="00363AA7"/>
    <w:rsid w:val="00364F93"/>
    <w:rsid w:val="0036598D"/>
    <w:rsid w:val="00365B6F"/>
    <w:rsid w:val="0037127A"/>
    <w:rsid w:val="003729F1"/>
    <w:rsid w:val="00377315"/>
    <w:rsid w:val="0037774D"/>
    <w:rsid w:val="00377A60"/>
    <w:rsid w:val="00377D1B"/>
    <w:rsid w:val="0038008A"/>
    <w:rsid w:val="003821F0"/>
    <w:rsid w:val="00382FD8"/>
    <w:rsid w:val="00384557"/>
    <w:rsid w:val="003858D8"/>
    <w:rsid w:val="00385B81"/>
    <w:rsid w:val="00386347"/>
    <w:rsid w:val="0038682F"/>
    <w:rsid w:val="00386D19"/>
    <w:rsid w:val="003905A7"/>
    <w:rsid w:val="00390685"/>
    <w:rsid w:val="003935B9"/>
    <w:rsid w:val="00393A21"/>
    <w:rsid w:val="003A3DE0"/>
    <w:rsid w:val="003A4B44"/>
    <w:rsid w:val="003A501F"/>
    <w:rsid w:val="003A60CF"/>
    <w:rsid w:val="003A6603"/>
    <w:rsid w:val="003B1488"/>
    <w:rsid w:val="003B149C"/>
    <w:rsid w:val="003B1993"/>
    <w:rsid w:val="003B20E9"/>
    <w:rsid w:val="003B3094"/>
    <w:rsid w:val="003B3200"/>
    <w:rsid w:val="003B4A2C"/>
    <w:rsid w:val="003B6CF1"/>
    <w:rsid w:val="003B7430"/>
    <w:rsid w:val="003C0DDC"/>
    <w:rsid w:val="003C0EF2"/>
    <w:rsid w:val="003C20B0"/>
    <w:rsid w:val="003C281F"/>
    <w:rsid w:val="003C3A2B"/>
    <w:rsid w:val="003C3C53"/>
    <w:rsid w:val="003C4DAA"/>
    <w:rsid w:val="003C4F8F"/>
    <w:rsid w:val="003C501A"/>
    <w:rsid w:val="003C5B82"/>
    <w:rsid w:val="003C64C2"/>
    <w:rsid w:val="003C6690"/>
    <w:rsid w:val="003D09F3"/>
    <w:rsid w:val="003D1881"/>
    <w:rsid w:val="003D4ADC"/>
    <w:rsid w:val="003D5C18"/>
    <w:rsid w:val="003E0983"/>
    <w:rsid w:val="003E0A16"/>
    <w:rsid w:val="003E3136"/>
    <w:rsid w:val="003E54AC"/>
    <w:rsid w:val="003E592A"/>
    <w:rsid w:val="003E617F"/>
    <w:rsid w:val="003F0C0B"/>
    <w:rsid w:val="003F0CCB"/>
    <w:rsid w:val="003F2530"/>
    <w:rsid w:val="003F2C86"/>
    <w:rsid w:val="003F37DE"/>
    <w:rsid w:val="003F5573"/>
    <w:rsid w:val="003F5B93"/>
    <w:rsid w:val="003F6DEF"/>
    <w:rsid w:val="003F6E8C"/>
    <w:rsid w:val="003F7B99"/>
    <w:rsid w:val="00400877"/>
    <w:rsid w:val="00402285"/>
    <w:rsid w:val="00402A43"/>
    <w:rsid w:val="00405BD7"/>
    <w:rsid w:val="004060FA"/>
    <w:rsid w:val="004068E1"/>
    <w:rsid w:val="00407110"/>
    <w:rsid w:val="00414E33"/>
    <w:rsid w:val="00415449"/>
    <w:rsid w:val="004154BD"/>
    <w:rsid w:val="0042006F"/>
    <w:rsid w:val="004201CA"/>
    <w:rsid w:val="00421FDB"/>
    <w:rsid w:val="00426A2A"/>
    <w:rsid w:val="00427286"/>
    <w:rsid w:val="0042738C"/>
    <w:rsid w:val="004279E2"/>
    <w:rsid w:val="004307A6"/>
    <w:rsid w:val="00430B8B"/>
    <w:rsid w:val="004310F4"/>
    <w:rsid w:val="00431211"/>
    <w:rsid w:val="004335EB"/>
    <w:rsid w:val="0043765A"/>
    <w:rsid w:val="0043777A"/>
    <w:rsid w:val="00437AE0"/>
    <w:rsid w:val="004400B2"/>
    <w:rsid w:val="00441EC0"/>
    <w:rsid w:val="004421FF"/>
    <w:rsid w:val="00443587"/>
    <w:rsid w:val="00445E17"/>
    <w:rsid w:val="0044633E"/>
    <w:rsid w:val="004466A1"/>
    <w:rsid w:val="004523F5"/>
    <w:rsid w:val="00452706"/>
    <w:rsid w:val="004537D1"/>
    <w:rsid w:val="00455489"/>
    <w:rsid w:val="00455965"/>
    <w:rsid w:val="00456208"/>
    <w:rsid w:val="00457855"/>
    <w:rsid w:val="00457DFD"/>
    <w:rsid w:val="00457FC8"/>
    <w:rsid w:val="0046055E"/>
    <w:rsid w:val="0046127F"/>
    <w:rsid w:val="004634B5"/>
    <w:rsid w:val="004644F5"/>
    <w:rsid w:val="0046786F"/>
    <w:rsid w:val="00467E8D"/>
    <w:rsid w:val="004708C6"/>
    <w:rsid w:val="00472846"/>
    <w:rsid w:val="004729E1"/>
    <w:rsid w:val="00473302"/>
    <w:rsid w:val="00473CB8"/>
    <w:rsid w:val="00480851"/>
    <w:rsid w:val="00480BC0"/>
    <w:rsid w:val="004819DB"/>
    <w:rsid w:val="0048357C"/>
    <w:rsid w:val="004841E4"/>
    <w:rsid w:val="00485D04"/>
    <w:rsid w:val="00486890"/>
    <w:rsid w:val="0049142E"/>
    <w:rsid w:val="00493754"/>
    <w:rsid w:val="00497A11"/>
    <w:rsid w:val="004A1EAC"/>
    <w:rsid w:val="004A427F"/>
    <w:rsid w:val="004A43A6"/>
    <w:rsid w:val="004A6787"/>
    <w:rsid w:val="004A74E1"/>
    <w:rsid w:val="004B00FB"/>
    <w:rsid w:val="004B12B2"/>
    <w:rsid w:val="004B4376"/>
    <w:rsid w:val="004B4752"/>
    <w:rsid w:val="004B7AC8"/>
    <w:rsid w:val="004B7E71"/>
    <w:rsid w:val="004C220E"/>
    <w:rsid w:val="004C27FF"/>
    <w:rsid w:val="004C29F2"/>
    <w:rsid w:val="004C4978"/>
    <w:rsid w:val="004C4B6A"/>
    <w:rsid w:val="004C4FA3"/>
    <w:rsid w:val="004C55D1"/>
    <w:rsid w:val="004C688C"/>
    <w:rsid w:val="004D00CA"/>
    <w:rsid w:val="004D1C02"/>
    <w:rsid w:val="004D2989"/>
    <w:rsid w:val="004D2CB5"/>
    <w:rsid w:val="004D330F"/>
    <w:rsid w:val="004D3BE5"/>
    <w:rsid w:val="004D5BFF"/>
    <w:rsid w:val="004D606E"/>
    <w:rsid w:val="004D6840"/>
    <w:rsid w:val="004D7979"/>
    <w:rsid w:val="004E1604"/>
    <w:rsid w:val="004E169F"/>
    <w:rsid w:val="004E5A1E"/>
    <w:rsid w:val="004E7750"/>
    <w:rsid w:val="004E7A0E"/>
    <w:rsid w:val="004E7A54"/>
    <w:rsid w:val="004F3955"/>
    <w:rsid w:val="004F5D37"/>
    <w:rsid w:val="004F5E64"/>
    <w:rsid w:val="004F642A"/>
    <w:rsid w:val="004F6B6B"/>
    <w:rsid w:val="00504E6A"/>
    <w:rsid w:val="00505A73"/>
    <w:rsid w:val="00505C76"/>
    <w:rsid w:val="005068F9"/>
    <w:rsid w:val="00507A5B"/>
    <w:rsid w:val="00510A69"/>
    <w:rsid w:val="00513A72"/>
    <w:rsid w:val="00514316"/>
    <w:rsid w:val="0051463D"/>
    <w:rsid w:val="00514AED"/>
    <w:rsid w:val="00516D5C"/>
    <w:rsid w:val="00521D47"/>
    <w:rsid w:val="00522A68"/>
    <w:rsid w:val="0052392A"/>
    <w:rsid w:val="0052560F"/>
    <w:rsid w:val="005259B5"/>
    <w:rsid w:val="005274A6"/>
    <w:rsid w:val="00530FF9"/>
    <w:rsid w:val="0053471A"/>
    <w:rsid w:val="0053523E"/>
    <w:rsid w:val="005406DE"/>
    <w:rsid w:val="00540ED1"/>
    <w:rsid w:val="005417F9"/>
    <w:rsid w:val="005425FE"/>
    <w:rsid w:val="005446B9"/>
    <w:rsid w:val="00544E8A"/>
    <w:rsid w:val="00547259"/>
    <w:rsid w:val="00551E9A"/>
    <w:rsid w:val="00553A0E"/>
    <w:rsid w:val="00554930"/>
    <w:rsid w:val="00555AAE"/>
    <w:rsid w:val="00556AED"/>
    <w:rsid w:val="0056025A"/>
    <w:rsid w:val="00562B40"/>
    <w:rsid w:val="005715B8"/>
    <w:rsid w:val="00571B28"/>
    <w:rsid w:val="00572645"/>
    <w:rsid w:val="00574671"/>
    <w:rsid w:val="00576BAC"/>
    <w:rsid w:val="00577598"/>
    <w:rsid w:val="00580383"/>
    <w:rsid w:val="005814CF"/>
    <w:rsid w:val="00584B97"/>
    <w:rsid w:val="00584C6F"/>
    <w:rsid w:val="00587EF8"/>
    <w:rsid w:val="005933D4"/>
    <w:rsid w:val="00594517"/>
    <w:rsid w:val="00596885"/>
    <w:rsid w:val="005A0C78"/>
    <w:rsid w:val="005A1AAC"/>
    <w:rsid w:val="005A47E2"/>
    <w:rsid w:val="005A51E0"/>
    <w:rsid w:val="005A6A6A"/>
    <w:rsid w:val="005B1300"/>
    <w:rsid w:val="005B1462"/>
    <w:rsid w:val="005B31CE"/>
    <w:rsid w:val="005B3704"/>
    <w:rsid w:val="005B579D"/>
    <w:rsid w:val="005B6102"/>
    <w:rsid w:val="005C0E90"/>
    <w:rsid w:val="005C1028"/>
    <w:rsid w:val="005C13CA"/>
    <w:rsid w:val="005C325C"/>
    <w:rsid w:val="005C4825"/>
    <w:rsid w:val="005C4C49"/>
    <w:rsid w:val="005C75FE"/>
    <w:rsid w:val="005C7CAE"/>
    <w:rsid w:val="005C7F7D"/>
    <w:rsid w:val="005D015B"/>
    <w:rsid w:val="005D0913"/>
    <w:rsid w:val="005D114E"/>
    <w:rsid w:val="005D1EF6"/>
    <w:rsid w:val="005D45D8"/>
    <w:rsid w:val="005D61B5"/>
    <w:rsid w:val="005E0447"/>
    <w:rsid w:val="005E1684"/>
    <w:rsid w:val="005E3649"/>
    <w:rsid w:val="005E3900"/>
    <w:rsid w:val="005E44FA"/>
    <w:rsid w:val="005E5410"/>
    <w:rsid w:val="005E5DCB"/>
    <w:rsid w:val="005E5E5E"/>
    <w:rsid w:val="005E76F2"/>
    <w:rsid w:val="005F2080"/>
    <w:rsid w:val="005F6EBF"/>
    <w:rsid w:val="00601D14"/>
    <w:rsid w:val="00602C8C"/>
    <w:rsid w:val="00602FF1"/>
    <w:rsid w:val="0060317C"/>
    <w:rsid w:val="00605627"/>
    <w:rsid w:val="006066CC"/>
    <w:rsid w:val="006125BA"/>
    <w:rsid w:val="006127D4"/>
    <w:rsid w:val="006127E0"/>
    <w:rsid w:val="00614BC9"/>
    <w:rsid w:val="00615001"/>
    <w:rsid w:val="006154FC"/>
    <w:rsid w:val="006155CE"/>
    <w:rsid w:val="00617105"/>
    <w:rsid w:val="006174A0"/>
    <w:rsid w:val="00617E45"/>
    <w:rsid w:val="00620EC3"/>
    <w:rsid w:val="00622061"/>
    <w:rsid w:val="0062293C"/>
    <w:rsid w:val="00622E4B"/>
    <w:rsid w:val="00623BA7"/>
    <w:rsid w:val="00624B57"/>
    <w:rsid w:val="00624F75"/>
    <w:rsid w:val="00625232"/>
    <w:rsid w:val="00625245"/>
    <w:rsid w:val="00627D83"/>
    <w:rsid w:val="0063077B"/>
    <w:rsid w:val="00632A9A"/>
    <w:rsid w:val="00634F7E"/>
    <w:rsid w:val="00636DBE"/>
    <w:rsid w:val="0063758D"/>
    <w:rsid w:val="00637E75"/>
    <w:rsid w:val="00645B8F"/>
    <w:rsid w:val="0064766E"/>
    <w:rsid w:val="00650DB1"/>
    <w:rsid w:val="00650ECA"/>
    <w:rsid w:val="0065207E"/>
    <w:rsid w:val="00652287"/>
    <w:rsid w:val="0065258B"/>
    <w:rsid w:val="0065383A"/>
    <w:rsid w:val="00656DAC"/>
    <w:rsid w:val="00660C97"/>
    <w:rsid w:val="00663509"/>
    <w:rsid w:val="006649CF"/>
    <w:rsid w:val="00664A6F"/>
    <w:rsid w:val="00667C89"/>
    <w:rsid w:val="006700A2"/>
    <w:rsid w:val="0067095A"/>
    <w:rsid w:val="00671A4C"/>
    <w:rsid w:val="0067200A"/>
    <w:rsid w:val="006723DD"/>
    <w:rsid w:val="00672631"/>
    <w:rsid w:val="006730E3"/>
    <w:rsid w:val="006738F1"/>
    <w:rsid w:val="0067557D"/>
    <w:rsid w:val="00675806"/>
    <w:rsid w:val="006774DB"/>
    <w:rsid w:val="00677836"/>
    <w:rsid w:val="00677B5D"/>
    <w:rsid w:val="00677F48"/>
    <w:rsid w:val="006805D0"/>
    <w:rsid w:val="006815F6"/>
    <w:rsid w:val="0068349C"/>
    <w:rsid w:val="006840A1"/>
    <w:rsid w:val="00684903"/>
    <w:rsid w:val="00684AC6"/>
    <w:rsid w:val="006851CD"/>
    <w:rsid w:val="006869FF"/>
    <w:rsid w:val="0068776F"/>
    <w:rsid w:val="0069179B"/>
    <w:rsid w:val="0069199C"/>
    <w:rsid w:val="006923D2"/>
    <w:rsid w:val="00694E58"/>
    <w:rsid w:val="006A0571"/>
    <w:rsid w:val="006A0841"/>
    <w:rsid w:val="006A0BBF"/>
    <w:rsid w:val="006A0FAD"/>
    <w:rsid w:val="006A4A16"/>
    <w:rsid w:val="006A5567"/>
    <w:rsid w:val="006B0B9E"/>
    <w:rsid w:val="006B0E78"/>
    <w:rsid w:val="006B335D"/>
    <w:rsid w:val="006B50E1"/>
    <w:rsid w:val="006B5759"/>
    <w:rsid w:val="006B7996"/>
    <w:rsid w:val="006B7A09"/>
    <w:rsid w:val="006C0C84"/>
    <w:rsid w:val="006C1286"/>
    <w:rsid w:val="006C299D"/>
    <w:rsid w:val="006C5666"/>
    <w:rsid w:val="006C6B22"/>
    <w:rsid w:val="006C7170"/>
    <w:rsid w:val="006C74C9"/>
    <w:rsid w:val="006C7DD7"/>
    <w:rsid w:val="006D1B64"/>
    <w:rsid w:val="006D3793"/>
    <w:rsid w:val="006D3D82"/>
    <w:rsid w:val="006D7593"/>
    <w:rsid w:val="006D7C31"/>
    <w:rsid w:val="006E046F"/>
    <w:rsid w:val="006E06A2"/>
    <w:rsid w:val="006E183E"/>
    <w:rsid w:val="006E2C21"/>
    <w:rsid w:val="006E3EFC"/>
    <w:rsid w:val="006E4334"/>
    <w:rsid w:val="006E49AB"/>
    <w:rsid w:val="006E50FD"/>
    <w:rsid w:val="006F0D13"/>
    <w:rsid w:val="006F2697"/>
    <w:rsid w:val="006F323B"/>
    <w:rsid w:val="006F4AB9"/>
    <w:rsid w:val="006F57AA"/>
    <w:rsid w:val="006F7E66"/>
    <w:rsid w:val="00702448"/>
    <w:rsid w:val="00702F89"/>
    <w:rsid w:val="00703AFB"/>
    <w:rsid w:val="00704574"/>
    <w:rsid w:val="00707ABA"/>
    <w:rsid w:val="00710042"/>
    <w:rsid w:val="00710C89"/>
    <w:rsid w:val="00712536"/>
    <w:rsid w:val="0071266F"/>
    <w:rsid w:val="00712955"/>
    <w:rsid w:val="00715375"/>
    <w:rsid w:val="00716DBD"/>
    <w:rsid w:val="007201F2"/>
    <w:rsid w:val="0072087B"/>
    <w:rsid w:val="00720CAF"/>
    <w:rsid w:val="00723292"/>
    <w:rsid w:val="0072705A"/>
    <w:rsid w:val="00730B93"/>
    <w:rsid w:val="0073218F"/>
    <w:rsid w:val="007321A9"/>
    <w:rsid w:val="007412F7"/>
    <w:rsid w:val="00743E97"/>
    <w:rsid w:val="00744ED8"/>
    <w:rsid w:val="00747A4D"/>
    <w:rsid w:val="00751EF3"/>
    <w:rsid w:val="007524DC"/>
    <w:rsid w:val="0075254B"/>
    <w:rsid w:val="0075291F"/>
    <w:rsid w:val="00753BAA"/>
    <w:rsid w:val="007566C1"/>
    <w:rsid w:val="00761E86"/>
    <w:rsid w:val="00762564"/>
    <w:rsid w:val="00762C84"/>
    <w:rsid w:val="0076377C"/>
    <w:rsid w:val="007638BF"/>
    <w:rsid w:val="0076563D"/>
    <w:rsid w:val="0076589E"/>
    <w:rsid w:val="007667DB"/>
    <w:rsid w:val="00766A43"/>
    <w:rsid w:val="00766D93"/>
    <w:rsid w:val="007678AA"/>
    <w:rsid w:val="007727D6"/>
    <w:rsid w:val="00773901"/>
    <w:rsid w:val="007741E1"/>
    <w:rsid w:val="007762E5"/>
    <w:rsid w:val="00776B07"/>
    <w:rsid w:val="00777CE6"/>
    <w:rsid w:val="00780DBF"/>
    <w:rsid w:val="00783358"/>
    <w:rsid w:val="007856CE"/>
    <w:rsid w:val="00786662"/>
    <w:rsid w:val="00786C51"/>
    <w:rsid w:val="00787E00"/>
    <w:rsid w:val="007907C3"/>
    <w:rsid w:val="00791DD9"/>
    <w:rsid w:val="00792483"/>
    <w:rsid w:val="00792B52"/>
    <w:rsid w:val="00794934"/>
    <w:rsid w:val="00795522"/>
    <w:rsid w:val="007A1DFC"/>
    <w:rsid w:val="007A2D8E"/>
    <w:rsid w:val="007A2F51"/>
    <w:rsid w:val="007A5A07"/>
    <w:rsid w:val="007A7D76"/>
    <w:rsid w:val="007B040A"/>
    <w:rsid w:val="007B0C7E"/>
    <w:rsid w:val="007B0E45"/>
    <w:rsid w:val="007B1383"/>
    <w:rsid w:val="007B35A3"/>
    <w:rsid w:val="007B3A56"/>
    <w:rsid w:val="007B4A81"/>
    <w:rsid w:val="007B6068"/>
    <w:rsid w:val="007B6254"/>
    <w:rsid w:val="007B6D20"/>
    <w:rsid w:val="007B76BA"/>
    <w:rsid w:val="007C0B66"/>
    <w:rsid w:val="007C16F1"/>
    <w:rsid w:val="007C1757"/>
    <w:rsid w:val="007C41A5"/>
    <w:rsid w:val="007C4378"/>
    <w:rsid w:val="007C52E4"/>
    <w:rsid w:val="007C54D7"/>
    <w:rsid w:val="007C65F9"/>
    <w:rsid w:val="007C6B12"/>
    <w:rsid w:val="007C7A9F"/>
    <w:rsid w:val="007D060A"/>
    <w:rsid w:val="007D0999"/>
    <w:rsid w:val="007D66FF"/>
    <w:rsid w:val="007D7E35"/>
    <w:rsid w:val="007E029A"/>
    <w:rsid w:val="007E294F"/>
    <w:rsid w:val="007E2F0A"/>
    <w:rsid w:val="007E7B44"/>
    <w:rsid w:val="007F41A5"/>
    <w:rsid w:val="007F5724"/>
    <w:rsid w:val="007F7A18"/>
    <w:rsid w:val="00800528"/>
    <w:rsid w:val="00800904"/>
    <w:rsid w:val="00800D5E"/>
    <w:rsid w:val="008027D3"/>
    <w:rsid w:val="008029B5"/>
    <w:rsid w:val="00810028"/>
    <w:rsid w:val="00810E4B"/>
    <w:rsid w:val="00812727"/>
    <w:rsid w:val="00812A5E"/>
    <w:rsid w:val="0081487C"/>
    <w:rsid w:val="00815A3D"/>
    <w:rsid w:val="00816219"/>
    <w:rsid w:val="00816840"/>
    <w:rsid w:val="0081740D"/>
    <w:rsid w:val="008176A8"/>
    <w:rsid w:val="00821EF4"/>
    <w:rsid w:val="00825F3D"/>
    <w:rsid w:val="00825F7F"/>
    <w:rsid w:val="008306C3"/>
    <w:rsid w:val="00830A14"/>
    <w:rsid w:val="00835A50"/>
    <w:rsid w:val="008366CD"/>
    <w:rsid w:val="0083704B"/>
    <w:rsid w:val="00837B1D"/>
    <w:rsid w:val="00842147"/>
    <w:rsid w:val="00843246"/>
    <w:rsid w:val="0084480B"/>
    <w:rsid w:val="00844C77"/>
    <w:rsid w:val="00845781"/>
    <w:rsid w:val="0084645D"/>
    <w:rsid w:val="0084782B"/>
    <w:rsid w:val="0084790A"/>
    <w:rsid w:val="00850F21"/>
    <w:rsid w:val="00854292"/>
    <w:rsid w:val="008542A0"/>
    <w:rsid w:val="0085452D"/>
    <w:rsid w:val="008549FC"/>
    <w:rsid w:val="0085571C"/>
    <w:rsid w:val="00856016"/>
    <w:rsid w:val="00857EC0"/>
    <w:rsid w:val="008611D9"/>
    <w:rsid w:val="00862171"/>
    <w:rsid w:val="0086438B"/>
    <w:rsid w:val="0086550C"/>
    <w:rsid w:val="008666D8"/>
    <w:rsid w:val="00866866"/>
    <w:rsid w:val="00870A9D"/>
    <w:rsid w:val="00871176"/>
    <w:rsid w:val="00871210"/>
    <w:rsid w:val="00871DDB"/>
    <w:rsid w:val="00874051"/>
    <w:rsid w:val="00874895"/>
    <w:rsid w:val="0087583D"/>
    <w:rsid w:val="00876866"/>
    <w:rsid w:val="00876E64"/>
    <w:rsid w:val="00877F14"/>
    <w:rsid w:val="00877F61"/>
    <w:rsid w:val="00877FF3"/>
    <w:rsid w:val="00880EC5"/>
    <w:rsid w:val="008821D5"/>
    <w:rsid w:val="0088256E"/>
    <w:rsid w:val="00882B0C"/>
    <w:rsid w:val="00883439"/>
    <w:rsid w:val="008841DC"/>
    <w:rsid w:val="00886728"/>
    <w:rsid w:val="00886EC2"/>
    <w:rsid w:val="0089322C"/>
    <w:rsid w:val="0089602A"/>
    <w:rsid w:val="008A02CB"/>
    <w:rsid w:val="008A3315"/>
    <w:rsid w:val="008A4485"/>
    <w:rsid w:val="008B071B"/>
    <w:rsid w:val="008B18F0"/>
    <w:rsid w:val="008B3B9D"/>
    <w:rsid w:val="008B5127"/>
    <w:rsid w:val="008B5383"/>
    <w:rsid w:val="008B7FD6"/>
    <w:rsid w:val="008C18C0"/>
    <w:rsid w:val="008C190E"/>
    <w:rsid w:val="008C2EA8"/>
    <w:rsid w:val="008C6684"/>
    <w:rsid w:val="008D0F81"/>
    <w:rsid w:val="008D1225"/>
    <w:rsid w:val="008D20E2"/>
    <w:rsid w:val="008D26EA"/>
    <w:rsid w:val="008D701A"/>
    <w:rsid w:val="008D7C6A"/>
    <w:rsid w:val="008E153B"/>
    <w:rsid w:val="008E1AB5"/>
    <w:rsid w:val="008E1AD4"/>
    <w:rsid w:val="008E1E59"/>
    <w:rsid w:val="008F032E"/>
    <w:rsid w:val="008F25FD"/>
    <w:rsid w:val="008F6AC5"/>
    <w:rsid w:val="008F7C58"/>
    <w:rsid w:val="00900CFD"/>
    <w:rsid w:val="0090200C"/>
    <w:rsid w:val="009027E2"/>
    <w:rsid w:val="00902B1F"/>
    <w:rsid w:val="00903A72"/>
    <w:rsid w:val="00906B1A"/>
    <w:rsid w:val="009073AF"/>
    <w:rsid w:val="00917F49"/>
    <w:rsid w:val="00920C17"/>
    <w:rsid w:val="00922F37"/>
    <w:rsid w:val="00924310"/>
    <w:rsid w:val="009245D5"/>
    <w:rsid w:val="0092510B"/>
    <w:rsid w:val="00925990"/>
    <w:rsid w:val="0092605C"/>
    <w:rsid w:val="0092665F"/>
    <w:rsid w:val="00930101"/>
    <w:rsid w:val="0093056E"/>
    <w:rsid w:val="009310A6"/>
    <w:rsid w:val="00931376"/>
    <w:rsid w:val="0093421D"/>
    <w:rsid w:val="00934F03"/>
    <w:rsid w:val="009360C3"/>
    <w:rsid w:val="00936B82"/>
    <w:rsid w:val="009408FE"/>
    <w:rsid w:val="00940AEF"/>
    <w:rsid w:val="0094354B"/>
    <w:rsid w:val="0094592B"/>
    <w:rsid w:val="00945DA1"/>
    <w:rsid w:val="00950C7C"/>
    <w:rsid w:val="00951425"/>
    <w:rsid w:val="00953C6B"/>
    <w:rsid w:val="009546C4"/>
    <w:rsid w:val="00956744"/>
    <w:rsid w:val="0095736B"/>
    <w:rsid w:val="00961B64"/>
    <w:rsid w:val="00962387"/>
    <w:rsid w:val="00962498"/>
    <w:rsid w:val="009633B1"/>
    <w:rsid w:val="00970D62"/>
    <w:rsid w:val="009734BF"/>
    <w:rsid w:val="009735F1"/>
    <w:rsid w:val="00974E86"/>
    <w:rsid w:val="009754AA"/>
    <w:rsid w:val="00975A00"/>
    <w:rsid w:val="00975EBF"/>
    <w:rsid w:val="00976766"/>
    <w:rsid w:val="00977080"/>
    <w:rsid w:val="0097751C"/>
    <w:rsid w:val="00980070"/>
    <w:rsid w:val="00980808"/>
    <w:rsid w:val="009809FF"/>
    <w:rsid w:val="00981B3A"/>
    <w:rsid w:val="00982250"/>
    <w:rsid w:val="009833C0"/>
    <w:rsid w:val="009845A1"/>
    <w:rsid w:val="009847C7"/>
    <w:rsid w:val="0098592A"/>
    <w:rsid w:val="009860AE"/>
    <w:rsid w:val="009875FD"/>
    <w:rsid w:val="00987B99"/>
    <w:rsid w:val="00993E9C"/>
    <w:rsid w:val="00994AFE"/>
    <w:rsid w:val="009960D1"/>
    <w:rsid w:val="00997B3E"/>
    <w:rsid w:val="009A3A14"/>
    <w:rsid w:val="009A3CF8"/>
    <w:rsid w:val="009A4A1B"/>
    <w:rsid w:val="009A5811"/>
    <w:rsid w:val="009A5A3E"/>
    <w:rsid w:val="009A686C"/>
    <w:rsid w:val="009A6B87"/>
    <w:rsid w:val="009A7674"/>
    <w:rsid w:val="009B0A63"/>
    <w:rsid w:val="009B1B4C"/>
    <w:rsid w:val="009B39B7"/>
    <w:rsid w:val="009B51D8"/>
    <w:rsid w:val="009B51E5"/>
    <w:rsid w:val="009B571A"/>
    <w:rsid w:val="009B5AE9"/>
    <w:rsid w:val="009B5B82"/>
    <w:rsid w:val="009B5EE2"/>
    <w:rsid w:val="009B7488"/>
    <w:rsid w:val="009C0633"/>
    <w:rsid w:val="009C087E"/>
    <w:rsid w:val="009C1511"/>
    <w:rsid w:val="009C1BE0"/>
    <w:rsid w:val="009C209F"/>
    <w:rsid w:val="009C2350"/>
    <w:rsid w:val="009C3371"/>
    <w:rsid w:val="009C5F21"/>
    <w:rsid w:val="009C749D"/>
    <w:rsid w:val="009D1347"/>
    <w:rsid w:val="009D5D54"/>
    <w:rsid w:val="009D7082"/>
    <w:rsid w:val="009D7292"/>
    <w:rsid w:val="009E0356"/>
    <w:rsid w:val="009E0392"/>
    <w:rsid w:val="009E1862"/>
    <w:rsid w:val="009E1B3C"/>
    <w:rsid w:val="009E24B1"/>
    <w:rsid w:val="009E2EC0"/>
    <w:rsid w:val="009E381F"/>
    <w:rsid w:val="009E423D"/>
    <w:rsid w:val="009E4452"/>
    <w:rsid w:val="009E55C7"/>
    <w:rsid w:val="009E64AE"/>
    <w:rsid w:val="009E7427"/>
    <w:rsid w:val="009E7C6A"/>
    <w:rsid w:val="009F0CB1"/>
    <w:rsid w:val="009F1255"/>
    <w:rsid w:val="009F1ECC"/>
    <w:rsid w:val="009F22FB"/>
    <w:rsid w:val="009F2FA1"/>
    <w:rsid w:val="009F52B2"/>
    <w:rsid w:val="009F57DF"/>
    <w:rsid w:val="009F5BAC"/>
    <w:rsid w:val="009F5E60"/>
    <w:rsid w:val="00A00C03"/>
    <w:rsid w:val="00A01235"/>
    <w:rsid w:val="00A024E0"/>
    <w:rsid w:val="00A02C13"/>
    <w:rsid w:val="00A02F39"/>
    <w:rsid w:val="00A02F4D"/>
    <w:rsid w:val="00A04BBC"/>
    <w:rsid w:val="00A04CA5"/>
    <w:rsid w:val="00A0638D"/>
    <w:rsid w:val="00A063DE"/>
    <w:rsid w:val="00A06B45"/>
    <w:rsid w:val="00A105AE"/>
    <w:rsid w:val="00A10E7F"/>
    <w:rsid w:val="00A1251B"/>
    <w:rsid w:val="00A13645"/>
    <w:rsid w:val="00A1482F"/>
    <w:rsid w:val="00A14A2A"/>
    <w:rsid w:val="00A16A00"/>
    <w:rsid w:val="00A1771C"/>
    <w:rsid w:val="00A20314"/>
    <w:rsid w:val="00A208CF"/>
    <w:rsid w:val="00A226D5"/>
    <w:rsid w:val="00A2462A"/>
    <w:rsid w:val="00A247A3"/>
    <w:rsid w:val="00A262D3"/>
    <w:rsid w:val="00A26847"/>
    <w:rsid w:val="00A26BB8"/>
    <w:rsid w:val="00A30A17"/>
    <w:rsid w:val="00A3281D"/>
    <w:rsid w:val="00A33FFC"/>
    <w:rsid w:val="00A3525C"/>
    <w:rsid w:val="00A36314"/>
    <w:rsid w:val="00A37316"/>
    <w:rsid w:val="00A377B6"/>
    <w:rsid w:val="00A37A0B"/>
    <w:rsid w:val="00A4223E"/>
    <w:rsid w:val="00A453F9"/>
    <w:rsid w:val="00A52058"/>
    <w:rsid w:val="00A529E0"/>
    <w:rsid w:val="00A557ED"/>
    <w:rsid w:val="00A57DBF"/>
    <w:rsid w:val="00A57FC9"/>
    <w:rsid w:val="00A61924"/>
    <w:rsid w:val="00A621B6"/>
    <w:rsid w:val="00A627B7"/>
    <w:rsid w:val="00A638B8"/>
    <w:rsid w:val="00A64898"/>
    <w:rsid w:val="00A66B62"/>
    <w:rsid w:val="00A66D2A"/>
    <w:rsid w:val="00A70350"/>
    <w:rsid w:val="00A7087A"/>
    <w:rsid w:val="00A7124E"/>
    <w:rsid w:val="00A712FA"/>
    <w:rsid w:val="00A717A5"/>
    <w:rsid w:val="00A71D1E"/>
    <w:rsid w:val="00A726EF"/>
    <w:rsid w:val="00A736B3"/>
    <w:rsid w:val="00A74964"/>
    <w:rsid w:val="00A75F61"/>
    <w:rsid w:val="00A77EAB"/>
    <w:rsid w:val="00A77FB4"/>
    <w:rsid w:val="00A80AC4"/>
    <w:rsid w:val="00A81385"/>
    <w:rsid w:val="00A823F2"/>
    <w:rsid w:val="00A838B1"/>
    <w:rsid w:val="00A855EA"/>
    <w:rsid w:val="00A8715C"/>
    <w:rsid w:val="00A918C9"/>
    <w:rsid w:val="00A927BF"/>
    <w:rsid w:val="00A937B0"/>
    <w:rsid w:val="00A93D49"/>
    <w:rsid w:val="00A942F0"/>
    <w:rsid w:val="00A97E58"/>
    <w:rsid w:val="00AA1A61"/>
    <w:rsid w:val="00AA1E1B"/>
    <w:rsid w:val="00AA2499"/>
    <w:rsid w:val="00AA2A4B"/>
    <w:rsid w:val="00AA35F5"/>
    <w:rsid w:val="00AA540F"/>
    <w:rsid w:val="00AA5B7D"/>
    <w:rsid w:val="00AA79B2"/>
    <w:rsid w:val="00AA7D13"/>
    <w:rsid w:val="00AB0068"/>
    <w:rsid w:val="00AB2429"/>
    <w:rsid w:val="00AB39A7"/>
    <w:rsid w:val="00AB5B1E"/>
    <w:rsid w:val="00AB65F6"/>
    <w:rsid w:val="00AB6827"/>
    <w:rsid w:val="00AB765A"/>
    <w:rsid w:val="00AC046D"/>
    <w:rsid w:val="00AC2FD4"/>
    <w:rsid w:val="00AC37A9"/>
    <w:rsid w:val="00AC392E"/>
    <w:rsid w:val="00AC5596"/>
    <w:rsid w:val="00AC6B75"/>
    <w:rsid w:val="00AC7753"/>
    <w:rsid w:val="00AD1D74"/>
    <w:rsid w:val="00AD1D90"/>
    <w:rsid w:val="00AD1F7F"/>
    <w:rsid w:val="00AD23DA"/>
    <w:rsid w:val="00AD2913"/>
    <w:rsid w:val="00AD341B"/>
    <w:rsid w:val="00AD3C77"/>
    <w:rsid w:val="00AD40B3"/>
    <w:rsid w:val="00AD48AA"/>
    <w:rsid w:val="00AE3A78"/>
    <w:rsid w:val="00AE4495"/>
    <w:rsid w:val="00AE68FF"/>
    <w:rsid w:val="00AE741C"/>
    <w:rsid w:val="00AE7939"/>
    <w:rsid w:val="00AE7DA2"/>
    <w:rsid w:val="00AF174D"/>
    <w:rsid w:val="00AF3E47"/>
    <w:rsid w:val="00AF57D8"/>
    <w:rsid w:val="00AF672C"/>
    <w:rsid w:val="00AF6774"/>
    <w:rsid w:val="00AF7ECD"/>
    <w:rsid w:val="00B00BA5"/>
    <w:rsid w:val="00B01104"/>
    <w:rsid w:val="00B0187D"/>
    <w:rsid w:val="00B0228A"/>
    <w:rsid w:val="00B037A3"/>
    <w:rsid w:val="00B06921"/>
    <w:rsid w:val="00B10C67"/>
    <w:rsid w:val="00B11709"/>
    <w:rsid w:val="00B12A19"/>
    <w:rsid w:val="00B13B76"/>
    <w:rsid w:val="00B1571D"/>
    <w:rsid w:val="00B20304"/>
    <w:rsid w:val="00B259D9"/>
    <w:rsid w:val="00B261D1"/>
    <w:rsid w:val="00B265CA"/>
    <w:rsid w:val="00B2680F"/>
    <w:rsid w:val="00B26B0B"/>
    <w:rsid w:val="00B307E1"/>
    <w:rsid w:val="00B30D27"/>
    <w:rsid w:val="00B30D72"/>
    <w:rsid w:val="00B314BB"/>
    <w:rsid w:val="00B334BD"/>
    <w:rsid w:val="00B336AD"/>
    <w:rsid w:val="00B35533"/>
    <w:rsid w:val="00B35829"/>
    <w:rsid w:val="00B36776"/>
    <w:rsid w:val="00B42B75"/>
    <w:rsid w:val="00B442B6"/>
    <w:rsid w:val="00B44860"/>
    <w:rsid w:val="00B459E5"/>
    <w:rsid w:val="00B45A5D"/>
    <w:rsid w:val="00B473C8"/>
    <w:rsid w:val="00B475D3"/>
    <w:rsid w:val="00B47865"/>
    <w:rsid w:val="00B47E9E"/>
    <w:rsid w:val="00B50D5C"/>
    <w:rsid w:val="00B51A35"/>
    <w:rsid w:val="00B51D08"/>
    <w:rsid w:val="00B51ED5"/>
    <w:rsid w:val="00B52AEA"/>
    <w:rsid w:val="00B54550"/>
    <w:rsid w:val="00B548E6"/>
    <w:rsid w:val="00B55320"/>
    <w:rsid w:val="00B568DE"/>
    <w:rsid w:val="00B57222"/>
    <w:rsid w:val="00B57632"/>
    <w:rsid w:val="00B6087D"/>
    <w:rsid w:val="00B608AA"/>
    <w:rsid w:val="00B60B46"/>
    <w:rsid w:val="00B61DE4"/>
    <w:rsid w:val="00B61EB1"/>
    <w:rsid w:val="00B62B8E"/>
    <w:rsid w:val="00B63C45"/>
    <w:rsid w:val="00B67BD6"/>
    <w:rsid w:val="00B736CC"/>
    <w:rsid w:val="00B73EFD"/>
    <w:rsid w:val="00B7425E"/>
    <w:rsid w:val="00B74F16"/>
    <w:rsid w:val="00B751C2"/>
    <w:rsid w:val="00B7791E"/>
    <w:rsid w:val="00B82469"/>
    <w:rsid w:val="00B84BCB"/>
    <w:rsid w:val="00B85289"/>
    <w:rsid w:val="00B86298"/>
    <w:rsid w:val="00B87602"/>
    <w:rsid w:val="00B90359"/>
    <w:rsid w:val="00B90C82"/>
    <w:rsid w:val="00B91F2E"/>
    <w:rsid w:val="00B922BA"/>
    <w:rsid w:val="00BA184F"/>
    <w:rsid w:val="00BA52B6"/>
    <w:rsid w:val="00BA5597"/>
    <w:rsid w:val="00BA71E5"/>
    <w:rsid w:val="00BA7A0F"/>
    <w:rsid w:val="00BB07F0"/>
    <w:rsid w:val="00BB2D89"/>
    <w:rsid w:val="00BB2FDC"/>
    <w:rsid w:val="00BB31C1"/>
    <w:rsid w:val="00BB439C"/>
    <w:rsid w:val="00BB46CC"/>
    <w:rsid w:val="00BB5377"/>
    <w:rsid w:val="00BB6205"/>
    <w:rsid w:val="00BB67EC"/>
    <w:rsid w:val="00BB7B17"/>
    <w:rsid w:val="00BB7E04"/>
    <w:rsid w:val="00BC2D92"/>
    <w:rsid w:val="00BC5E03"/>
    <w:rsid w:val="00BD2ECA"/>
    <w:rsid w:val="00BD4D6D"/>
    <w:rsid w:val="00BD5D14"/>
    <w:rsid w:val="00BE1C97"/>
    <w:rsid w:val="00BE4BEB"/>
    <w:rsid w:val="00BE5FD9"/>
    <w:rsid w:val="00BE61C3"/>
    <w:rsid w:val="00BE63AB"/>
    <w:rsid w:val="00BE67E4"/>
    <w:rsid w:val="00BE6E1F"/>
    <w:rsid w:val="00BE7785"/>
    <w:rsid w:val="00BE7C9A"/>
    <w:rsid w:val="00BE7E60"/>
    <w:rsid w:val="00BF3EE2"/>
    <w:rsid w:val="00BF44F6"/>
    <w:rsid w:val="00BF597F"/>
    <w:rsid w:val="00C00D4C"/>
    <w:rsid w:val="00C04815"/>
    <w:rsid w:val="00C06207"/>
    <w:rsid w:val="00C12011"/>
    <w:rsid w:val="00C21141"/>
    <w:rsid w:val="00C31470"/>
    <w:rsid w:val="00C31B52"/>
    <w:rsid w:val="00C32BAC"/>
    <w:rsid w:val="00C43401"/>
    <w:rsid w:val="00C43EEC"/>
    <w:rsid w:val="00C448A4"/>
    <w:rsid w:val="00C44E3C"/>
    <w:rsid w:val="00C45770"/>
    <w:rsid w:val="00C46D27"/>
    <w:rsid w:val="00C4791F"/>
    <w:rsid w:val="00C51E26"/>
    <w:rsid w:val="00C52552"/>
    <w:rsid w:val="00C55EEC"/>
    <w:rsid w:val="00C5757A"/>
    <w:rsid w:val="00C6405F"/>
    <w:rsid w:val="00C672B3"/>
    <w:rsid w:val="00C6783C"/>
    <w:rsid w:val="00C7376E"/>
    <w:rsid w:val="00C7392B"/>
    <w:rsid w:val="00C7445C"/>
    <w:rsid w:val="00C75122"/>
    <w:rsid w:val="00C753B0"/>
    <w:rsid w:val="00C77BD8"/>
    <w:rsid w:val="00C8212E"/>
    <w:rsid w:val="00C82A09"/>
    <w:rsid w:val="00C862E4"/>
    <w:rsid w:val="00C86981"/>
    <w:rsid w:val="00C86987"/>
    <w:rsid w:val="00C87300"/>
    <w:rsid w:val="00C901EE"/>
    <w:rsid w:val="00C90CA8"/>
    <w:rsid w:val="00C91639"/>
    <w:rsid w:val="00C92041"/>
    <w:rsid w:val="00C952B4"/>
    <w:rsid w:val="00C9572D"/>
    <w:rsid w:val="00C969AB"/>
    <w:rsid w:val="00C97483"/>
    <w:rsid w:val="00CA1617"/>
    <w:rsid w:val="00CA1D34"/>
    <w:rsid w:val="00CA2281"/>
    <w:rsid w:val="00CA46FA"/>
    <w:rsid w:val="00CA4D53"/>
    <w:rsid w:val="00CA672F"/>
    <w:rsid w:val="00CB06CD"/>
    <w:rsid w:val="00CB1026"/>
    <w:rsid w:val="00CB212D"/>
    <w:rsid w:val="00CC1318"/>
    <w:rsid w:val="00CC1C3A"/>
    <w:rsid w:val="00CC2690"/>
    <w:rsid w:val="00CC4092"/>
    <w:rsid w:val="00CC596A"/>
    <w:rsid w:val="00CD186F"/>
    <w:rsid w:val="00CD232E"/>
    <w:rsid w:val="00CD37EF"/>
    <w:rsid w:val="00CD3C06"/>
    <w:rsid w:val="00CD4071"/>
    <w:rsid w:val="00CD4504"/>
    <w:rsid w:val="00CD58F6"/>
    <w:rsid w:val="00CD6B25"/>
    <w:rsid w:val="00CD7555"/>
    <w:rsid w:val="00CE03C5"/>
    <w:rsid w:val="00CE0522"/>
    <w:rsid w:val="00CE100A"/>
    <w:rsid w:val="00CE4D9E"/>
    <w:rsid w:val="00CE5868"/>
    <w:rsid w:val="00CE58BC"/>
    <w:rsid w:val="00CE6541"/>
    <w:rsid w:val="00CE6B08"/>
    <w:rsid w:val="00CF2719"/>
    <w:rsid w:val="00CF3B1D"/>
    <w:rsid w:val="00CF5126"/>
    <w:rsid w:val="00CF59E6"/>
    <w:rsid w:val="00CF6ADB"/>
    <w:rsid w:val="00CF78A7"/>
    <w:rsid w:val="00D009E9"/>
    <w:rsid w:val="00D01419"/>
    <w:rsid w:val="00D0396E"/>
    <w:rsid w:val="00D03F21"/>
    <w:rsid w:val="00D0770A"/>
    <w:rsid w:val="00D11818"/>
    <w:rsid w:val="00D12010"/>
    <w:rsid w:val="00D12AE1"/>
    <w:rsid w:val="00D13244"/>
    <w:rsid w:val="00D1380C"/>
    <w:rsid w:val="00D1519C"/>
    <w:rsid w:val="00D151C9"/>
    <w:rsid w:val="00D16985"/>
    <w:rsid w:val="00D173AF"/>
    <w:rsid w:val="00D2254C"/>
    <w:rsid w:val="00D22E61"/>
    <w:rsid w:val="00D23C2A"/>
    <w:rsid w:val="00D2449F"/>
    <w:rsid w:val="00D254E1"/>
    <w:rsid w:val="00D257DA"/>
    <w:rsid w:val="00D26138"/>
    <w:rsid w:val="00D26A99"/>
    <w:rsid w:val="00D26CD2"/>
    <w:rsid w:val="00D27F2D"/>
    <w:rsid w:val="00D31747"/>
    <w:rsid w:val="00D337A7"/>
    <w:rsid w:val="00D33CC0"/>
    <w:rsid w:val="00D35129"/>
    <w:rsid w:val="00D4116E"/>
    <w:rsid w:val="00D4127B"/>
    <w:rsid w:val="00D42FB0"/>
    <w:rsid w:val="00D43F62"/>
    <w:rsid w:val="00D4727F"/>
    <w:rsid w:val="00D50288"/>
    <w:rsid w:val="00D540A2"/>
    <w:rsid w:val="00D54EA8"/>
    <w:rsid w:val="00D602FC"/>
    <w:rsid w:val="00D60449"/>
    <w:rsid w:val="00D619E2"/>
    <w:rsid w:val="00D61C9D"/>
    <w:rsid w:val="00D6426B"/>
    <w:rsid w:val="00D650BA"/>
    <w:rsid w:val="00D6763B"/>
    <w:rsid w:val="00D67755"/>
    <w:rsid w:val="00D67EB4"/>
    <w:rsid w:val="00D70BD4"/>
    <w:rsid w:val="00D7252E"/>
    <w:rsid w:val="00D72926"/>
    <w:rsid w:val="00D74BAA"/>
    <w:rsid w:val="00D76546"/>
    <w:rsid w:val="00D77029"/>
    <w:rsid w:val="00D777AA"/>
    <w:rsid w:val="00D77E70"/>
    <w:rsid w:val="00D80527"/>
    <w:rsid w:val="00D8237C"/>
    <w:rsid w:val="00D82D17"/>
    <w:rsid w:val="00D82E0E"/>
    <w:rsid w:val="00D82E9E"/>
    <w:rsid w:val="00D8311E"/>
    <w:rsid w:val="00D85407"/>
    <w:rsid w:val="00D85A7C"/>
    <w:rsid w:val="00D8725C"/>
    <w:rsid w:val="00D900DA"/>
    <w:rsid w:val="00D9339D"/>
    <w:rsid w:val="00D94C39"/>
    <w:rsid w:val="00D96DA3"/>
    <w:rsid w:val="00DA0DEC"/>
    <w:rsid w:val="00DA200D"/>
    <w:rsid w:val="00DA3A78"/>
    <w:rsid w:val="00DA4580"/>
    <w:rsid w:val="00DA55FA"/>
    <w:rsid w:val="00DA5DD9"/>
    <w:rsid w:val="00DA68F5"/>
    <w:rsid w:val="00DA7F1E"/>
    <w:rsid w:val="00DB1925"/>
    <w:rsid w:val="00DB38D0"/>
    <w:rsid w:val="00DB3AED"/>
    <w:rsid w:val="00DB3DBC"/>
    <w:rsid w:val="00DB4655"/>
    <w:rsid w:val="00DB5EB6"/>
    <w:rsid w:val="00DB60B0"/>
    <w:rsid w:val="00DB656E"/>
    <w:rsid w:val="00DB7088"/>
    <w:rsid w:val="00DC016B"/>
    <w:rsid w:val="00DC3039"/>
    <w:rsid w:val="00DC3620"/>
    <w:rsid w:val="00DC44B2"/>
    <w:rsid w:val="00DC50D8"/>
    <w:rsid w:val="00DC631A"/>
    <w:rsid w:val="00DC75F1"/>
    <w:rsid w:val="00DD0E37"/>
    <w:rsid w:val="00DD2187"/>
    <w:rsid w:val="00DD3689"/>
    <w:rsid w:val="00DD500C"/>
    <w:rsid w:val="00DD5A41"/>
    <w:rsid w:val="00DD5B0B"/>
    <w:rsid w:val="00DD7C05"/>
    <w:rsid w:val="00DD7CE1"/>
    <w:rsid w:val="00DE12E0"/>
    <w:rsid w:val="00DE1CBF"/>
    <w:rsid w:val="00DE31A5"/>
    <w:rsid w:val="00DE31C4"/>
    <w:rsid w:val="00DE6930"/>
    <w:rsid w:val="00DE707F"/>
    <w:rsid w:val="00DF006A"/>
    <w:rsid w:val="00DF0E8D"/>
    <w:rsid w:val="00DF42A7"/>
    <w:rsid w:val="00DF5DFC"/>
    <w:rsid w:val="00DF6652"/>
    <w:rsid w:val="00DF71F8"/>
    <w:rsid w:val="00DF73C3"/>
    <w:rsid w:val="00E00FD2"/>
    <w:rsid w:val="00E03472"/>
    <w:rsid w:val="00E03B09"/>
    <w:rsid w:val="00E03B49"/>
    <w:rsid w:val="00E04CBB"/>
    <w:rsid w:val="00E0580E"/>
    <w:rsid w:val="00E06DCD"/>
    <w:rsid w:val="00E07D43"/>
    <w:rsid w:val="00E1229A"/>
    <w:rsid w:val="00E1364F"/>
    <w:rsid w:val="00E148C6"/>
    <w:rsid w:val="00E21AF0"/>
    <w:rsid w:val="00E21BD5"/>
    <w:rsid w:val="00E21DD1"/>
    <w:rsid w:val="00E2614B"/>
    <w:rsid w:val="00E269F3"/>
    <w:rsid w:val="00E27FFA"/>
    <w:rsid w:val="00E319BD"/>
    <w:rsid w:val="00E31A3F"/>
    <w:rsid w:val="00E31B4C"/>
    <w:rsid w:val="00E368E3"/>
    <w:rsid w:val="00E36BF2"/>
    <w:rsid w:val="00E36FAC"/>
    <w:rsid w:val="00E417F4"/>
    <w:rsid w:val="00E4189E"/>
    <w:rsid w:val="00E41F47"/>
    <w:rsid w:val="00E41FB8"/>
    <w:rsid w:val="00E42E94"/>
    <w:rsid w:val="00E456BC"/>
    <w:rsid w:val="00E45B7F"/>
    <w:rsid w:val="00E5181F"/>
    <w:rsid w:val="00E5263C"/>
    <w:rsid w:val="00E5347E"/>
    <w:rsid w:val="00E547C8"/>
    <w:rsid w:val="00E54E97"/>
    <w:rsid w:val="00E5664A"/>
    <w:rsid w:val="00E56B90"/>
    <w:rsid w:val="00E60CCE"/>
    <w:rsid w:val="00E62FCC"/>
    <w:rsid w:val="00E64FC6"/>
    <w:rsid w:val="00E65222"/>
    <w:rsid w:val="00E65EE3"/>
    <w:rsid w:val="00E65F51"/>
    <w:rsid w:val="00E660C7"/>
    <w:rsid w:val="00E667AF"/>
    <w:rsid w:val="00E70015"/>
    <w:rsid w:val="00E71D91"/>
    <w:rsid w:val="00E72457"/>
    <w:rsid w:val="00E73994"/>
    <w:rsid w:val="00E74789"/>
    <w:rsid w:val="00E7569A"/>
    <w:rsid w:val="00E769C7"/>
    <w:rsid w:val="00E76BE9"/>
    <w:rsid w:val="00E7753D"/>
    <w:rsid w:val="00E77CCC"/>
    <w:rsid w:val="00E864C4"/>
    <w:rsid w:val="00E86AC3"/>
    <w:rsid w:val="00E86DF0"/>
    <w:rsid w:val="00E86FD5"/>
    <w:rsid w:val="00E87A1F"/>
    <w:rsid w:val="00E87AF5"/>
    <w:rsid w:val="00E906C6"/>
    <w:rsid w:val="00E90C6C"/>
    <w:rsid w:val="00E90FA7"/>
    <w:rsid w:val="00E9179E"/>
    <w:rsid w:val="00E9262F"/>
    <w:rsid w:val="00E93544"/>
    <w:rsid w:val="00E93A8E"/>
    <w:rsid w:val="00E95C95"/>
    <w:rsid w:val="00E96093"/>
    <w:rsid w:val="00E9693D"/>
    <w:rsid w:val="00E9705D"/>
    <w:rsid w:val="00EA06D0"/>
    <w:rsid w:val="00EA215C"/>
    <w:rsid w:val="00EA35DA"/>
    <w:rsid w:val="00EA58D3"/>
    <w:rsid w:val="00EA59B5"/>
    <w:rsid w:val="00EA6DB5"/>
    <w:rsid w:val="00EB25DF"/>
    <w:rsid w:val="00EB2A2A"/>
    <w:rsid w:val="00EB4072"/>
    <w:rsid w:val="00EB43FA"/>
    <w:rsid w:val="00EB4735"/>
    <w:rsid w:val="00EB49FF"/>
    <w:rsid w:val="00EB6050"/>
    <w:rsid w:val="00EB6839"/>
    <w:rsid w:val="00EC0D26"/>
    <w:rsid w:val="00EC279E"/>
    <w:rsid w:val="00EC27FF"/>
    <w:rsid w:val="00EC2FCD"/>
    <w:rsid w:val="00EC54E4"/>
    <w:rsid w:val="00EC6F5B"/>
    <w:rsid w:val="00ED0852"/>
    <w:rsid w:val="00ED1328"/>
    <w:rsid w:val="00ED15DF"/>
    <w:rsid w:val="00ED2A97"/>
    <w:rsid w:val="00ED7769"/>
    <w:rsid w:val="00EE184D"/>
    <w:rsid w:val="00EE1A68"/>
    <w:rsid w:val="00EE1D42"/>
    <w:rsid w:val="00EE3422"/>
    <w:rsid w:val="00EE431D"/>
    <w:rsid w:val="00EE46BE"/>
    <w:rsid w:val="00EE4781"/>
    <w:rsid w:val="00EE53C2"/>
    <w:rsid w:val="00EF4667"/>
    <w:rsid w:val="00EF73CF"/>
    <w:rsid w:val="00EF7580"/>
    <w:rsid w:val="00F018D5"/>
    <w:rsid w:val="00F0233B"/>
    <w:rsid w:val="00F040FF"/>
    <w:rsid w:val="00F05C9A"/>
    <w:rsid w:val="00F072EE"/>
    <w:rsid w:val="00F10CC2"/>
    <w:rsid w:val="00F110A0"/>
    <w:rsid w:val="00F113D8"/>
    <w:rsid w:val="00F11C7E"/>
    <w:rsid w:val="00F11E10"/>
    <w:rsid w:val="00F12E4C"/>
    <w:rsid w:val="00F13653"/>
    <w:rsid w:val="00F13AD3"/>
    <w:rsid w:val="00F158EE"/>
    <w:rsid w:val="00F15979"/>
    <w:rsid w:val="00F216E5"/>
    <w:rsid w:val="00F23890"/>
    <w:rsid w:val="00F30626"/>
    <w:rsid w:val="00F315F0"/>
    <w:rsid w:val="00F33441"/>
    <w:rsid w:val="00F33B57"/>
    <w:rsid w:val="00F33CBF"/>
    <w:rsid w:val="00F350CB"/>
    <w:rsid w:val="00F356C4"/>
    <w:rsid w:val="00F359FC"/>
    <w:rsid w:val="00F35C71"/>
    <w:rsid w:val="00F367BA"/>
    <w:rsid w:val="00F36B09"/>
    <w:rsid w:val="00F37201"/>
    <w:rsid w:val="00F37A27"/>
    <w:rsid w:val="00F4181F"/>
    <w:rsid w:val="00F41A1E"/>
    <w:rsid w:val="00F440E4"/>
    <w:rsid w:val="00F4450B"/>
    <w:rsid w:val="00F5072C"/>
    <w:rsid w:val="00F510D5"/>
    <w:rsid w:val="00F52B1D"/>
    <w:rsid w:val="00F53163"/>
    <w:rsid w:val="00F53874"/>
    <w:rsid w:val="00F57370"/>
    <w:rsid w:val="00F57B39"/>
    <w:rsid w:val="00F6036E"/>
    <w:rsid w:val="00F61048"/>
    <w:rsid w:val="00F61361"/>
    <w:rsid w:val="00F61EA5"/>
    <w:rsid w:val="00F627AC"/>
    <w:rsid w:val="00F630CF"/>
    <w:rsid w:val="00F63313"/>
    <w:rsid w:val="00F63CB1"/>
    <w:rsid w:val="00F643CC"/>
    <w:rsid w:val="00F65C64"/>
    <w:rsid w:val="00F65ED1"/>
    <w:rsid w:val="00F74241"/>
    <w:rsid w:val="00F74350"/>
    <w:rsid w:val="00F76D92"/>
    <w:rsid w:val="00F809F6"/>
    <w:rsid w:val="00F84A5A"/>
    <w:rsid w:val="00F84BD5"/>
    <w:rsid w:val="00F85646"/>
    <w:rsid w:val="00F86B7E"/>
    <w:rsid w:val="00F90D81"/>
    <w:rsid w:val="00F90DA0"/>
    <w:rsid w:val="00F91575"/>
    <w:rsid w:val="00F933A3"/>
    <w:rsid w:val="00F951AF"/>
    <w:rsid w:val="00F953F1"/>
    <w:rsid w:val="00F95524"/>
    <w:rsid w:val="00F960A6"/>
    <w:rsid w:val="00F971EF"/>
    <w:rsid w:val="00FA040D"/>
    <w:rsid w:val="00FA0493"/>
    <w:rsid w:val="00FA07D9"/>
    <w:rsid w:val="00FA2870"/>
    <w:rsid w:val="00FA28D3"/>
    <w:rsid w:val="00FA34CB"/>
    <w:rsid w:val="00FA6FC3"/>
    <w:rsid w:val="00FB0883"/>
    <w:rsid w:val="00FB17C0"/>
    <w:rsid w:val="00FB5724"/>
    <w:rsid w:val="00FC0D30"/>
    <w:rsid w:val="00FC24B6"/>
    <w:rsid w:val="00FC3AE8"/>
    <w:rsid w:val="00FC44BA"/>
    <w:rsid w:val="00FC6431"/>
    <w:rsid w:val="00FC6DF2"/>
    <w:rsid w:val="00FD08D1"/>
    <w:rsid w:val="00FD2620"/>
    <w:rsid w:val="00FD3534"/>
    <w:rsid w:val="00FD3605"/>
    <w:rsid w:val="00FD7BFB"/>
    <w:rsid w:val="00FE211C"/>
    <w:rsid w:val="00FE4346"/>
    <w:rsid w:val="00FE5889"/>
    <w:rsid w:val="00FE62CC"/>
    <w:rsid w:val="00FE72E0"/>
    <w:rsid w:val="00FF1D6D"/>
    <w:rsid w:val="00FF4087"/>
    <w:rsid w:val="00FF5907"/>
    <w:rsid w:val="00FF6087"/>
    <w:rsid w:val="00FF73DA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59971C"/>
  <w15:docId w15:val="{CBC5685C-4DF4-4329-B30C-F08A30F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27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8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85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5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10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82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3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8983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39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3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84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480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267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3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0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33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3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558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23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749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3147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8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372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8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142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72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274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730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68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C4285-8017-4460-A6BF-A0A5158F5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80daf-d1c0-4ec0-a979-cd91fea3746e"/>
    <ds:schemaRef ds:uri="041c8d80-13ea-4352-b604-8b1c14a3a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1DC027-1B64-4703-A247-EE8BB60A2AAC}">
  <ds:schemaRefs>
    <ds:schemaRef ds:uri="http://schemas.microsoft.com/office/2006/documentManagement/types"/>
    <ds:schemaRef ds:uri="44080daf-d1c0-4ec0-a979-cd91fea3746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041c8d80-13ea-4352-b604-8b1c14a3a09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E474E6B-B863-483F-8931-1E42D765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10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Sendro, Elaina</dc:creator>
  <cp:keywords/>
  <dc:description/>
  <cp:lastModifiedBy>Sendro, Elaina</cp:lastModifiedBy>
  <cp:revision>7</cp:revision>
  <cp:lastPrinted>2010-10-28T20:16:00Z</cp:lastPrinted>
  <dcterms:created xsi:type="dcterms:W3CDTF">2019-09-13T16:55:00Z</dcterms:created>
  <dcterms:modified xsi:type="dcterms:W3CDTF">2019-09-13T17:23:00Z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